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BE19" w14:textId="77777777" w:rsidR="003548A8" w:rsidRDefault="003548A8" w:rsidP="003548A8">
      <w:pPr>
        <w:rPr>
          <w:lang w:val="en-US"/>
        </w:rPr>
      </w:pPr>
    </w:p>
    <w:p w14:paraId="46D4B972" w14:textId="77777777" w:rsidR="00301562" w:rsidRDefault="00301562" w:rsidP="003548A8">
      <w:pPr>
        <w:rPr>
          <w:lang w:val="en-US"/>
        </w:rPr>
      </w:pPr>
    </w:p>
    <w:p w14:paraId="69DB279F" w14:textId="77777777" w:rsidR="00301562" w:rsidRDefault="00301562" w:rsidP="003548A8">
      <w:pPr>
        <w:rPr>
          <w:lang w:val="en-US"/>
        </w:rPr>
      </w:pPr>
    </w:p>
    <w:p w14:paraId="178BFD78" w14:textId="77777777" w:rsidR="00301562" w:rsidRDefault="00301562" w:rsidP="003548A8">
      <w:pPr>
        <w:rPr>
          <w:lang w:val="en-US"/>
        </w:rPr>
      </w:pPr>
    </w:p>
    <w:p w14:paraId="70879DFC" w14:textId="77777777" w:rsidR="00301562" w:rsidRDefault="00301562" w:rsidP="003548A8">
      <w:pPr>
        <w:rPr>
          <w:lang w:val="en-US"/>
        </w:rPr>
      </w:pPr>
    </w:p>
    <w:p w14:paraId="1DC4D1FF" w14:textId="77777777" w:rsidR="00301562" w:rsidRDefault="00301562" w:rsidP="003548A8">
      <w:pPr>
        <w:rPr>
          <w:lang w:val="en-US"/>
        </w:rPr>
      </w:pPr>
    </w:p>
    <w:p w14:paraId="22B8EA72" w14:textId="77777777" w:rsidR="00301562" w:rsidRDefault="00301562" w:rsidP="003548A8">
      <w:pPr>
        <w:rPr>
          <w:lang w:val="en-US"/>
        </w:rPr>
      </w:pPr>
    </w:p>
    <w:p w14:paraId="2B06E3D8" w14:textId="77777777" w:rsidR="003548A8" w:rsidRPr="003548A8" w:rsidRDefault="003548A8" w:rsidP="003548A8">
      <w:pPr>
        <w:rPr>
          <w:lang w:val="en-US"/>
        </w:rPr>
      </w:pPr>
    </w:p>
    <w:p w14:paraId="425F936F" w14:textId="1B35C603" w:rsidR="00D234F3" w:rsidRDefault="00C14AB8" w:rsidP="007A1DE8">
      <w:pPr>
        <w:pStyle w:val="Tiu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0730EC">
        <w:rPr>
          <w:color w:val="0000FF"/>
          <w:lang w:val="en-US"/>
        </w:rPr>
        <w:t>Cờ tỷ phú</w:t>
      </w:r>
    </w:p>
    <w:p w14:paraId="67A7EB7A" w14:textId="77777777" w:rsidR="007A1DE8" w:rsidRPr="007A1DE8" w:rsidRDefault="007A1DE8" w:rsidP="007A1DE8">
      <w:pPr>
        <w:rPr>
          <w:lang w:val="en-US"/>
        </w:rPr>
      </w:pPr>
    </w:p>
    <w:p w14:paraId="3001A593" w14:textId="1593C270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0730EC">
        <w:rPr>
          <w:rFonts w:ascii="Arial" w:hAnsi="Arial"/>
          <w:color w:val="0000FF"/>
          <w:sz w:val="34"/>
          <w:szCs w:val="30"/>
          <w:lang w:val="en-US"/>
        </w:rPr>
        <w:t>1.0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4A39D4B7" w14:textId="77777777" w:rsidR="00D234F3" w:rsidRDefault="00D234F3">
      <w:pPr>
        <w:pStyle w:val="Tiu"/>
        <w:jc w:val="both"/>
        <w:rPr>
          <w:lang w:val="en-US"/>
        </w:rPr>
      </w:pPr>
    </w:p>
    <w:p w14:paraId="27A241EE" w14:textId="77777777" w:rsidR="003548A8" w:rsidRDefault="003548A8" w:rsidP="003548A8">
      <w:pPr>
        <w:rPr>
          <w:lang w:val="en-US"/>
        </w:rPr>
      </w:pPr>
    </w:p>
    <w:p w14:paraId="16C80BF3" w14:textId="77777777" w:rsidR="00301562" w:rsidRDefault="00301562" w:rsidP="003548A8">
      <w:pPr>
        <w:rPr>
          <w:lang w:val="en-US"/>
        </w:rPr>
      </w:pPr>
    </w:p>
    <w:p w14:paraId="137F1D81" w14:textId="77777777" w:rsidR="00301562" w:rsidRDefault="00301562" w:rsidP="003548A8">
      <w:pPr>
        <w:rPr>
          <w:lang w:val="en-US"/>
        </w:rPr>
      </w:pPr>
    </w:p>
    <w:p w14:paraId="0E9BA87F" w14:textId="77777777" w:rsidR="00301562" w:rsidRDefault="00301562" w:rsidP="003548A8">
      <w:pPr>
        <w:rPr>
          <w:lang w:val="en-US"/>
        </w:rPr>
      </w:pPr>
    </w:p>
    <w:p w14:paraId="049BC052" w14:textId="77777777" w:rsidR="00301562" w:rsidRDefault="00301562" w:rsidP="003548A8">
      <w:pPr>
        <w:rPr>
          <w:lang w:val="en-US"/>
        </w:rPr>
      </w:pPr>
    </w:p>
    <w:p w14:paraId="662DB565" w14:textId="77777777" w:rsidR="00301562" w:rsidRDefault="00301562" w:rsidP="003548A8">
      <w:pPr>
        <w:rPr>
          <w:lang w:val="en-US"/>
        </w:rPr>
      </w:pPr>
    </w:p>
    <w:p w14:paraId="0294D8F5" w14:textId="77777777" w:rsidR="00301562" w:rsidRDefault="00301562" w:rsidP="003548A8">
      <w:pPr>
        <w:rPr>
          <w:lang w:val="en-US"/>
        </w:rPr>
      </w:pPr>
    </w:p>
    <w:p w14:paraId="2353ECBF" w14:textId="77777777" w:rsidR="00301562" w:rsidRDefault="00301562" w:rsidP="003548A8">
      <w:pPr>
        <w:rPr>
          <w:lang w:val="en-US"/>
        </w:rPr>
      </w:pPr>
    </w:p>
    <w:p w14:paraId="65AE28A3" w14:textId="77777777" w:rsidR="00301562" w:rsidRDefault="00301562" w:rsidP="003548A8">
      <w:pPr>
        <w:rPr>
          <w:lang w:val="en-US"/>
        </w:rPr>
      </w:pPr>
    </w:p>
    <w:p w14:paraId="6559F078" w14:textId="77777777" w:rsidR="003548A8" w:rsidRDefault="003548A8" w:rsidP="003548A8">
      <w:pPr>
        <w:rPr>
          <w:lang w:val="en-US"/>
        </w:rPr>
      </w:pPr>
    </w:p>
    <w:p w14:paraId="466B2414" w14:textId="77777777" w:rsidR="003548A8" w:rsidRDefault="003548A8" w:rsidP="003548A8">
      <w:pPr>
        <w:rPr>
          <w:lang w:val="en-US"/>
        </w:rPr>
      </w:pPr>
    </w:p>
    <w:p w14:paraId="1753F01B" w14:textId="77777777" w:rsidR="003548A8" w:rsidRDefault="003548A8" w:rsidP="003548A8">
      <w:pPr>
        <w:rPr>
          <w:lang w:val="en-US"/>
        </w:rPr>
      </w:pPr>
    </w:p>
    <w:p w14:paraId="0A2EF150" w14:textId="77777777" w:rsidR="003548A8" w:rsidRDefault="003548A8" w:rsidP="003548A8">
      <w:pPr>
        <w:rPr>
          <w:lang w:val="en-US"/>
        </w:rPr>
      </w:pPr>
    </w:p>
    <w:p w14:paraId="45EC31B3" w14:textId="77777777" w:rsidR="003548A8" w:rsidRDefault="003548A8" w:rsidP="003548A8">
      <w:pPr>
        <w:rPr>
          <w:lang w:val="en-US"/>
        </w:rPr>
      </w:pPr>
    </w:p>
    <w:p w14:paraId="5EF7E9F1" w14:textId="77777777" w:rsidR="00CB1D95" w:rsidRDefault="00CB1D95" w:rsidP="00CB1D95">
      <w:pPr>
        <w:rPr>
          <w:lang w:val="en-US"/>
        </w:rPr>
      </w:pPr>
    </w:p>
    <w:p w14:paraId="67D6BED1" w14:textId="77777777" w:rsidR="00CB1D95" w:rsidRDefault="00CB1D95" w:rsidP="00CB1D95">
      <w:pPr>
        <w:rPr>
          <w:lang w:val="en-US"/>
        </w:rPr>
      </w:pPr>
    </w:p>
    <w:p w14:paraId="3463379C" w14:textId="77777777" w:rsidR="00CB1D95" w:rsidRPr="003548A8" w:rsidRDefault="00CB1D95" w:rsidP="00CB1D95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D5933C9" w14:textId="77777777" w:rsidR="00CB1D95" w:rsidRPr="003548A8" w:rsidRDefault="00CB1D95" w:rsidP="00CB1D95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1612335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 Quốc Sĩ Linh</w:t>
      </w:r>
    </w:p>
    <w:p w14:paraId="4224973D" w14:textId="77777777" w:rsidR="00CB1D95" w:rsidRDefault="00CB1D95" w:rsidP="00CB1D95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1612364 – Nguyễn Hoàng Lưu</w:t>
      </w:r>
    </w:p>
    <w:p w14:paraId="10CAC43F" w14:textId="77777777" w:rsidR="00CB1D95" w:rsidRDefault="00CB1D95" w:rsidP="00CB1D95">
      <w:pPr>
        <w:widowControl/>
        <w:spacing w:line="240" w:lineRule="auto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br w:type="page"/>
      </w:r>
    </w:p>
    <w:p w14:paraId="4DD76A7F" w14:textId="77777777" w:rsidR="00CB1D95" w:rsidRDefault="00CB1D95" w:rsidP="00CB1D95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5C1D5A29" w14:textId="77777777" w:rsidR="00CB1D95" w:rsidRPr="007A1DE8" w:rsidRDefault="00CB1D95" w:rsidP="00CB1D95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>
        <w:rPr>
          <w:rFonts w:ascii="Arial" w:eastAsia="SimSun" w:hAnsi="Arial"/>
          <w:b/>
          <w:sz w:val="36"/>
          <w:lang w:val="en-US"/>
        </w:rPr>
        <w:t xml:space="preserve"> </w:t>
      </w:r>
    </w:p>
    <w:p w14:paraId="6D18B06E" w14:textId="77777777" w:rsidR="00CB1D95" w:rsidRPr="007A1DE8" w:rsidRDefault="00CB1D95" w:rsidP="00CB1D95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CB1D95" w:rsidRPr="007A1DE8" w14:paraId="3FC937D5" w14:textId="77777777" w:rsidTr="00AD09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56E7C" w14:textId="77777777" w:rsidR="00CB1D95" w:rsidRPr="007A1DE8" w:rsidRDefault="00CB1D95" w:rsidP="00AD094B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C7513" w14:textId="77777777" w:rsidR="00CB1D95" w:rsidRPr="007A1DE8" w:rsidRDefault="00CB1D95" w:rsidP="00AD094B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40E34" w14:textId="77777777" w:rsidR="00CB1D95" w:rsidRPr="007A1DE8" w:rsidRDefault="00CB1D95" w:rsidP="00AD094B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1B27C" w14:textId="77777777" w:rsidR="00CB1D95" w:rsidRPr="007A1DE8" w:rsidRDefault="00CB1D95" w:rsidP="00AD094B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CB1D95" w:rsidRPr="000C0CA8" w14:paraId="7312A384" w14:textId="77777777" w:rsidTr="00AD09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FB8BA" w14:textId="174CD6AA" w:rsidR="00CB1D95" w:rsidRPr="003548A8" w:rsidRDefault="00756D78" w:rsidP="00756D78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</w:t>
            </w:r>
            <w:r w:rsidR="00CB1D95">
              <w:rPr>
                <w:rFonts w:eastAsia="SimSun"/>
                <w:lang w:val="en-US"/>
              </w:rPr>
              <w:t>7/5/2019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82F3" w14:textId="77777777" w:rsidR="00CB1D95" w:rsidRPr="003548A8" w:rsidRDefault="00CB1D95" w:rsidP="00756D78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273C7" w14:textId="33C0CA27" w:rsidR="00CB1D95" w:rsidRPr="0037628A" w:rsidRDefault="00CB1D95" w:rsidP="00756D78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Thiết kế </w:t>
            </w:r>
            <w:r w:rsidR="00694F69">
              <w:rPr>
                <w:rFonts w:eastAsia="SimSun"/>
                <w:lang w:val="en-US"/>
              </w:rPr>
              <w:t>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686B" w14:textId="77777777" w:rsidR="00CB1D95" w:rsidRPr="003548A8" w:rsidRDefault="00CB1D95" w:rsidP="00756D78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Lưu, Lê Quốc Sĩ Linh</w:t>
            </w:r>
          </w:p>
        </w:tc>
      </w:tr>
      <w:tr w:rsidR="00CB1D95" w:rsidRPr="007A1DE8" w14:paraId="38F530E3" w14:textId="77777777" w:rsidTr="00AD09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7E635" w14:textId="45166BBC" w:rsidR="00CB1D95" w:rsidRPr="007A1DE8" w:rsidRDefault="00756D78" w:rsidP="00285D8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bookmarkStart w:id="0" w:name="_GoBack"/>
            <w:r>
              <w:rPr>
                <w:rFonts w:eastAsia="SimSun"/>
                <w:lang w:val="en-US"/>
              </w:rPr>
              <w:t>30/5/2019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73E6C" w14:textId="0F06FE75" w:rsidR="00CB1D95" w:rsidRPr="007A1DE8" w:rsidRDefault="00756D78" w:rsidP="00285D8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26D6F" w14:textId="3C329FD0" w:rsidR="00CB1D95" w:rsidRPr="007A1DE8" w:rsidRDefault="00756D78" w:rsidP="00285D8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Chỉnh sửa kiến trúc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CF7A4" w14:textId="0A5BD329" w:rsidR="00CB1D95" w:rsidRPr="007A1DE8" w:rsidRDefault="00756D78" w:rsidP="00285D8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</w:t>
            </w:r>
          </w:p>
        </w:tc>
      </w:tr>
      <w:bookmarkEnd w:id="0"/>
      <w:tr w:rsidR="00CB1D95" w:rsidRPr="007A1DE8" w14:paraId="3AE15C5D" w14:textId="77777777" w:rsidTr="00AD09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133EE" w14:textId="77777777" w:rsidR="00CB1D95" w:rsidRPr="007A1DE8" w:rsidRDefault="00CB1D95" w:rsidP="00AD094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20587" w14:textId="77777777" w:rsidR="00CB1D95" w:rsidRPr="007A1DE8" w:rsidRDefault="00CB1D95" w:rsidP="00AD094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B049A" w14:textId="77777777" w:rsidR="00CB1D95" w:rsidRPr="007A1DE8" w:rsidRDefault="00CB1D95" w:rsidP="00AD094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C6BD2" w14:textId="77777777" w:rsidR="00CB1D95" w:rsidRPr="007A1DE8" w:rsidRDefault="00CB1D95" w:rsidP="00AD094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CB1D95" w:rsidRPr="007A1DE8" w14:paraId="10624D5B" w14:textId="77777777" w:rsidTr="00AD094B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12609" w14:textId="77777777" w:rsidR="00CB1D95" w:rsidRPr="007A1DE8" w:rsidRDefault="00CB1D95" w:rsidP="00AD094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D27B3" w14:textId="77777777" w:rsidR="00CB1D95" w:rsidRPr="007A1DE8" w:rsidRDefault="00CB1D95" w:rsidP="00AD094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8BE64" w14:textId="77777777" w:rsidR="00CB1D95" w:rsidRPr="007A1DE8" w:rsidRDefault="00CB1D95" w:rsidP="00AD094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CDD4B" w14:textId="77777777" w:rsidR="00CB1D95" w:rsidRPr="007A1DE8" w:rsidRDefault="00CB1D95" w:rsidP="00AD094B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ABAF802" w14:textId="62743D0A" w:rsidR="00A23833" w:rsidRDefault="00A23833" w:rsidP="00694F69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3F69F150" w14:textId="6D8E3F75" w:rsidR="000330F1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0101581" w:history="1">
        <w:r w:rsidR="000330F1" w:rsidRPr="00E90C24">
          <w:rPr>
            <w:rStyle w:val="Siuktni"/>
            <w:noProof/>
            <w:lang w:val="en-US"/>
          </w:rPr>
          <w:t>1.</w:t>
        </w:r>
        <w:r w:rsidR="000330F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330F1" w:rsidRPr="00E90C24">
          <w:rPr>
            <w:rStyle w:val="Siuktni"/>
            <w:noProof/>
            <w:lang w:val="en-US"/>
          </w:rPr>
          <w:t>Kiến trúc hệ thống</w:t>
        </w:r>
        <w:r w:rsidR="000330F1">
          <w:rPr>
            <w:noProof/>
            <w:webHidden/>
          </w:rPr>
          <w:tab/>
        </w:r>
        <w:r w:rsidR="000330F1">
          <w:rPr>
            <w:noProof/>
            <w:webHidden/>
          </w:rPr>
          <w:fldChar w:fldCharType="begin"/>
        </w:r>
        <w:r w:rsidR="000330F1">
          <w:rPr>
            <w:noProof/>
            <w:webHidden/>
          </w:rPr>
          <w:instrText xml:space="preserve"> PAGEREF _Toc10101581 \h </w:instrText>
        </w:r>
        <w:r w:rsidR="000330F1">
          <w:rPr>
            <w:noProof/>
            <w:webHidden/>
          </w:rPr>
        </w:r>
        <w:r w:rsidR="000330F1">
          <w:rPr>
            <w:noProof/>
            <w:webHidden/>
          </w:rPr>
          <w:fldChar w:fldCharType="separate"/>
        </w:r>
        <w:r w:rsidR="000330F1">
          <w:rPr>
            <w:noProof/>
            <w:webHidden/>
          </w:rPr>
          <w:t>4</w:t>
        </w:r>
        <w:r w:rsidR="000330F1">
          <w:rPr>
            <w:noProof/>
            <w:webHidden/>
          </w:rPr>
          <w:fldChar w:fldCharType="end"/>
        </w:r>
      </w:hyperlink>
    </w:p>
    <w:p w14:paraId="5E5B6C24" w14:textId="653B752E" w:rsidR="000330F1" w:rsidRDefault="000330F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101582" w:history="1">
        <w:r w:rsidRPr="00E90C24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90C24">
          <w:rPr>
            <w:rStyle w:val="Siuktni"/>
            <w:noProof/>
            <w:lang w:val="en-US"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1935C" w14:textId="786B174E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DDF0671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006E49C" w14:textId="77777777" w:rsidR="00CA75F9" w:rsidRDefault="00CA75F9" w:rsidP="00CA75F9">
      <w:pPr>
        <w:pStyle w:val="u1"/>
        <w:spacing w:line="360" w:lineRule="auto"/>
        <w:jc w:val="both"/>
        <w:rPr>
          <w:lang w:val="en-US"/>
        </w:rPr>
      </w:pPr>
      <w:bookmarkStart w:id="1" w:name="_Toc176927905"/>
      <w:bookmarkStart w:id="2" w:name="_Toc10101581"/>
      <w:r>
        <w:rPr>
          <w:lang w:val="en-US"/>
        </w:rPr>
        <w:lastRenderedPageBreak/>
        <w:t>Kiến trúc hệ thống</w:t>
      </w:r>
      <w:bookmarkEnd w:id="1"/>
      <w:bookmarkEnd w:id="2"/>
    </w:p>
    <w:p w14:paraId="1C91CC92" w14:textId="4B3BD187" w:rsidR="00CA75F9" w:rsidRPr="00845587" w:rsidRDefault="00845587" w:rsidP="00845587">
      <w:r>
        <w:rPr>
          <w:lang w:val="en-US"/>
        </w:rPr>
        <w:t>Hình</w:t>
      </w:r>
      <w:r w:rsidR="00CA75F9" w:rsidRPr="00845587">
        <w:t xml:space="preserve"> vẽ kiến trúc tổng thể của hệ thống</w:t>
      </w:r>
    </w:p>
    <w:p w14:paraId="2061BCA8" w14:textId="3ECF3356" w:rsidR="00CA75F9" w:rsidRDefault="00756D78" w:rsidP="00CA75F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F13639" wp14:editId="19B9E33B">
            <wp:extent cx="5305425" cy="50006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9F2D" w14:textId="21A75E1C" w:rsidR="00B6341A" w:rsidRDefault="00B6341A" w:rsidP="00CA75F9">
      <w:pPr>
        <w:spacing w:line="360" w:lineRule="auto"/>
        <w:jc w:val="center"/>
      </w:pPr>
      <w:r>
        <w:tab/>
      </w:r>
    </w:p>
    <w:p w14:paraId="608F34AC" w14:textId="253A3F5D" w:rsidR="00CA75F9" w:rsidRPr="00845587" w:rsidRDefault="00845587" w:rsidP="00845587">
      <w:r w:rsidRPr="00845587">
        <w:t>D</w:t>
      </w:r>
      <w:r w:rsidR="00CA75F9" w:rsidRPr="00845587">
        <w:t>anh sách các module, thành phần trong hệ thống:</w:t>
      </w:r>
    </w:p>
    <w:p w14:paraId="70E49ACD" w14:textId="34869220" w:rsidR="00CA75F9" w:rsidRPr="00845587" w:rsidRDefault="00CA75F9" w:rsidP="00845587"/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845587" w14:paraId="63E165CA" w14:textId="77777777" w:rsidTr="00F10F04">
        <w:tc>
          <w:tcPr>
            <w:tcW w:w="3001" w:type="dxa"/>
          </w:tcPr>
          <w:p w14:paraId="0D138F08" w14:textId="77777777" w:rsidR="00CA75F9" w:rsidRPr="00A34AB7" w:rsidRDefault="00CA75F9" w:rsidP="00845587">
            <w:pPr>
              <w:rPr>
                <w:b/>
              </w:rPr>
            </w:pPr>
            <w:r w:rsidRPr="00A34AB7">
              <w:rPr>
                <w:b/>
              </w:rPr>
              <w:t>Thành phần</w:t>
            </w:r>
          </w:p>
        </w:tc>
        <w:tc>
          <w:tcPr>
            <w:tcW w:w="6179" w:type="dxa"/>
          </w:tcPr>
          <w:p w14:paraId="4262D064" w14:textId="77777777" w:rsidR="00CA75F9" w:rsidRPr="00A34AB7" w:rsidRDefault="00CA75F9" w:rsidP="00845587">
            <w:pPr>
              <w:rPr>
                <w:b/>
              </w:rPr>
            </w:pPr>
            <w:r w:rsidRPr="00A34AB7">
              <w:rPr>
                <w:b/>
              </w:rPr>
              <w:t>Diễn giải</w:t>
            </w:r>
          </w:p>
        </w:tc>
      </w:tr>
      <w:tr w:rsidR="00CA75F9" w:rsidRPr="00845587" w14:paraId="0A59416E" w14:textId="77777777" w:rsidTr="00F10F04">
        <w:tc>
          <w:tcPr>
            <w:tcW w:w="3001" w:type="dxa"/>
          </w:tcPr>
          <w:p w14:paraId="590AF1F0" w14:textId="2A7B5CBC" w:rsidR="00CA75F9" w:rsidRPr="00845587" w:rsidRDefault="00845587" w:rsidP="00845587">
            <w:r w:rsidRPr="00845587">
              <w:t>View</w:t>
            </w:r>
          </w:p>
        </w:tc>
        <w:tc>
          <w:tcPr>
            <w:tcW w:w="6179" w:type="dxa"/>
          </w:tcPr>
          <w:p w14:paraId="13F0722F" w14:textId="72A2EAC2" w:rsidR="00CA75F9" w:rsidRPr="00845587" w:rsidRDefault="00845587" w:rsidP="00845587">
            <w:r w:rsidRPr="00845587">
              <w:t>Giao diện</w:t>
            </w:r>
          </w:p>
        </w:tc>
      </w:tr>
      <w:tr w:rsidR="00CA75F9" w:rsidRPr="00845587" w14:paraId="00C831AD" w14:textId="77777777" w:rsidTr="00F10F04">
        <w:tc>
          <w:tcPr>
            <w:tcW w:w="3001" w:type="dxa"/>
          </w:tcPr>
          <w:p w14:paraId="1D2FCFF6" w14:textId="4A5FF51C" w:rsidR="00CA75F9" w:rsidRPr="00845587" w:rsidRDefault="00845587" w:rsidP="00845587">
            <w:r w:rsidRPr="00845587">
              <w:t>Controller</w:t>
            </w:r>
          </w:p>
        </w:tc>
        <w:tc>
          <w:tcPr>
            <w:tcW w:w="6179" w:type="dxa"/>
          </w:tcPr>
          <w:p w14:paraId="4E49D048" w14:textId="10536B00" w:rsidR="00CA75F9" w:rsidRPr="00845587" w:rsidRDefault="00845587" w:rsidP="00845587">
            <w:r w:rsidRPr="00845587">
              <w:t>Xử lý logic, liên kết giữa Model và View</w:t>
            </w:r>
          </w:p>
        </w:tc>
      </w:tr>
      <w:tr w:rsidR="00CA75F9" w:rsidRPr="00845587" w14:paraId="2BA4CCCC" w14:textId="77777777" w:rsidTr="00845587">
        <w:trPr>
          <w:trHeight w:val="188"/>
        </w:trPr>
        <w:tc>
          <w:tcPr>
            <w:tcW w:w="3001" w:type="dxa"/>
          </w:tcPr>
          <w:p w14:paraId="1B267352" w14:textId="1F4C6F58" w:rsidR="00CA75F9" w:rsidRPr="00845587" w:rsidRDefault="00845587" w:rsidP="00845587">
            <w:r w:rsidRPr="00845587">
              <w:t>Model</w:t>
            </w:r>
          </w:p>
        </w:tc>
        <w:tc>
          <w:tcPr>
            <w:tcW w:w="6179" w:type="dxa"/>
          </w:tcPr>
          <w:p w14:paraId="2D22D07B" w14:textId="68F71FBC" w:rsidR="00CA75F9" w:rsidRPr="00845587" w:rsidRDefault="00845587" w:rsidP="00845587">
            <w:r w:rsidRPr="00845587">
              <w:t>Lấy dữ liệu từ Server về cho View thông qua Controller</w:t>
            </w:r>
          </w:p>
        </w:tc>
      </w:tr>
      <w:tr w:rsidR="00CA75F9" w:rsidRPr="00845587" w14:paraId="73D91E98" w14:textId="77777777" w:rsidTr="00F10F04">
        <w:tc>
          <w:tcPr>
            <w:tcW w:w="3001" w:type="dxa"/>
          </w:tcPr>
          <w:p w14:paraId="6C518297" w14:textId="14ECC878" w:rsidR="00CA75F9" w:rsidRPr="00845587" w:rsidRDefault="00845587" w:rsidP="00845587">
            <w:r w:rsidRPr="00845587">
              <w:t>DB Manger</w:t>
            </w:r>
          </w:p>
        </w:tc>
        <w:tc>
          <w:tcPr>
            <w:tcW w:w="6179" w:type="dxa"/>
          </w:tcPr>
          <w:p w14:paraId="0E0BC033" w14:textId="51F8083C" w:rsidR="00CA75F9" w:rsidRPr="00845587" w:rsidRDefault="00845587" w:rsidP="00845587">
            <w:r w:rsidRPr="00845587">
              <w:t>Quản lý database</w:t>
            </w:r>
          </w:p>
        </w:tc>
      </w:tr>
      <w:tr w:rsidR="00845587" w:rsidRPr="00845587" w14:paraId="7F3DCDAE" w14:textId="77777777" w:rsidTr="00F10F04">
        <w:tc>
          <w:tcPr>
            <w:tcW w:w="3001" w:type="dxa"/>
          </w:tcPr>
          <w:p w14:paraId="7A67E115" w14:textId="4E2E081F" w:rsidR="00845587" w:rsidRPr="00845587" w:rsidRDefault="00845587" w:rsidP="00845587">
            <w:r w:rsidRPr="00845587">
              <w:t>Security DB</w:t>
            </w:r>
          </w:p>
        </w:tc>
        <w:tc>
          <w:tcPr>
            <w:tcW w:w="6179" w:type="dxa"/>
          </w:tcPr>
          <w:p w14:paraId="7E32D5B7" w14:textId="09931D0F" w:rsidR="00845587" w:rsidRPr="00845587" w:rsidRDefault="00845587" w:rsidP="00845587">
            <w:r w:rsidRPr="00845587">
              <w:t>Thiết lập policy cho web service</w:t>
            </w:r>
          </w:p>
        </w:tc>
      </w:tr>
    </w:tbl>
    <w:p w14:paraId="23D3C9F6" w14:textId="38575D76" w:rsidR="00FB1BAC" w:rsidRDefault="00FB1BAC" w:rsidP="00845587"/>
    <w:p w14:paraId="0AA93DEE" w14:textId="77777777" w:rsidR="00FB1BAC" w:rsidRDefault="00FB1BAC">
      <w:pPr>
        <w:widowControl/>
        <w:spacing w:line="240" w:lineRule="auto"/>
      </w:pPr>
      <w:r>
        <w:br w:type="page"/>
      </w:r>
    </w:p>
    <w:p w14:paraId="4D4A5979" w14:textId="77777777" w:rsidR="00FB1BAC" w:rsidRDefault="00FB1BAC" w:rsidP="00845587"/>
    <w:p w14:paraId="6B77A4A7" w14:textId="19B98092" w:rsidR="00CA75F9" w:rsidRPr="008846F1" w:rsidRDefault="00FB1BAC" w:rsidP="00FB1BAC">
      <w:pPr>
        <w:pStyle w:val="u1"/>
      </w:pPr>
      <w:bookmarkStart w:id="3" w:name="_Toc10101582"/>
      <w:r>
        <w:rPr>
          <w:lang w:val="en-US"/>
        </w:rPr>
        <w:t>Mô tả chi tiết từng thành phần trong hệ thống</w:t>
      </w:r>
      <w:bookmarkEnd w:id="3"/>
    </w:p>
    <w:p w14:paraId="2ADB3CE9" w14:textId="7185BCF7" w:rsidR="004E57A2" w:rsidRPr="00CE1DD7" w:rsidRDefault="004E57A2" w:rsidP="004E57A2">
      <w:pPr>
        <w:rPr>
          <w:b/>
          <w:lang w:val="en-US"/>
        </w:rPr>
      </w:pPr>
      <w:r w:rsidRPr="00CE1DD7">
        <w:rPr>
          <w:b/>
          <w:lang w:val="en-US"/>
        </w:rPr>
        <w:t>Controller - Layer</w:t>
      </w:r>
    </w:p>
    <w:p w14:paraId="74ABF3FE" w14:textId="77777777" w:rsidR="00CA75F9" w:rsidRDefault="00637C57" w:rsidP="00CA75F9">
      <w:r>
        <w:rPr>
          <w:noProof/>
        </w:rPr>
        <w:drawing>
          <wp:inline distT="0" distB="0" distL="0" distR="0" wp14:anchorId="7318E056" wp14:editId="4BEA0727">
            <wp:extent cx="5732145" cy="3672205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8"/>
        <w:gridCol w:w="6285"/>
      </w:tblGrid>
      <w:tr w:rsidR="00CA75F9" w:rsidRPr="008846F1" w14:paraId="0BAB767B" w14:textId="77777777" w:rsidTr="00F10F04">
        <w:tc>
          <w:tcPr>
            <w:tcW w:w="3001" w:type="dxa"/>
          </w:tcPr>
          <w:p w14:paraId="03BC3CE1" w14:textId="77777777" w:rsidR="00CA75F9" w:rsidRPr="00CE1DD7" w:rsidRDefault="00CA75F9" w:rsidP="00CE1DD7">
            <w:pPr>
              <w:rPr>
                <w:b/>
              </w:rPr>
            </w:pPr>
            <w:r w:rsidRPr="00CE1DD7">
              <w:rPr>
                <w:b/>
              </w:rPr>
              <w:t>Lớp đối tượng</w:t>
            </w:r>
          </w:p>
        </w:tc>
        <w:tc>
          <w:tcPr>
            <w:tcW w:w="6463" w:type="dxa"/>
          </w:tcPr>
          <w:p w14:paraId="677842E7" w14:textId="77777777" w:rsidR="00CA75F9" w:rsidRPr="00CE1DD7" w:rsidRDefault="00CA75F9" w:rsidP="00CE1DD7">
            <w:pPr>
              <w:rPr>
                <w:b/>
              </w:rPr>
            </w:pPr>
            <w:r w:rsidRPr="00CE1DD7">
              <w:rPr>
                <w:b/>
              </w:rPr>
              <w:t>Diễn giải</w:t>
            </w:r>
          </w:p>
        </w:tc>
      </w:tr>
      <w:tr w:rsidR="00CA75F9" w:rsidRPr="008846F1" w14:paraId="2C13C12A" w14:textId="77777777" w:rsidTr="00F10F04">
        <w:tc>
          <w:tcPr>
            <w:tcW w:w="3001" w:type="dxa"/>
          </w:tcPr>
          <w:p w14:paraId="4BED0900" w14:textId="06235DE7" w:rsidR="00CA75F9" w:rsidRPr="00CE1DD7" w:rsidRDefault="00637C57" w:rsidP="00CE1DD7">
            <w:r w:rsidRPr="00CE1DD7">
              <w:t>GameCtl</w:t>
            </w:r>
          </w:p>
        </w:tc>
        <w:tc>
          <w:tcPr>
            <w:tcW w:w="6463" w:type="dxa"/>
          </w:tcPr>
          <w:p w14:paraId="5F7F274E" w14:textId="78F1D5C2" w:rsidR="00CA75F9" w:rsidRPr="00CE1DD7" w:rsidRDefault="00637C57" w:rsidP="00CE1DD7">
            <w:r w:rsidRPr="00CE1DD7">
              <w:t>Xử lí các đối tượng trong game</w:t>
            </w:r>
          </w:p>
        </w:tc>
      </w:tr>
      <w:tr w:rsidR="00CA75F9" w:rsidRPr="008846F1" w14:paraId="17E40DED" w14:textId="77777777" w:rsidTr="00F10F04">
        <w:tc>
          <w:tcPr>
            <w:tcW w:w="3001" w:type="dxa"/>
          </w:tcPr>
          <w:p w14:paraId="0CE63C55" w14:textId="108E8C87" w:rsidR="00CA75F9" w:rsidRPr="00CE1DD7" w:rsidRDefault="00637C57" w:rsidP="00CE1DD7">
            <w:r w:rsidRPr="00CE1DD7">
              <w:t>MapCtl</w:t>
            </w:r>
          </w:p>
        </w:tc>
        <w:tc>
          <w:tcPr>
            <w:tcW w:w="6463" w:type="dxa"/>
          </w:tcPr>
          <w:p w14:paraId="77A534B5" w14:textId="073FF7BB" w:rsidR="00CA75F9" w:rsidRPr="00CE1DD7" w:rsidRDefault="00637C57" w:rsidP="00CE1DD7">
            <w:r w:rsidRPr="00CE1DD7">
              <w:t>Quản lí map trong game</w:t>
            </w:r>
          </w:p>
        </w:tc>
      </w:tr>
      <w:tr w:rsidR="00CA75F9" w:rsidRPr="008846F1" w14:paraId="664D625A" w14:textId="77777777" w:rsidTr="00F10F04">
        <w:tc>
          <w:tcPr>
            <w:tcW w:w="3001" w:type="dxa"/>
          </w:tcPr>
          <w:p w14:paraId="22F6EE7A" w14:textId="2D5F4E76" w:rsidR="00CA75F9" w:rsidRPr="00CE1DD7" w:rsidRDefault="00637C57" w:rsidP="00CE1DD7">
            <w:r w:rsidRPr="00CE1DD7">
              <w:t>DiceCtl</w:t>
            </w:r>
          </w:p>
        </w:tc>
        <w:tc>
          <w:tcPr>
            <w:tcW w:w="6463" w:type="dxa"/>
          </w:tcPr>
          <w:p w14:paraId="76278CB1" w14:textId="2749783D" w:rsidR="00CA75F9" w:rsidRPr="00CE1DD7" w:rsidRDefault="00637C57" w:rsidP="00CE1DD7">
            <w:r w:rsidRPr="00CE1DD7">
              <w:t>Quản lí xúc xắc trong game</w:t>
            </w:r>
          </w:p>
        </w:tc>
      </w:tr>
      <w:tr w:rsidR="00CA75F9" w:rsidRPr="008846F1" w14:paraId="6EA5B99A" w14:textId="77777777" w:rsidTr="00F10F04">
        <w:tc>
          <w:tcPr>
            <w:tcW w:w="3001" w:type="dxa"/>
          </w:tcPr>
          <w:p w14:paraId="41C300DE" w14:textId="7E9D25C5" w:rsidR="00CA75F9" w:rsidRPr="00CE1DD7" w:rsidRDefault="00637C57" w:rsidP="00CE1DD7">
            <w:r w:rsidRPr="00CE1DD7">
              <w:t>PlayerCtl</w:t>
            </w:r>
          </w:p>
        </w:tc>
        <w:tc>
          <w:tcPr>
            <w:tcW w:w="6463" w:type="dxa"/>
          </w:tcPr>
          <w:p w14:paraId="71052D3F" w14:textId="77777777" w:rsidR="00CA75F9" w:rsidRPr="00CE1DD7" w:rsidRDefault="00CA75F9" w:rsidP="00CE1DD7">
            <w:r w:rsidRPr="00CE1DD7">
              <w:t>Gửi các request GET và POST</w:t>
            </w:r>
          </w:p>
        </w:tc>
      </w:tr>
      <w:tr w:rsidR="00CA75F9" w:rsidRPr="008846F1" w14:paraId="42F58334" w14:textId="77777777" w:rsidTr="00F10F04">
        <w:tc>
          <w:tcPr>
            <w:tcW w:w="3001" w:type="dxa"/>
          </w:tcPr>
          <w:p w14:paraId="66CE428D" w14:textId="504FACE8" w:rsidR="00CA75F9" w:rsidRPr="00CE1DD7" w:rsidRDefault="006C3FF0" w:rsidP="00CE1DD7">
            <w:r w:rsidRPr="00CE1DD7">
              <w:t>PlotCtl</w:t>
            </w:r>
          </w:p>
        </w:tc>
        <w:tc>
          <w:tcPr>
            <w:tcW w:w="6463" w:type="dxa"/>
          </w:tcPr>
          <w:p w14:paraId="11DC13EF" w14:textId="43B619B2" w:rsidR="00CA75F9" w:rsidRPr="00CE1DD7" w:rsidRDefault="006C3FF0" w:rsidP="00CE1DD7">
            <w:r w:rsidRPr="00CE1DD7">
              <w:t>Quản lý những ô đất trong game</w:t>
            </w:r>
          </w:p>
        </w:tc>
      </w:tr>
      <w:tr w:rsidR="006C3FF0" w:rsidRPr="008846F1" w14:paraId="594A71A7" w14:textId="77777777" w:rsidTr="00F10F04">
        <w:tc>
          <w:tcPr>
            <w:tcW w:w="3001" w:type="dxa"/>
          </w:tcPr>
          <w:p w14:paraId="2DAB802E" w14:textId="03422985" w:rsidR="006C3FF0" w:rsidRPr="00CE1DD7" w:rsidRDefault="006C3FF0" w:rsidP="00CE1DD7">
            <w:r w:rsidRPr="00CE1DD7">
              <w:t>Travel</w:t>
            </w:r>
          </w:p>
        </w:tc>
        <w:tc>
          <w:tcPr>
            <w:tcW w:w="6463" w:type="dxa"/>
          </w:tcPr>
          <w:p w14:paraId="276142BF" w14:textId="505753C1" w:rsidR="006C3FF0" w:rsidRPr="00CE1DD7" w:rsidRDefault="006C3FF0" w:rsidP="00CE1DD7">
            <w:r w:rsidRPr="00CE1DD7">
              <w:t>Ô đất du lịch</w:t>
            </w:r>
          </w:p>
        </w:tc>
      </w:tr>
      <w:tr w:rsidR="006C3FF0" w:rsidRPr="008846F1" w14:paraId="1AA0AD57" w14:textId="77777777" w:rsidTr="00F10F04">
        <w:tc>
          <w:tcPr>
            <w:tcW w:w="3001" w:type="dxa"/>
          </w:tcPr>
          <w:p w14:paraId="33004DE1" w14:textId="3EAF3512" w:rsidR="006C3FF0" w:rsidRPr="00CE1DD7" w:rsidRDefault="006C3FF0" w:rsidP="00CE1DD7">
            <w:r w:rsidRPr="00CE1DD7">
              <w:t>Prison</w:t>
            </w:r>
          </w:p>
        </w:tc>
        <w:tc>
          <w:tcPr>
            <w:tcW w:w="6463" w:type="dxa"/>
          </w:tcPr>
          <w:p w14:paraId="2DB883AF" w14:textId="1CEB580C" w:rsidR="006C3FF0" w:rsidRPr="00CE1DD7" w:rsidRDefault="006C3FF0" w:rsidP="00CE1DD7">
            <w:r w:rsidRPr="00CE1DD7">
              <w:t>Ô đất nhà tù</w:t>
            </w:r>
          </w:p>
        </w:tc>
      </w:tr>
      <w:tr w:rsidR="006C3FF0" w:rsidRPr="008846F1" w14:paraId="34483BE7" w14:textId="77777777" w:rsidTr="00F10F04">
        <w:tc>
          <w:tcPr>
            <w:tcW w:w="3001" w:type="dxa"/>
          </w:tcPr>
          <w:p w14:paraId="4FCCD87D" w14:textId="430713F7" w:rsidR="006C3FF0" w:rsidRPr="00CE1DD7" w:rsidRDefault="006C3FF0" w:rsidP="00CE1DD7">
            <w:r w:rsidRPr="00CE1DD7">
              <w:t>Khivan</w:t>
            </w:r>
          </w:p>
        </w:tc>
        <w:tc>
          <w:tcPr>
            <w:tcW w:w="6463" w:type="dxa"/>
          </w:tcPr>
          <w:p w14:paraId="009A2348" w14:textId="4BFDA7F4" w:rsidR="006C3FF0" w:rsidRPr="00CE1DD7" w:rsidRDefault="006C3FF0" w:rsidP="00CE1DD7">
            <w:r w:rsidRPr="00CE1DD7">
              <w:t>Ô đất khí vận</w:t>
            </w:r>
          </w:p>
        </w:tc>
      </w:tr>
      <w:tr w:rsidR="006C3FF0" w:rsidRPr="008846F1" w14:paraId="004D0FD3" w14:textId="77777777" w:rsidTr="00F10F04">
        <w:tc>
          <w:tcPr>
            <w:tcW w:w="3001" w:type="dxa"/>
          </w:tcPr>
          <w:p w14:paraId="1E4E7977" w14:textId="18485AC4" w:rsidR="006C3FF0" w:rsidRPr="00CE1DD7" w:rsidRDefault="006C3FF0" w:rsidP="00CE1DD7">
            <w:r w:rsidRPr="00CE1DD7">
              <w:t>Chance</w:t>
            </w:r>
          </w:p>
        </w:tc>
        <w:tc>
          <w:tcPr>
            <w:tcW w:w="6463" w:type="dxa"/>
          </w:tcPr>
          <w:p w14:paraId="439683DA" w14:textId="0E4A5E95" w:rsidR="006C3FF0" w:rsidRPr="00CE1DD7" w:rsidRDefault="006C3FF0" w:rsidP="00CE1DD7">
            <w:r w:rsidRPr="00CE1DD7">
              <w:t>Ô đất cơ hội</w:t>
            </w:r>
          </w:p>
        </w:tc>
      </w:tr>
      <w:tr w:rsidR="006C3FF0" w:rsidRPr="008846F1" w14:paraId="0445C360" w14:textId="77777777" w:rsidTr="00F10F04">
        <w:tc>
          <w:tcPr>
            <w:tcW w:w="3001" w:type="dxa"/>
          </w:tcPr>
          <w:p w14:paraId="6209B59B" w14:textId="4E5016E2" w:rsidR="006C3FF0" w:rsidRPr="00CE1DD7" w:rsidRDefault="00E10BA9" w:rsidP="00CE1DD7">
            <w:r w:rsidRPr="00CE1DD7">
              <w:t>M</w:t>
            </w:r>
            <w:r w:rsidR="006C3FF0" w:rsidRPr="00CE1DD7">
              <w:t>inigame</w:t>
            </w:r>
          </w:p>
        </w:tc>
        <w:tc>
          <w:tcPr>
            <w:tcW w:w="6463" w:type="dxa"/>
          </w:tcPr>
          <w:p w14:paraId="2988E855" w14:textId="5B0985E4" w:rsidR="006C3FF0" w:rsidRPr="00CE1DD7" w:rsidRDefault="006C3FF0" w:rsidP="00CE1DD7">
            <w:r w:rsidRPr="00CE1DD7">
              <w:t>Ô đất mini  game</w:t>
            </w:r>
          </w:p>
        </w:tc>
      </w:tr>
      <w:tr w:rsidR="006C3FF0" w:rsidRPr="008846F1" w14:paraId="5D98D0B6" w14:textId="77777777" w:rsidTr="00F10F04">
        <w:tc>
          <w:tcPr>
            <w:tcW w:w="3001" w:type="dxa"/>
          </w:tcPr>
          <w:p w14:paraId="74960115" w14:textId="109FEB8E" w:rsidR="006C3FF0" w:rsidRPr="00CE1DD7" w:rsidRDefault="006C3FF0" w:rsidP="00CE1DD7">
            <w:r w:rsidRPr="00CE1DD7">
              <w:t>Building</w:t>
            </w:r>
          </w:p>
        </w:tc>
        <w:tc>
          <w:tcPr>
            <w:tcW w:w="6463" w:type="dxa"/>
          </w:tcPr>
          <w:p w14:paraId="39B48681" w14:textId="09CDCF12" w:rsidR="006C3FF0" w:rsidRPr="00CE1DD7" w:rsidRDefault="006C3FF0" w:rsidP="00CE1DD7">
            <w:r w:rsidRPr="00CE1DD7">
              <w:t>Những ô đất chứa biệt thự</w:t>
            </w:r>
          </w:p>
        </w:tc>
      </w:tr>
      <w:tr w:rsidR="006C3FF0" w:rsidRPr="008846F1" w14:paraId="3C3A52CE" w14:textId="77777777" w:rsidTr="00F10F04">
        <w:tc>
          <w:tcPr>
            <w:tcW w:w="3001" w:type="dxa"/>
          </w:tcPr>
          <w:p w14:paraId="1D68CDC8" w14:textId="3F4D5A14" w:rsidR="006C3FF0" w:rsidRPr="00CE1DD7" w:rsidRDefault="006C3FF0" w:rsidP="00CE1DD7">
            <w:r w:rsidRPr="00CE1DD7">
              <w:t>Start</w:t>
            </w:r>
          </w:p>
        </w:tc>
        <w:tc>
          <w:tcPr>
            <w:tcW w:w="6463" w:type="dxa"/>
          </w:tcPr>
          <w:p w14:paraId="58AB3C6F" w14:textId="25BDE322" w:rsidR="006C3FF0" w:rsidRPr="00CE1DD7" w:rsidRDefault="006C3FF0" w:rsidP="00CE1DD7">
            <w:r w:rsidRPr="00CE1DD7">
              <w:t>Ô đất bắt đầu</w:t>
            </w:r>
          </w:p>
        </w:tc>
      </w:tr>
      <w:tr w:rsidR="00E10BA9" w:rsidRPr="008846F1" w14:paraId="33694FA7" w14:textId="77777777" w:rsidTr="00F10F04">
        <w:tc>
          <w:tcPr>
            <w:tcW w:w="3001" w:type="dxa"/>
          </w:tcPr>
          <w:p w14:paraId="1C86C559" w14:textId="1F469357" w:rsidR="00E10BA9" w:rsidRPr="00CE1DD7" w:rsidRDefault="00E10BA9" w:rsidP="00CE1DD7">
            <w:r w:rsidRPr="00CE1DD7">
              <w:t>Upgrade</w:t>
            </w:r>
          </w:p>
        </w:tc>
        <w:tc>
          <w:tcPr>
            <w:tcW w:w="6463" w:type="dxa"/>
          </w:tcPr>
          <w:p w14:paraId="794DA96A" w14:textId="2FF4301E" w:rsidR="00E10BA9" w:rsidRPr="00CE1DD7" w:rsidRDefault="00E10BA9" w:rsidP="00CE1DD7">
            <w:r w:rsidRPr="00CE1DD7">
              <w:t>Cơ hội nâng cấp nhà</w:t>
            </w:r>
          </w:p>
        </w:tc>
      </w:tr>
      <w:tr w:rsidR="00E10BA9" w:rsidRPr="008846F1" w14:paraId="4C74BE1E" w14:textId="77777777" w:rsidTr="00F10F04">
        <w:tc>
          <w:tcPr>
            <w:tcW w:w="3001" w:type="dxa"/>
          </w:tcPr>
          <w:p w14:paraId="0A4BCBDE" w14:textId="69275F6F" w:rsidR="00E10BA9" w:rsidRPr="00CE1DD7" w:rsidRDefault="00E10BA9" w:rsidP="00CE1DD7">
            <w:r w:rsidRPr="00CE1DD7">
              <w:t>AttackCity</w:t>
            </w:r>
          </w:p>
        </w:tc>
        <w:tc>
          <w:tcPr>
            <w:tcW w:w="6463" w:type="dxa"/>
          </w:tcPr>
          <w:p w14:paraId="18D8B3C1" w14:textId="0650F156" w:rsidR="00E10BA9" w:rsidRPr="00CE1DD7" w:rsidRDefault="00E10BA9" w:rsidP="00CE1DD7">
            <w:r w:rsidRPr="00CE1DD7">
              <w:t>Cơ hội tấn công 1 thành phố bất kì</w:t>
            </w:r>
          </w:p>
        </w:tc>
      </w:tr>
      <w:tr w:rsidR="00E10BA9" w:rsidRPr="008846F1" w14:paraId="1D1B80E8" w14:textId="77777777" w:rsidTr="00F10F04">
        <w:tc>
          <w:tcPr>
            <w:tcW w:w="3001" w:type="dxa"/>
          </w:tcPr>
          <w:p w14:paraId="18A6ACCB" w14:textId="63E07CD8" w:rsidR="00E10BA9" w:rsidRPr="00CE1DD7" w:rsidRDefault="00E10BA9" w:rsidP="00CE1DD7">
            <w:r w:rsidRPr="00CE1DD7">
              <w:t>ReceiveMoney</w:t>
            </w:r>
          </w:p>
        </w:tc>
        <w:tc>
          <w:tcPr>
            <w:tcW w:w="6463" w:type="dxa"/>
          </w:tcPr>
          <w:p w14:paraId="4D3FA14A" w14:textId="018E8320" w:rsidR="00E10BA9" w:rsidRPr="00CE1DD7" w:rsidRDefault="00E10BA9" w:rsidP="00CE1DD7">
            <w:r w:rsidRPr="00CE1DD7">
              <w:t>Cơ hội nhận được tiền</w:t>
            </w:r>
          </w:p>
        </w:tc>
      </w:tr>
      <w:tr w:rsidR="00E10BA9" w:rsidRPr="008846F1" w14:paraId="3FB9391C" w14:textId="77777777" w:rsidTr="00F10F04">
        <w:tc>
          <w:tcPr>
            <w:tcW w:w="3001" w:type="dxa"/>
          </w:tcPr>
          <w:p w14:paraId="351F455F" w14:textId="69303F9F" w:rsidR="00E10BA9" w:rsidRPr="00CE1DD7" w:rsidRDefault="00E10BA9" w:rsidP="00CE1DD7">
            <w:r w:rsidRPr="00CE1DD7">
              <w:t>Protect</w:t>
            </w:r>
          </w:p>
        </w:tc>
        <w:tc>
          <w:tcPr>
            <w:tcW w:w="6463" w:type="dxa"/>
          </w:tcPr>
          <w:p w14:paraId="0BB52781" w14:textId="11695063" w:rsidR="00E10BA9" w:rsidRPr="00CE1DD7" w:rsidRDefault="00E10BA9" w:rsidP="00CE1DD7">
            <w:r w:rsidRPr="00CE1DD7">
              <w:t>Cơ hội được bảo vệ</w:t>
            </w:r>
          </w:p>
        </w:tc>
      </w:tr>
    </w:tbl>
    <w:p w14:paraId="5FB73163" w14:textId="21263634" w:rsidR="007F67A1" w:rsidRDefault="007F67A1" w:rsidP="00CA75F9">
      <w:pPr>
        <w:rPr>
          <w:i/>
          <w:lang w:val="en-US"/>
        </w:rPr>
      </w:pPr>
    </w:p>
    <w:p w14:paraId="20EC37D2" w14:textId="308324AE" w:rsidR="00CA75F9" w:rsidRDefault="007F67A1" w:rsidP="00394A01">
      <w:pPr>
        <w:widowControl/>
        <w:spacing w:line="240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14:paraId="3222EF5E" w14:textId="7CE4D911" w:rsidR="00394A01" w:rsidRPr="00E24655" w:rsidRDefault="00394A01" w:rsidP="00394A01">
      <w:pPr>
        <w:rPr>
          <w:b/>
          <w:lang w:val="en-US"/>
        </w:rPr>
      </w:pPr>
      <w:r w:rsidRPr="00E24655">
        <w:rPr>
          <w:b/>
          <w:lang w:val="en-US"/>
        </w:rPr>
        <w:lastRenderedPageBreak/>
        <w:t>Model</w:t>
      </w:r>
      <w:r w:rsidR="00CD27B8" w:rsidRPr="00E24655">
        <w:rPr>
          <w:b/>
          <w:lang w:val="en-US"/>
        </w:rPr>
        <w:t>-Layer</w:t>
      </w:r>
    </w:p>
    <w:p w14:paraId="29171BD9" w14:textId="76941C23" w:rsidR="00394A01" w:rsidRDefault="00394A01" w:rsidP="00394A01">
      <w:pPr>
        <w:rPr>
          <w:lang w:val="en-US"/>
        </w:rPr>
      </w:pPr>
    </w:p>
    <w:p w14:paraId="2B084F6C" w14:textId="25B0BBAC" w:rsidR="00394A01" w:rsidRPr="00394A01" w:rsidRDefault="00ED6D44" w:rsidP="00394A01">
      <w:pPr>
        <w:rPr>
          <w:lang w:val="en-US"/>
        </w:rPr>
      </w:pPr>
      <w:r>
        <w:rPr>
          <w:noProof/>
        </w:rPr>
        <w:drawing>
          <wp:inline distT="0" distB="0" distL="0" distR="0" wp14:anchorId="081C7C72" wp14:editId="1CC2506E">
            <wp:extent cx="5732145" cy="27559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8"/>
        <w:gridCol w:w="6285"/>
      </w:tblGrid>
      <w:tr w:rsidR="00ED6D44" w:rsidRPr="008846F1" w14:paraId="17AE8B4E" w14:textId="77777777" w:rsidTr="00CB1D95">
        <w:tc>
          <w:tcPr>
            <w:tcW w:w="2958" w:type="dxa"/>
          </w:tcPr>
          <w:p w14:paraId="04FCBC2D" w14:textId="77777777" w:rsidR="00ED6D44" w:rsidRPr="00CE1DD7" w:rsidRDefault="00ED6D44" w:rsidP="00AD094B">
            <w:pPr>
              <w:rPr>
                <w:b/>
              </w:rPr>
            </w:pPr>
            <w:r w:rsidRPr="00CE1DD7">
              <w:rPr>
                <w:b/>
              </w:rPr>
              <w:t>Lớp đối tượng</w:t>
            </w:r>
          </w:p>
        </w:tc>
        <w:tc>
          <w:tcPr>
            <w:tcW w:w="6285" w:type="dxa"/>
          </w:tcPr>
          <w:p w14:paraId="6ECBB368" w14:textId="77777777" w:rsidR="00ED6D44" w:rsidRPr="00CE1DD7" w:rsidRDefault="00ED6D44" w:rsidP="00AD094B">
            <w:pPr>
              <w:rPr>
                <w:b/>
              </w:rPr>
            </w:pPr>
            <w:r w:rsidRPr="00CE1DD7">
              <w:rPr>
                <w:b/>
              </w:rPr>
              <w:t>Diễn giải</w:t>
            </w:r>
          </w:p>
        </w:tc>
      </w:tr>
      <w:tr w:rsidR="00ED6D44" w:rsidRPr="008846F1" w14:paraId="4EDBA68F" w14:textId="77777777" w:rsidTr="00CB1D95">
        <w:tc>
          <w:tcPr>
            <w:tcW w:w="2958" w:type="dxa"/>
          </w:tcPr>
          <w:p w14:paraId="1E22DFD1" w14:textId="309FAF65" w:rsidR="00ED6D44" w:rsidRPr="00ED6D44" w:rsidRDefault="00ED6D44" w:rsidP="00AD094B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6285" w:type="dxa"/>
          </w:tcPr>
          <w:p w14:paraId="3AF11C68" w14:textId="7A9009BE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Máy chủ trong game</w:t>
            </w:r>
          </w:p>
        </w:tc>
      </w:tr>
      <w:tr w:rsidR="00ED6D44" w:rsidRPr="008846F1" w14:paraId="0B9E3B50" w14:textId="77777777" w:rsidTr="00CB1D95">
        <w:tc>
          <w:tcPr>
            <w:tcW w:w="2958" w:type="dxa"/>
          </w:tcPr>
          <w:p w14:paraId="5B91A18D" w14:textId="5CC7FBB8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PlotModel</w:t>
            </w:r>
          </w:p>
        </w:tc>
        <w:tc>
          <w:tcPr>
            <w:tcW w:w="6285" w:type="dxa"/>
          </w:tcPr>
          <w:p w14:paraId="7CEF83BF" w14:textId="12B3A781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Model của ô đất</w:t>
            </w:r>
          </w:p>
        </w:tc>
      </w:tr>
      <w:tr w:rsidR="00ED6D44" w:rsidRPr="008846F1" w14:paraId="69B3D51A" w14:textId="77777777" w:rsidTr="00CB1D95">
        <w:tc>
          <w:tcPr>
            <w:tcW w:w="2958" w:type="dxa"/>
          </w:tcPr>
          <w:p w14:paraId="50562887" w14:textId="1F95B35D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MapModel</w:t>
            </w:r>
          </w:p>
        </w:tc>
        <w:tc>
          <w:tcPr>
            <w:tcW w:w="6285" w:type="dxa"/>
          </w:tcPr>
          <w:p w14:paraId="145DB34A" w14:textId="5F7BC3D9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Model của map</w:t>
            </w:r>
          </w:p>
        </w:tc>
      </w:tr>
      <w:tr w:rsidR="00ED6D44" w:rsidRPr="008846F1" w14:paraId="65FBDC89" w14:textId="77777777" w:rsidTr="00CB1D95">
        <w:tc>
          <w:tcPr>
            <w:tcW w:w="2958" w:type="dxa"/>
          </w:tcPr>
          <w:p w14:paraId="330341A1" w14:textId="4F54D8FA" w:rsidR="00ED6D44" w:rsidRPr="00CB1D95" w:rsidRDefault="00ED6D44" w:rsidP="00AD094B">
            <w:pPr>
              <w:rPr>
                <w:lang w:val="en-US"/>
              </w:rPr>
            </w:pPr>
            <w:r w:rsidRPr="00CE1DD7">
              <w:t>Player</w:t>
            </w:r>
            <w:r w:rsidR="00CB1D95">
              <w:rPr>
                <w:lang w:val="en-US"/>
              </w:rPr>
              <w:t>Model</w:t>
            </w:r>
          </w:p>
        </w:tc>
        <w:tc>
          <w:tcPr>
            <w:tcW w:w="6285" w:type="dxa"/>
          </w:tcPr>
          <w:p w14:paraId="1EF988A5" w14:textId="1CD4A3EA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Model quản lý người chơi</w:t>
            </w:r>
          </w:p>
        </w:tc>
      </w:tr>
      <w:tr w:rsidR="00ED6D44" w:rsidRPr="008846F1" w14:paraId="3756C1F4" w14:textId="77777777" w:rsidTr="00CB1D95">
        <w:tc>
          <w:tcPr>
            <w:tcW w:w="2958" w:type="dxa"/>
          </w:tcPr>
          <w:p w14:paraId="0A484F43" w14:textId="04A4C925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DiceModel</w:t>
            </w:r>
          </w:p>
        </w:tc>
        <w:tc>
          <w:tcPr>
            <w:tcW w:w="6285" w:type="dxa"/>
          </w:tcPr>
          <w:p w14:paraId="13156880" w14:textId="70D064E4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Model quản lý xúc xắc</w:t>
            </w:r>
          </w:p>
        </w:tc>
      </w:tr>
      <w:tr w:rsidR="00ED6D44" w:rsidRPr="008846F1" w14:paraId="101C1E5F" w14:textId="77777777" w:rsidTr="00CB1D95">
        <w:tc>
          <w:tcPr>
            <w:tcW w:w="2958" w:type="dxa"/>
          </w:tcPr>
          <w:p w14:paraId="165B841C" w14:textId="16CE084E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Play1</w:t>
            </w:r>
          </w:p>
        </w:tc>
        <w:tc>
          <w:tcPr>
            <w:tcW w:w="6285" w:type="dxa"/>
          </w:tcPr>
          <w:p w14:paraId="4FE7F12D" w14:textId="104881E1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Người chơi truyền thông tin lên Sever</w:t>
            </w:r>
          </w:p>
        </w:tc>
      </w:tr>
      <w:tr w:rsidR="00ED6D44" w:rsidRPr="008846F1" w14:paraId="5E36F316" w14:textId="77777777" w:rsidTr="00CB1D95">
        <w:tc>
          <w:tcPr>
            <w:tcW w:w="2958" w:type="dxa"/>
          </w:tcPr>
          <w:p w14:paraId="21C5DFE1" w14:textId="4247C2E8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Play2</w:t>
            </w:r>
          </w:p>
        </w:tc>
        <w:tc>
          <w:tcPr>
            <w:tcW w:w="6285" w:type="dxa"/>
          </w:tcPr>
          <w:p w14:paraId="3F2A8B83" w14:textId="509B18AF" w:rsidR="00ED6D44" w:rsidRPr="00CB1D95" w:rsidRDefault="00CB1D95" w:rsidP="00AD094B">
            <w:pPr>
              <w:rPr>
                <w:lang w:val="en-US"/>
              </w:rPr>
            </w:pPr>
            <w:r>
              <w:rPr>
                <w:lang w:val="en-US"/>
              </w:rPr>
              <w:t>Người chơi nhận thông tin trả về từ Server</w:t>
            </w:r>
          </w:p>
        </w:tc>
      </w:tr>
    </w:tbl>
    <w:p w14:paraId="11EE9875" w14:textId="4F628974" w:rsidR="00CA75F9" w:rsidRPr="00ED6D44" w:rsidRDefault="00CA75F9" w:rsidP="00ED6D44"/>
    <w:p w14:paraId="12400840" w14:textId="3D894250" w:rsidR="00ED6D44" w:rsidRDefault="00ED6D44" w:rsidP="00ED6D44"/>
    <w:p w14:paraId="55C1C057" w14:textId="77777777" w:rsidR="00ED6D44" w:rsidRPr="00ED6D44" w:rsidRDefault="00ED6D44" w:rsidP="00ED6D44"/>
    <w:p w14:paraId="34794969" w14:textId="5A64A609" w:rsidR="00694F69" w:rsidRPr="00AF501B" w:rsidRDefault="00694F69" w:rsidP="00CA75F9">
      <w:pPr>
        <w:spacing w:line="360" w:lineRule="auto"/>
        <w:jc w:val="both"/>
        <w:rPr>
          <w:b/>
          <w:lang w:val="en-US"/>
        </w:rPr>
      </w:pPr>
      <w:r w:rsidRPr="00AF501B">
        <w:rPr>
          <w:b/>
          <w:lang w:val="en-US"/>
        </w:rPr>
        <w:t>View</w:t>
      </w:r>
      <w:r w:rsidR="00A34A0F" w:rsidRPr="00AF501B">
        <w:rPr>
          <w:b/>
          <w:lang w:val="en-US"/>
        </w:rPr>
        <w:t>-Layer</w:t>
      </w:r>
    </w:p>
    <w:p w14:paraId="12FED424" w14:textId="00282700" w:rsidR="00694F69" w:rsidRDefault="00694F69" w:rsidP="00CA75F9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BEA5DEA" wp14:editId="092195A8">
            <wp:extent cx="42195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0A0" w:firstRow="1" w:lastRow="0" w:firstColumn="1" w:lastColumn="0" w:noHBand="0" w:noVBand="0"/>
      </w:tblPr>
      <w:tblGrid>
        <w:gridCol w:w="2958"/>
        <w:gridCol w:w="6285"/>
      </w:tblGrid>
      <w:tr w:rsidR="00694F69" w:rsidRPr="008846F1" w14:paraId="25862F9D" w14:textId="77777777" w:rsidTr="005E244A">
        <w:tc>
          <w:tcPr>
            <w:tcW w:w="2958" w:type="dxa"/>
          </w:tcPr>
          <w:p w14:paraId="3E3D4CB1" w14:textId="77777777" w:rsidR="00694F69" w:rsidRPr="00CE1DD7" w:rsidRDefault="00694F69" w:rsidP="005E244A">
            <w:pPr>
              <w:rPr>
                <w:b/>
              </w:rPr>
            </w:pPr>
            <w:r w:rsidRPr="00CE1DD7">
              <w:rPr>
                <w:b/>
              </w:rPr>
              <w:t>Lớp đối tượng</w:t>
            </w:r>
          </w:p>
        </w:tc>
        <w:tc>
          <w:tcPr>
            <w:tcW w:w="6285" w:type="dxa"/>
          </w:tcPr>
          <w:p w14:paraId="50B4073A" w14:textId="77777777" w:rsidR="00694F69" w:rsidRPr="00CE1DD7" w:rsidRDefault="00694F69" w:rsidP="005E244A">
            <w:pPr>
              <w:rPr>
                <w:b/>
              </w:rPr>
            </w:pPr>
            <w:r w:rsidRPr="00CE1DD7">
              <w:rPr>
                <w:b/>
              </w:rPr>
              <w:t>Diễn giải</w:t>
            </w:r>
          </w:p>
        </w:tc>
      </w:tr>
      <w:tr w:rsidR="00694F69" w:rsidRPr="008846F1" w14:paraId="2CD95ADF" w14:textId="77777777" w:rsidTr="005E244A">
        <w:tc>
          <w:tcPr>
            <w:tcW w:w="2958" w:type="dxa"/>
          </w:tcPr>
          <w:p w14:paraId="20BD8090" w14:textId="38A5C599" w:rsidR="00694F69" w:rsidRPr="00CB1D95" w:rsidRDefault="00694F69" w:rsidP="005E244A">
            <w:pPr>
              <w:rPr>
                <w:lang w:val="en-US"/>
              </w:rPr>
            </w:pPr>
            <w:r>
              <w:rPr>
                <w:lang w:val="en-US"/>
              </w:rPr>
              <w:t>PlotView</w:t>
            </w:r>
          </w:p>
        </w:tc>
        <w:tc>
          <w:tcPr>
            <w:tcW w:w="6285" w:type="dxa"/>
          </w:tcPr>
          <w:p w14:paraId="20F9DE7E" w14:textId="55E87B93" w:rsidR="00694F69" w:rsidRPr="00CB1D95" w:rsidRDefault="00694F69" w:rsidP="005E244A">
            <w:pPr>
              <w:rPr>
                <w:lang w:val="en-US"/>
              </w:rPr>
            </w:pPr>
            <w:r>
              <w:rPr>
                <w:lang w:val="en-US"/>
              </w:rPr>
              <w:t>Hiển thị ô đất, mỗi ô đất hiển thị khác nhau( biệt thự, mini game, nhà tù, du lịch…)</w:t>
            </w:r>
          </w:p>
        </w:tc>
      </w:tr>
      <w:tr w:rsidR="00694F69" w:rsidRPr="008846F1" w14:paraId="3241996B" w14:textId="77777777" w:rsidTr="005E244A">
        <w:tc>
          <w:tcPr>
            <w:tcW w:w="2958" w:type="dxa"/>
          </w:tcPr>
          <w:p w14:paraId="297FE159" w14:textId="0927C3B9" w:rsidR="00694F69" w:rsidRPr="00CB1D95" w:rsidRDefault="00694F69" w:rsidP="005E244A">
            <w:pPr>
              <w:rPr>
                <w:lang w:val="en-US"/>
              </w:rPr>
            </w:pPr>
            <w:r>
              <w:rPr>
                <w:lang w:val="en-US"/>
              </w:rPr>
              <w:t>MapView</w:t>
            </w:r>
          </w:p>
        </w:tc>
        <w:tc>
          <w:tcPr>
            <w:tcW w:w="6285" w:type="dxa"/>
          </w:tcPr>
          <w:p w14:paraId="29F4DFFC" w14:textId="29A1600C" w:rsidR="00694F69" w:rsidRPr="00CB1D95" w:rsidRDefault="00694F69" w:rsidP="005E244A">
            <w:pPr>
              <w:rPr>
                <w:lang w:val="en-US"/>
              </w:rPr>
            </w:pPr>
            <w:r>
              <w:rPr>
                <w:lang w:val="en-US"/>
              </w:rPr>
              <w:t>Hiển thị bản đồ chơi gồm 32 ô đất</w:t>
            </w:r>
          </w:p>
        </w:tc>
      </w:tr>
      <w:tr w:rsidR="00694F69" w:rsidRPr="008846F1" w14:paraId="39A292AD" w14:textId="77777777" w:rsidTr="005E244A">
        <w:tc>
          <w:tcPr>
            <w:tcW w:w="2958" w:type="dxa"/>
          </w:tcPr>
          <w:p w14:paraId="19A773AB" w14:textId="61942D8C" w:rsidR="00694F69" w:rsidRPr="00694F69" w:rsidRDefault="00694F69" w:rsidP="005E244A">
            <w:pPr>
              <w:rPr>
                <w:lang w:val="en-US"/>
              </w:rPr>
            </w:pPr>
            <w:r w:rsidRPr="00CE1DD7">
              <w:t>Playe</w:t>
            </w:r>
            <w:r>
              <w:rPr>
                <w:lang w:val="en-US"/>
              </w:rPr>
              <w:t>rView</w:t>
            </w:r>
          </w:p>
        </w:tc>
        <w:tc>
          <w:tcPr>
            <w:tcW w:w="6285" w:type="dxa"/>
          </w:tcPr>
          <w:p w14:paraId="480D19C6" w14:textId="5820CC94" w:rsidR="00694F69" w:rsidRPr="00CB1D95" w:rsidRDefault="00694F69" w:rsidP="005E244A">
            <w:pPr>
              <w:rPr>
                <w:lang w:val="en-US"/>
              </w:rPr>
            </w:pPr>
            <w:r>
              <w:rPr>
                <w:lang w:val="en-US"/>
              </w:rPr>
              <w:t>Hiển thị thông tin người chơi và nhân vật người chơi</w:t>
            </w:r>
          </w:p>
        </w:tc>
      </w:tr>
      <w:tr w:rsidR="00694F69" w:rsidRPr="008846F1" w14:paraId="6771538C" w14:textId="77777777" w:rsidTr="005E244A">
        <w:tc>
          <w:tcPr>
            <w:tcW w:w="2958" w:type="dxa"/>
          </w:tcPr>
          <w:p w14:paraId="2CE1D735" w14:textId="1293C808" w:rsidR="00694F69" w:rsidRPr="00CB1D95" w:rsidRDefault="00694F69" w:rsidP="005E244A">
            <w:pPr>
              <w:rPr>
                <w:lang w:val="en-US"/>
              </w:rPr>
            </w:pPr>
            <w:r>
              <w:rPr>
                <w:lang w:val="en-US"/>
              </w:rPr>
              <w:t>DiceView</w:t>
            </w:r>
          </w:p>
        </w:tc>
        <w:tc>
          <w:tcPr>
            <w:tcW w:w="6285" w:type="dxa"/>
          </w:tcPr>
          <w:p w14:paraId="6F09D65B" w14:textId="13DCC4CF" w:rsidR="00694F69" w:rsidRPr="00CB1D95" w:rsidRDefault="00694F69" w:rsidP="005E244A">
            <w:pPr>
              <w:rPr>
                <w:lang w:val="en-US"/>
              </w:rPr>
            </w:pPr>
            <w:r>
              <w:rPr>
                <w:lang w:val="en-US"/>
              </w:rPr>
              <w:t>Hiển thị thông tin của xúc xắc</w:t>
            </w:r>
          </w:p>
        </w:tc>
      </w:tr>
    </w:tbl>
    <w:p w14:paraId="019C3CEF" w14:textId="77777777" w:rsidR="003C2F0F" w:rsidRPr="003C2F0F" w:rsidRDefault="003C2F0F" w:rsidP="00694F69">
      <w:pPr>
        <w:pStyle w:val="ThnVnban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35D8B" w14:textId="77777777" w:rsidR="00841044" w:rsidRDefault="00841044">
      <w:r>
        <w:separator/>
      </w:r>
    </w:p>
  </w:endnote>
  <w:endnote w:type="continuationSeparator" w:id="0">
    <w:p w14:paraId="4D589276" w14:textId="77777777" w:rsidR="00841044" w:rsidRDefault="0084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927410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C6D0BFC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AE2DEF2" wp14:editId="4C8FDDD4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E71A72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B52DC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01F5FDDD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7F258" w14:textId="77777777" w:rsidR="00841044" w:rsidRDefault="00841044">
      <w:r>
        <w:separator/>
      </w:r>
    </w:p>
  </w:footnote>
  <w:footnote w:type="continuationSeparator" w:id="0">
    <w:p w14:paraId="063FD97A" w14:textId="77777777" w:rsidR="00841044" w:rsidRDefault="00841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1C466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015C3C5" wp14:editId="5E04028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BD8AE20" w14:textId="77777777" w:rsidTr="008D3541">
      <w:tc>
        <w:tcPr>
          <w:tcW w:w="6623" w:type="dxa"/>
          <w:shd w:val="clear" w:color="auto" w:fill="auto"/>
        </w:tcPr>
        <w:p w14:paraId="0C2878C4" w14:textId="774C31C9" w:rsidR="00E95D0C" w:rsidRPr="008D3541" w:rsidRDefault="00CB1D95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Cờ tỷ phú</w:t>
          </w:r>
        </w:p>
      </w:tc>
      <w:tc>
        <w:tcPr>
          <w:tcW w:w="2845" w:type="dxa"/>
          <w:shd w:val="clear" w:color="auto" w:fill="auto"/>
        </w:tcPr>
        <w:p w14:paraId="07ADA67D" w14:textId="2EC352FB"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="00CB1D95">
            <w:rPr>
              <w:color w:val="0000FF"/>
              <w:lang w:val="en-US"/>
            </w:rPr>
            <w:t>1.0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4E598C17" w14:textId="77777777" w:rsidTr="008D3541">
      <w:tc>
        <w:tcPr>
          <w:tcW w:w="6623" w:type="dxa"/>
          <w:shd w:val="clear" w:color="auto" w:fill="auto"/>
        </w:tcPr>
        <w:p w14:paraId="329CDB9D" w14:textId="77777777" w:rsidR="00E95D0C" w:rsidRPr="008D3541" w:rsidRDefault="00C14AB8" w:rsidP="00CA75F9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46A1F5A5" w14:textId="7A40DE25"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="00A109C8">
            <w:rPr>
              <w:color w:val="0000FF"/>
              <w:lang w:val="en-US"/>
            </w:rPr>
            <w:t>30</w:t>
          </w:r>
          <w:r w:rsidRPr="008D3541">
            <w:rPr>
              <w:color w:val="0000FF"/>
              <w:lang w:val="en-US"/>
            </w:rPr>
            <w:t>/</w:t>
          </w:r>
          <w:r w:rsidR="00CB1D95">
            <w:rPr>
              <w:color w:val="0000FF"/>
              <w:lang w:val="en-US"/>
            </w:rPr>
            <w:t>05</w:t>
          </w:r>
          <w:r w:rsidRPr="008D3541">
            <w:rPr>
              <w:color w:val="0000FF"/>
              <w:lang w:val="en-US"/>
            </w:rPr>
            <w:t>/</w:t>
          </w:r>
          <w:r w:rsidR="00CB1D95">
            <w:rPr>
              <w:color w:val="0000FF"/>
              <w:lang w:val="en-US"/>
            </w:rPr>
            <w:t>2019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5C601D54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30F1"/>
    <w:rsid w:val="000519D9"/>
    <w:rsid w:val="000730EC"/>
    <w:rsid w:val="000C0CA8"/>
    <w:rsid w:val="00105AEB"/>
    <w:rsid w:val="001C5965"/>
    <w:rsid w:val="00213ECB"/>
    <w:rsid w:val="002160F2"/>
    <w:rsid w:val="00221A67"/>
    <w:rsid w:val="00265BF1"/>
    <w:rsid w:val="00285D8B"/>
    <w:rsid w:val="002865CF"/>
    <w:rsid w:val="00301562"/>
    <w:rsid w:val="0031511D"/>
    <w:rsid w:val="003548A8"/>
    <w:rsid w:val="003701D7"/>
    <w:rsid w:val="003747E6"/>
    <w:rsid w:val="00394A01"/>
    <w:rsid w:val="003B781A"/>
    <w:rsid w:val="003C2F0F"/>
    <w:rsid w:val="003E47C8"/>
    <w:rsid w:val="004176B5"/>
    <w:rsid w:val="00435847"/>
    <w:rsid w:val="00456410"/>
    <w:rsid w:val="00472B5B"/>
    <w:rsid w:val="004B52DC"/>
    <w:rsid w:val="004B7CC9"/>
    <w:rsid w:val="004C5089"/>
    <w:rsid w:val="004E4257"/>
    <w:rsid w:val="004E57A2"/>
    <w:rsid w:val="005802A5"/>
    <w:rsid w:val="0060493B"/>
    <w:rsid w:val="006257BE"/>
    <w:rsid w:val="00637C57"/>
    <w:rsid w:val="0064329D"/>
    <w:rsid w:val="006855DC"/>
    <w:rsid w:val="00694F69"/>
    <w:rsid w:val="006C3FF0"/>
    <w:rsid w:val="006E420F"/>
    <w:rsid w:val="006E56E2"/>
    <w:rsid w:val="006F09CE"/>
    <w:rsid w:val="007338F6"/>
    <w:rsid w:val="00756D78"/>
    <w:rsid w:val="007A1DE8"/>
    <w:rsid w:val="007F21C9"/>
    <w:rsid w:val="007F67A1"/>
    <w:rsid w:val="008243D9"/>
    <w:rsid w:val="00841044"/>
    <w:rsid w:val="00845587"/>
    <w:rsid w:val="008D3541"/>
    <w:rsid w:val="00984338"/>
    <w:rsid w:val="0099744F"/>
    <w:rsid w:val="009B2AFC"/>
    <w:rsid w:val="009F47F5"/>
    <w:rsid w:val="00A109C8"/>
    <w:rsid w:val="00A23833"/>
    <w:rsid w:val="00A34A0F"/>
    <w:rsid w:val="00A34AB7"/>
    <w:rsid w:val="00A544E7"/>
    <w:rsid w:val="00A638EF"/>
    <w:rsid w:val="00A67126"/>
    <w:rsid w:val="00AF501B"/>
    <w:rsid w:val="00B6341A"/>
    <w:rsid w:val="00B871C5"/>
    <w:rsid w:val="00BB5444"/>
    <w:rsid w:val="00C14AB8"/>
    <w:rsid w:val="00C74D6D"/>
    <w:rsid w:val="00CA52C8"/>
    <w:rsid w:val="00CA75F9"/>
    <w:rsid w:val="00CB1D95"/>
    <w:rsid w:val="00CD27B8"/>
    <w:rsid w:val="00CE1DD7"/>
    <w:rsid w:val="00D234F3"/>
    <w:rsid w:val="00D328EA"/>
    <w:rsid w:val="00DA2A6D"/>
    <w:rsid w:val="00DB28B1"/>
    <w:rsid w:val="00DC363E"/>
    <w:rsid w:val="00DD57E3"/>
    <w:rsid w:val="00E10BA9"/>
    <w:rsid w:val="00E24655"/>
    <w:rsid w:val="00E95D0C"/>
    <w:rsid w:val="00ED6D44"/>
    <w:rsid w:val="00F93BD1"/>
    <w:rsid w:val="00FA2327"/>
    <w:rsid w:val="00FB1BAC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F1AE5C"/>
  <w15:docId w15:val="{0B68E918-F766-4AC7-B183-D2371E27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1061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2094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Hoang Luu</cp:lastModifiedBy>
  <cp:revision>27</cp:revision>
  <cp:lastPrinted>2013-12-07T15:58:00Z</cp:lastPrinted>
  <dcterms:created xsi:type="dcterms:W3CDTF">2013-10-13T11:17:00Z</dcterms:created>
  <dcterms:modified xsi:type="dcterms:W3CDTF">2019-05-30T02:39:00Z</dcterms:modified>
</cp:coreProperties>
</file>