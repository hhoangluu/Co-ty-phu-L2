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DF85" w14:textId="77777777" w:rsidR="0037628A" w:rsidRDefault="0037628A" w:rsidP="0037628A">
      <w:pPr>
        <w:pStyle w:val="Tiu"/>
        <w:jc w:val="right"/>
        <w:rPr>
          <w:lang w:val="en-US"/>
        </w:rPr>
      </w:pPr>
      <w:bookmarkStart w:id="0" w:name="_Hlk6404055"/>
      <w:bookmarkEnd w:id="0"/>
    </w:p>
    <w:p w14:paraId="419EBF9E" w14:textId="77777777" w:rsidR="0037628A" w:rsidRDefault="0037628A" w:rsidP="0037628A">
      <w:pPr>
        <w:rPr>
          <w:lang w:val="en-US"/>
        </w:rPr>
      </w:pPr>
    </w:p>
    <w:p w14:paraId="0229E320" w14:textId="77777777" w:rsidR="0037628A" w:rsidRPr="003548A8" w:rsidRDefault="0037628A" w:rsidP="0037628A">
      <w:pPr>
        <w:rPr>
          <w:lang w:val="en-US"/>
        </w:rPr>
      </w:pPr>
    </w:p>
    <w:p w14:paraId="1BFAE41F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30E3429" w14:textId="77777777" w:rsidR="0037628A" w:rsidRDefault="0037628A" w:rsidP="0037628A">
      <w:pPr>
        <w:pStyle w:val="Tiu"/>
        <w:jc w:val="right"/>
        <w:rPr>
          <w:lang w:val="en-US"/>
        </w:rPr>
      </w:pPr>
    </w:p>
    <w:p w14:paraId="52F3CA88" w14:textId="77777777" w:rsidR="0037628A" w:rsidRDefault="0037628A" w:rsidP="0037628A">
      <w:pPr>
        <w:pStyle w:val="Tiu"/>
        <w:jc w:val="right"/>
        <w:rPr>
          <w:lang w:val="en-US"/>
        </w:rPr>
      </w:pPr>
    </w:p>
    <w:p w14:paraId="6DADA1BE" w14:textId="24006C05"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>Hồ sơ Phân tích</w:t>
      </w:r>
      <w:r w:rsidR="00191BD5">
        <w:rPr>
          <w:lang w:val="en-US"/>
        </w:rPr>
        <w:t xml:space="preserve"> </w:t>
      </w:r>
      <w:r w:rsidR="00FF10FB">
        <w:rPr>
          <w:lang w:val="en-US"/>
        </w:rPr>
        <w:t>Cờ tỷ phú</w:t>
      </w:r>
      <w:r>
        <w:rPr>
          <w:lang w:val="en-US"/>
        </w:rPr>
        <w:t xml:space="preserve"> </w:t>
      </w:r>
    </w:p>
    <w:p w14:paraId="3922DACE" w14:textId="77777777" w:rsidR="0037628A" w:rsidRPr="007A1DE8" w:rsidRDefault="0037628A" w:rsidP="0037628A">
      <w:pPr>
        <w:rPr>
          <w:lang w:val="en-US"/>
        </w:rPr>
      </w:pPr>
    </w:p>
    <w:p w14:paraId="0930D027" w14:textId="2F05E19D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F10FB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0AE2E4D" w14:textId="77777777" w:rsidR="0037628A" w:rsidRDefault="0037628A" w:rsidP="0037628A">
      <w:pPr>
        <w:pStyle w:val="Tiu"/>
        <w:jc w:val="both"/>
        <w:rPr>
          <w:lang w:val="en-US"/>
        </w:rPr>
      </w:pPr>
    </w:p>
    <w:p w14:paraId="25331A6A" w14:textId="77777777" w:rsidR="0037628A" w:rsidRDefault="0037628A" w:rsidP="0037628A">
      <w:pPr>
        <w:rPr>
          <w:lang w:val="en-US"/>
        </w:rPr>
      </w:pPr>
    </w:p>
    <w:p w14:paraId="34891133" w14:textId="77777777" w:rsidR="0037628A" w:rsidRDefault="0037628A" w:rsidP="0037628A">
      <w:pPr>
        <w:rPr>
          <w:lang w:val="en-US"/>
        </w:rPr>
      </w:pPr>
    </w:p>
    <w:p w14:paraId="0965B051" w14:textId="77777777" w:rsidR="0037628A" w:rsidRDefault="0037628A" w:rsidP="0037628A">
      <w:pPr>
        <w:rPr>
          <w:lang w:val="en-US"/>
        </w:rPr>
      </w:pPr>
    </w:p>
    <w:p w14:paraId="1D29BE4A" w14:textId="77777777" w:rsidR="0037628A" w:rsidRDefault="0037628A" w:rsidP="0037628A">
      <w:pPr>
        <w:rPr>
          <w:lang w:val="en-US"/>
        </w:rPr>
      </w:pPr>
    </w:p>
    <w:p w14:paraId="6575CC76" w14:textId="77777777" w:rsidR="0037628A" w:rsidRDefault="0037628A" w:rsidP="0037628A">
      <w:pPr>
        <w:rPr>
          <w:lang w:val="en-US"/>
        </w:rPr>
      </w:pPr>
    </w:p>
    <w:p w14:paraId="7331B1D1" w14:textId="77777777" w:rsidR="0037628A" w:rsidRDefault="0037628A" w:rsidP="0037628A">
      <w:pPr>
        <w:rPr>
          <w:lang w:val="en-US"/>
        </w:rPr>
      </w:pPr>
    </w:p>
    <w:p w14:paraId="547F8ECB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C95E2EE" w14:textId="21E0D950" w:rsidR="0037628A" w:rsidRPr="003548A8" w:rsidRDefault="00FF10FB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1612335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 Quốc Sĩ Linh</w:t>
      </w:r>
    </w:p>
    <w:p w14:paraId="5D2F8E7D" w14:textId="746CF8F0" w:rsidR="0037628A" w:rsidRPr="003548A8" w:rsidRDefault="00FF10FB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1612364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Hoàng Lưu</w:t>
      </w:r>
    </w:p>
    <w:p w14:paraId="047A3CF0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6080696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E4665F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605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03B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EE90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EAD2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30AD345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381" w14:textId="308D12BA" w:rsidR="0037628A" w:rsidRPr="003548A8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</w:t>
            </w:r>
            <w:r w:rsidR="0037628A" w:rsidRPr="003548A8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04</w:t>
            </w:r>
            <w:r w:rsidR="0037628A" w:rsidRPr="003548A8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1CFF7" w14:textId="6242EB2D" w:rsidR="0037628A" w:rsidRPr="003548A8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3F334" w14:textId="387A1DC7" w:rsidR="0037628A" w:rsidRPr="0037628A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Vẽ sơ đồ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5B568" w14:textId="32C30BE1" w:rsidR="0037628A" w:rsidRPr="003548A8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Lưu, Lê Quốc Sĩ Linh</w:t>
            </w:r>
          </w:p>
        </w:tc>
      </w:tr>
      <w:tr w:rsidR="007A1DE8" w:rsidRPr="007A1DE8" w14:paraId="7BE0E79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EE5F7" w14:textId="6A3E7C2E" w:rsidR="007A1DE8" w:rsidRPr="007A1DE8" w:rsidRDefault="00FF10FB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9438B" w14:textId="7D08D063" w:rsidR="007A1DE8" w:rsidRPr="007A1DE8" w:rsidRDefault="00FF10FB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10D6E" w14:textId="55520AC2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Mô tả chi tiết đối tượng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CF7F3" w14:textId="2937E8BA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Quốc Sĩ Linh</w:t>
            </w:r>
          </w:p>
        </w:tc>
      </w:tr>
      <w:tr w:rsidR="007A1DE8" w:rsidRPr="007A1DE8" w14:paraId="636D1B8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1732E" w14:textId="26BB0D03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C9821" w14:textId="62894CB1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23E5" w14:textId="1DC07EFB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Sơ đồ trạng thái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EF656" w14:textId="790E4BC7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</w:t>
            </w:r>
          </w:p>
        </w:tc>
      </w:tr>
      <w:tr w:rsidR="007A1DE8" w:rsidRPr="007A1DE8" w14:paraId="67336EC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6058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ECCB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0C4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4C9E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B2D8E6D" w14:textId="77777777" w:rsidR="007A1DE8" w:rsidRDefault="007A1DE8">
      <w:pPr>
        <w:pStyle w:val="Tiu"/>
        <w:jc w:val="both"/>
        <w:rPr>
          <w:lang w:val="en-US"/>
        </w:rPr>
      </w:pPr>
    </w:p>
    <w:p w14:paraId="5DBDC609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46374CEC" w14:textId="6EDED273" w:rsidR="002D72AC" w:rsidRDefault="002D72AC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404745" w:history="1">
        <w:r w:rsidRPr="002C0B22">
          <w:rPr>
            <w:rStyle w:val="Siuktni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C0B22">
          <w:rPr>
            <w:rStyle w:val="Siuktni"/>
            <w:noProof/>
          </w:rPr>
          <w:t xml:space="preserve">Sơ đồ lớp </w:t>
        </w:r>
        <w:r w:rsidRPr="002C0B22">
          <w:rPr>
            <w:rStyle w:val="Siuktni"/>
            <w:noProof/>
            <w:lang w:val="en-US"/>
          </w:rPr>
          <w:t>(</w:t>
        </w:r>
        <w:r w:rsidRPr="002C0B22">
          <w:rPr>
            <w:rStyle w:val="Siuktni"/>
            <w:noProof/>
          </w:rPr>
          <w:t>mức phân tích</w:t>
        </w:r>
        <w:r w:rsidRPr="002C0B22">
          <w:rPr>
            <w:rStyle w:val="Siuktni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8ED140" w14:textId="4722A00D" w:rsidR="002D72AC" w:rsidRDefault="002E723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46" w:history="1">
        <w:r w:rsidR="002D72AC" w:rsidRPr="002C0B22">
          <w:rPr>
            <w:rStyle w:val="Siuktni"/>
            <w:noProof/>
            <w:lang w:val="en-US"/>
          </w:rPr>
          <w:t>1.1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Sơ đồ lớp (mức phân tích)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_Toc6404746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4</w:t>
        </w:r>
        <w:r w:rsidR="002D72AC">
          <w:rPr>
            <w:noProof/>
            <w:webHidden/>
          </w:rPr>
          <w:fldChar w:fldCharType="end"/>
        </w:r>
      </w:hyperlink>
    </w:p>
    <w:p w14:paraId="4BFE6415" w14:textId="447A8866" w:rsidR="002D72AC" w:rsidRDefault="002E723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47" w:history="1">
        <w:r w:rsidR="002D72AC" w:rsidRPr="002C0B22">
          <w:rPr>
            <w:rStyle w:val="Siuktni"/>
            <w:noProof/>
          </w:rPr>
          <w:t>1.2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Danh sách các lớp đối tượng và quan hệ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_Toc6404747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4</w:t>
        </w:r>
        <w:r w:rsidR="002D72AC">
          <w:rPr>
            <w:noProof/>
            <w:webHidden/>
          </w:rPr>
          <w:fldChar w:fldCharType="end"/>
        </w:r>
      </w:hyperlink>
    </w:p>
    <w:p w14:paraId="79525FAE" w14:textId="3506E69D" w:rsidR="002D72AC" w:rsidRDefault="002E723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48" w:history="1">
        <w:r w:rsidR="002D72AC" w:rsidRPr="002C0B22">
          <w:rPr>
            <w:rStyle w:val="Siuktni"/>
            <w:noProof/>
          </w:rPr>
          <w:t>1.3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Mô tả chi tiết từng lớp đối tượng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_Toc6404748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4</w:t>
        </w:r>
        <w:r w:rsidR="002D72AC">
          <w:rPr>
            <w:noProof/>
            <w:webHidden/>
          </w:rPr>
          <w:fldChar w:fldCharType="end"/>
        </w:r>
      </w:hyperlink>
    </w:p>
    <w:p w14:paraId="682D7F2F" w14:textId="48436A5C" w:rsidR="002D72AC" w:rsidRDefault="002E7234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49" w:history="1">
        <w:r w:rsidR="002D72AC" w:rsidRPr="002C0B22">
          <w:rPr>
            <w:rStyle w:val="Siuktni"/>
            <w:noProof/>
          </w:rPr>
          <w:t>1.3.1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GameObject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_Toc6404749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4</w:t>
        </w:r>
        <w:r w:rsidR="002D72AC">
          <w:rPr>
            <w:noProof/>
            <w:webHidden/>
          </w:rPr>
          <w:fldChar w:fldCharType="end"/>
        </w:r>
      </w:hyperlink>
    </w:p>
    <w:p w14:paraId="34751A59" w14:textId="4958CF5B" w:rsidR="002D72AC" w:rsidRDefault="002E7234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0" w:history="1">
        <w:r w:rsidR="002D72AC" w:rsidRPr="002C0B22">
          <w:rPr>
            <w:rStyle w:val="Siuktni"/>
            <w:noProof/>
          </w:rPr>
          <w:t>1.3.2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  <w:lang w:val="en-US"/>
          </w:rPr>
          <w:t>P</w:t>
        </w:r>
        <w:r w:rsidR="002D72AC" w:rsidRPr="002C0B22">
          <w:rPr>
            <w:rStyle w:val="Siuktni"/>
            <w:noProof/>
          </w:rPr>
          <w:t>layer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_Toc6404750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5</w:t>
        </w:r>
        <w:r w:rsidR="002D72AC">
          <w:rPr>
            <w:noProof/>
            <w:webHidden/>
          </w:rPr>
          <w:fldChar w:fldCharType="end"/>
        </w:r>
      </w:hyperlink>
    </w:p>
    <w:p w14:paraId="0B808DDE" w14:textId="15B84831" w:rsidR="002D72AC" w:rsidRDefault="002E7234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1" w:history="1">
        <w:r w:rsidR="002D72AC" w:rsidRPr="002C0B22">
          <w:rPr>
            <w:rStyle w:val="Siuktni"/>
            <w:noProof/>
          </w:rPr>
          <w:t>1.3.3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  <w:lang w:val="en-US"/>
          </w:rPr>
          <w:t>Character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_Toc6404751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5</w:t>
        </w:r>
        <w:r w:rsidR="002D72AC">
          <w:rPr>
            <w:noProof/>
            <w:webHidden/>
          </w:rPr>
          <w:fldChar w:fldCharType="end"/>
        </w:r>
      </w:hyperlink>
    </w:p>
    <w:p w14:paraId="5DCF46B4" w14:textId="6A37636C" w:rsidR="002D72AC" w:rsidRDefault="002E7234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2" w:history="1">
        <w:r w:rsidR="002D72AC" w:rsidRPr="002C0B22">
          <w:rPr>
            <w:rStyle w:val="Siuktni"/>
            <w:noProof/>
          </w:rPr>
          <w:t>1.3.4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Dice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_Toc6404752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5</w:t>
        </w:r>
        <w:r w:rsidR="002D72AC">
          <w:rPr>
            <w:noProof/>
            <w:webHidden/>
          </w:rPr>
          <w:fldChar w:fldCharType="end"/>
        </w:r>
      </w:hyperlink>
    </w:p>
    <w:p w14:paraId="73D8450C" w14:textId="3D2C795C" w:rsidR="002D72AC" w:rsidRDefault="002E7234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3" w:history="1">
        <w:r w:rsidR="002D72AC" w:rsidRPr="002C0B22">
          <w:rPr>
            <w:rStyle w:val="Siuktni"/>
            <w:noProof/>
          </w:rPr>
          <w:t>1.3.5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MapManager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_Toc6404753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6</w:t>
        </w:r>
        <w:r w:rsidR="002D72AC">
          <w:rPr>
            <w:noProof/>
            <w:webHidden/>
          </w:rPr>
          <w:fldChar w:fldCharType="end"/>
        </w:r>
      </w:hyperlink>
    </w:p>
    <w:p w14:paraId="4ADDDF82" w14:textId="1244BF84" w:rsidR="002D72AC" w:rsidRDefault="002E7234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4" w:history="1">
        <w:r w:rsidR="002D72AC" w:rsidRPr="002C0B22">
          <w:rPr>
            <w:rStyle w:val="Siuktni"/>
            <w:noProof/>
          </w:rPr>
          <w:t>1.3.6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Plot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_Toc6404754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6</w:t>
        </w:r>
        <w:r w:rsidR="002D72AC">
          <w:rPr>
            <w:noProof/>
            <w:webHidden/>
          </w:rPr>
          <w:fldChar w:fldCharType="end"/>
        </w:r>
      </w:hyperlink>
    </w:p>
    <w:p w14:paraId="3CD46BB3" w14:textId="099289AE" w:rsidR="002D72AC" w:rsidRDefault="002E7234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5" w:history="1">
        <w:r w:rsidR="002D72AC" w:rsidRPr="002C0B22">
          <w:rPr>
            <w:rStyle w:val="Siuktni"/>
            <w:noProof/>
          </w:rPr>
          <w:t>1.3.7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Start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_Toc6404755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6</w:t>
        </w:r>
        <w:r w:rsidR="002D72AC">
          <w:rPr>
            <w:noProof/>
            <w:webHidden/>
          </w:rPr>
          <w:fldChar w:fldCharType="end"/>
        </w:r>
      </w:hyperlink>
    </w:p>
    <w:p w14:paraId="3C3473F7" w14:textId="60675185" w:rsidR="002D72AC" w:rsidRDefault="002E7234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6" w:history="1">
        <w:r w:rsidR="002D72AC" w:rsidRPr="002C0B22">
          <w:rPr>
            <w:rStyle w:val="Siuktni"/>
            <w:noProof/>
          </w:rPr>
          <w:t>1.3.8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Building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_Toc6404756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6</w:t>
        </w:r>
        <w:r w:rsidR="002D72AC">
          <w:rPr>
            <w:noProof/>
            <w:webHidden/>
          </w:rPr>
          <w:fldChar w:fldCharType="end"/>
        </w:r>
      </w:hyperlink>
    </w:p>
    <w:p w14:paraId="43519E93" w14:textId="233D6D05" w:rsidR="002D72AC" w:rsidRDefault="002E7234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7" w:history="1">
        <w:r w:rsidR="002D72AC" w:rsidRPr="002C0B22">
          <w:rPr>
            <w:rStyle w:val="Siuktni"/>
            <w:noProof/>
          </w:rPr>
          <w:t>1.3.9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MiniGame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_Toc6404757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6</w:t>
        </w:r>
        <w:r w:rsidR="002D72AC">
          <w:rPr>
            <w:noProof/>
            <w:webHidden/>
          </w:rPr>
          <w:fldChar w:fldCharType="end"/>
        </w:r>
      </w:hyperlink>
    </w:p>
    <w:p w14:paraId="2D3D510F" w14:textId="606AA255" w:rsidR="002D72AC" w:rsidRDefault="002E7234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8" w:history="1">
        <w:r w:rsidR="002D72AC" w:rsidRPr="002C0B22">
          <w:rPr>
            <w:rStyle w:val="Siuktni"/>
            <w:noProof/>
          </w:rPr>
          <w:t>1.3.10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Prison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_Toc6404758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7</w:t>
        </w:r>
        <w:r w:rsidR="002D72AC">
          <w:rPr>
            <w:noProof/>
            <w:webHidden/>
          </w:rPr>
          <w:fldChar w:fldCharType="end"/>
        </w:r>
      </w:hyperlink>
    </w:p>
    <w:p w14:paraId="245B7641" w14:textId="282D618E" w:rsidR="002D72AC" w:rsidRDefault="002E7234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59" w:history="1">
        <w:r w:rsidR="002D72AC" w:rsidRPr="002C0B22">
          <w:rPr>
            <w:rStyle w:val="Siuktni"/>
            <w:noProof/>
          </w:rPr>
          <w:t>1.3.11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Travel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_Toc6404759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7</w:t>
        </w:r>
        <w:r w:rsidR="002D72AC">
          <w:rPr>
            <w:noProof/>
            <w:webHidden/>
          </w:rPr>
          <w:fldChar w:fldCharType="end"/>
        </w:r>
      </w:hyperlink>
    </w:p>
    <w:p w14:paraId="63D4723B" w14:textId="6B886D89" w:rsidR="002D72AC" w:rsidRDefault="002E7234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60" w:history="1">
        <w:r w:rsidR="002D72AC" w:rsidRPr="002C0B22">
          <w:rPr>
            <w:rStyle w:val="Siuktni"/>
            <w:noProof/>
          </w:rPr>
          <w:t>1.3.12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Chance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_Toc6404760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7</w:t>
        </w:r>
        <w:r w:rsidR="002D72AC">
          <w:rPr>
            <w:noProof/>
            <w:webHidden/>
          </w:rPr>
          <w:fldChar w:fldCharType="end"/>
        </w:r>
      </w:hyperlink>
    </w:p>
    <w:p w14:paraId="682F1A5F" w14:textId="2A4B427F" w:rsidR="002D72AC" w:rsidRDefault="002E7234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61" w:history="1">
        <w:r w:rsidR="002D72AC" w:rsidRPr="002C0B22">
          <w:rPr>
            <w:rStyle w:val="Siuktni"/>
            <w:noProof/>
          </w:rPr>
          <w:t>1.3.13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Protect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_Toc6404761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7</w:t>
        </w:r>
        <w:r w:rsidR="002D72AC">
          <w:rPr>
            <w:noProof/>
            <w:webHidden/>
          </w:rPr>
          <w:fldChar w:fldCharType="end"/>
        </w:r>
      </w:hyperlink>
    </w:p>
    <w:p w14:paraId="72139FA7" w14:textId="6575A42F" w:rsidR="002D72AC" w:rsidRDefault="002E7234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62" w:history="1">
        <w:r w:rsidR="002D72AC" w:rsidRPr="002C0B22">
          <w:rPr>
            <w:rStyle w:val="Siuktni"/>
            <w:noProof/>
          </w:rPr>
          <w:t>1.3.14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ReceiveMoney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_Toc6404762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7</w:t>
        </w:r>
        <w:r w:rsidR="002D72AC">
          <w:rPr>
            <w:noProof/>
            <w:webHidden/>
          </w:rPr>
          <w:fldChar w:fldCharType="end"/>
        </w:r>
      </w:hyperlink>
    </w:p>
    <w:p w14:paraId="75E0AE25" w14:textId="1AD8BA79" w:rsidR="002D72AC" w:rsidRDefault="002E7234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63" w:history="1">
        <w:r w:rsidR="002D72AC" w:rsidRPr="002C0B22">
          <w:rPr>
            <w:rStyle w:val="Siuktni"/>
            <w:noProof/>
          </w:rPr>
          <w:t>1.3.15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AttackCity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_Toc6404763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8</w:t>
        </w:r>
        <w:r w:rsidR="002D72AC">
          <w:rPr>
            <w:noProof/>
            <w:webHidden/>
          </w:rPr>
          <w:fldChar w:fldCharType="end"/>
        </w:r>
      </w:hyperlink>
    </w:p>
    <w:p w14:paraId="4785B19C" w14:textId="33380C96" w:rsidR="002D72AC" w:rsidRDefault="002E7234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64" w:history="1">
        <w:r w:rsidR="002D72AC" w:rsidRPr="002C0B22">
          <w:rPr>
            <w:rStyle w:val="Siuktni"/>
            <w:noProof/>
          </w:rPr>
          <w:t>1.3.16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Upgrade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_Toc6404764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8</w:t>
        </w:r>
        <w:r w:rsidR="002D72AC">
          <w:rPr>
            <w:noProof/>
            <w:webHidden/>
          </w:rPr>
          <w:fldChar w:fldCharType="end"/>
        </w:r>
      </w:hyperlink>
    </w:p>
    <w:p w14:paraId="6EFB845D" w14:textId="463481D3" w:rsidR="002D72AC" w:rsidRDefault="002E723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65" w:history="1">
        <w:r w:rsidR="002D72AC" w:rsidRPr="002C0B22">
          <w:rPr>
            <w:rStyle w:val="Siuktni"/>
            <w:noProof/>
          </w:rPr>
          <w:t>2.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</w:rPr>
          <w:t>Sơ đồ trạng thái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_Toc6404765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9</w:t>
        </w:r>
        <w:r w:rsidR="002D72AC">
          <w:rPr>
            <w:noProof/>
            <w:webHidden/>
          </w:rPr>
          <w:fldChar w:fldCharType="end"/>
        </w:r>
      </w:hyperlink>
    </w:p>
    <w:p w14:paraId="4211C3B2" w14:textId="6ED3C553" w:rsidR="002D72AC" w:rsidRDefault="002E723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66" w:history="1">
        <w:r w:rsidR="002D72AC" w:rsidRPr="002C0B22">
          <w:rPr>
            <w:rStyle w:val="Siuktni"/>
            <w:noProof/>
          </w:rPr>
          <w:t>2.1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  <w:lang w:val="en-US"/>
          </w:rPr>
          <w:t>Lớp Plot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_Toc6404766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9</w:t>
        </w:r>
        <w:r w:rsidR="002D72AC">
          <w:rPr>
            <w:noProof/>
            <w:webHidden/>
          </w:rPr>
          <w:fldChar w:fldCharType="end"/>
        </w:r>
      </w:hyperlink>
    </w:p>
    <w:p w14:paraId="3E8D4A52" w14:textId="7D788351" w:rsidR="002D72AC" w:rsidRDefault="002E723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67" w:history="1">
        <w:r w:rsidR="002D72AC" w:rsidRPr="002C0B22">
          <w:rPr>
            <w:rStyle w:val="Siuktni"/>
            <w:noProof/>
            <w:lang w:val="en-US"/>
          </w:rPr>
          <w:t>2.2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  <w:lang w:val="en-US"/>
          </w:rPr>
          <w:t>Lớp Player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_Toc6404767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10</w:t>
        </w:r>
        <w:r w:rsidR="002D72AC">
          <w:rPr>
            <w:noProof/>
            <w:webHidden/>
          </w:rPr>
          <w:fldChar w:fldCharType="end"/>
        </w:r>
      </w:hyperlink>
    </w:p>
    <w:p w14:paraId="4D6910A4" w14:textId="05D44D71" w:rsidR="002D72AC" w:rsidRDefault="002E723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04768" w:history="1">
        <w:r w:rsidR="002D72AC" w:rsidRPr="002C0B22">
          <w:rPr>
            <w:rStyle w:val="Siuktni"/>
            <w:noProof/>
            <w:lang w:val="en-US"/>
          </w:rPr>
          <w:t>2.3</w:t>
        </w:r>
        <w:r w:rsidR="002D72A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D72AC" w:rsidRPr="002C0B22">
          <w:rPr>
            <w:rStyle w:val="Siuktni"/>
            <w:noProof/>
            <w:lang w:val="en-US"/>
          </w:rPr>
          <w:t>Lớp Dice</w:t>
        </w:r>
        <w:r w:rsidR="002D72AC">
          <w:rPr>
            <w:noProof/>
            <w:webHidden/>
          </w:rPr>
          <w:tab/>
        </w:r>
        <w:r w:rsidR="002D72AC">
          <w:rPr>
            <w:noProof/>
            <w:webHidden/>
          </w:rPr>
          <w:fldChar w:fldCharType="begin"/>
        </w:r>
        <w:r w:rsidR="002D72AC">
          <w:rPr>
            <w:noProof/>
            <w:webHidden/>
          </w:rPr>
          <w:instrText xml:space="preserve"> PAGEREF _Toc6404768 \h </w:instrText>
        </w:r>
        <w:r w:rsidR="002D72AC">
          <w:rPr>
            <w:noProof/>
            <w:webHidden/>
          </w:rPr>
        </w:r>
        <w:r w:rsidR="002D72AC">
          <w:rPr>
            <w:noProof/>
            <w:webHidden/>
          </w:rPr>
          <w:fldChar w:fldCharType="separate"/>
        </w:r>
        <w:r w:rsidR="002D72AC">
          <w:rPr>
            <w:noProof/>
            <w:webHidden/>
          </w:rPr>
          <w:t>10</w:t>
        </w:r>
        <w:r w:rsidR="002D72AC">
          <w:rPr>
            <w:noProof/>
            <w:webHidden/>
          </w:rPr>
          <w:fldChar w:fldCharType="end"/>
        </w:r>
      </w:hyperlink>
    </w:p>
    <w:p w14:paraId="2F9C686C" w14:textId="744623AB" w:rsidR="005E2817" w:rsidRDefault="002D72AC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1E5ECF47" w14:textId="347E1B03" w:rsidR="00FD06E2" w:rsidRDefault="005E2817" w:rsidP="00FD06E2">
      <w:pPr>
        <w:pStyle w:val="u1"/>
        <w:rPr>
          <w:lang w:val="en-US"/>
        </w:rPr>
      </w:pPr>
      <w:r>
        <w:br w:type="page"/>
      </w:r>
      <w:bookmarkStart w:id="1" w:name="_Toc167699049"/>
      <w:bookmarkStart w:id="2" w:name="_Toc640474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64DF1688" w14:textId="407F31F2" w:rsidR="00FF10FB" w:rsidRPr="00FF10FB" w:rsidRDefault="00FF10FB" w:rsidP="00FF10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A4B70" wp14:editId="348A80E2">
            <wp:extent cx="5734050" cy="8001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9AAE" w14:textId="77777777" w:rsidR="00FD06E2" w:rsidRDefault="00FD06E2" w:rsidP="00FD06E2">
      <w:pPr>
        <w:pStyle w:val="u2"/>
        <w:rPr>
          <w:lang w:val="en-US"/>
        </w:rPr>
      </w:pPr>
      <w:bookmarkStart w:id="3" w:name="_Toc6404746"/>
      <w:r>
        <w:lastRenderedPageBreak/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2543FAD0" w14:textId="77777777" w:rsidR="00FD06E2" w:rsidRDefault="00FD06E2" w:rsidP="00FD06E2">
      <w:pPr>
        <w:pStyle w:val="u2"/>
      </w:pPr>
      <w:bookmarkStart w:id="4" w:name="_Toc6404747"/>
      <w:r>
        <w:t>Danh sách các lớp đối tượng và quan hệ</w:t>
      </w:r>
      <w:bookmarkEnd w:id="4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323FCEAD" w14:textId="77777777">
        <w:tc>
          <w:tcPr>
            <w:tcW w:w="801" w:type="dxa"/>
          </w:tcPr>
          <w:p w14:paraId="3BF9BE3A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7703878A" w14:textId="77777777"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5D73BC7B" w14:textId="77777777" w:rsidR="00FD06E2" w:rsidRDefault="00FD06E2" w:rsidP="00FD06E2">
            <w:pPr>
              <w:pStyle w:val="ThnVnban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3C12A48F" w14:textId="77777777"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 w14:paraId="7749EA41" w14:textId="77777777">
        <w:tc>
          <w:tcPr>
            <w:tcW w:w="801" w:type="dxa"/>
          </w:tcPr>
          <w:p w14:paraId="54E89CB0" w14:textId="17478AB9" w:rsidR="00FD06E2" w:rsidRPr="00DE4FE7" w:rsidRDefault="00DE4FE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7ACFDD9B" w14:textId="2712CCCD" w:rsidR="00FD06E2" w:rsidRDefault="00DE4FE7" w:rsidP="00FD06E2">
            <w:pPr>
              <w:pStyle w:val="ThnVnban"/>
              <w:spacing w:after="0"/>
            </w:pPr>
            <w:r w:rsidRPr="00DE4FE7">
              <w:t>GameObject</w:t>
            </w:r>
          </w:p>
        </w:tc>
        <w:tc>
          <w:tcPr>
            <w:tcW w:w="2110" w:type="dxa"/>
          </w:tcPr>
          <w:p w14:paraId="13758310" w14:textId="5DBA7631" w:rsidR="00FD06E2" w:rsidRPr="00314DB1" w:rsidRDefault="00314DB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1E31CB1D" w14:textId="17A01DD9" w:rsidR="00FD06E2" w:rsidRPr="00BB2365" w:rsidRDefault="003011CD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</w:t>
            </w:r>
            <w:r w:rsidR="00BB2365">
              <w:rPr>
                <w:lang w:val="en-US"/>
              </w:rPr>
              <w:t>uản lý game</w:t>
            </w:r>
          </w:p>
        </w:tc>
      </w:tr>
      <w:tr w:rsidR="00DE4FE7" w14:paraId="1C398BEC" w14:textId="77777777">
        <w:tc>
          <w:tcPr>
            <w:tcW w:w="801" w:type="dxa"/>
          </w:tcPr>
          <w:p w14:paraId="035CF083" w14:textId="06A5C9DB" w:rsidR="00DE4FE7" w:rsidRDefault="00DE4FE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1F8384B1" w14:textId="0C71EEEC" w:rsidR="00DE4FE7" w:rsidRPr="00DE4FE7" w:rsidRDefault="00DE4FE7" w:rsidP="00FD06E2">
            <w:pPr>
              <w:pStyle w:val="ThnVnban"/>
              <w:spacing w:after="0"/>
            </w:pPr>
            <w:r>
              <w:rPr>
                <w:lang w:val="en-US"/>
              </w:rPr>
              <w:t>P</w:t>
            </w:r>
            <w:r w:rsidRPr="00DE4FE7">
              <w:t>layer</w:t>
            </w:r>
          </w:p>
        </w:tc>
        <w:tc>
          <w:tcPr>
            <w:tcW w:w="2110" w:type="dxa"/>
          </w:tcPr>
          <w:p w14:paraId="13864F7F" w14:textId="77777777" w:rsidR="00DE4FE7" w:rsidRDefault="00DE4FE7" w:rsidP="00FD06E2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22A482C5" w14:textId="6E774E22" w:rsidR="00DE4FE7" w:rsidRPr="003011CD" w:rsidRDefault="003011CD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người chơi</w:t>
            </w:r>
          </w:p>
        </w:tc>
      </w:tr>
      <w:tr w:rsidR="003F49D1" w14:paraId="6FB3F050" w14:textId="77777777">
        <w:tc>
          <w:tcPr>
            <w:tcW w:w="801" w:type="dxa"/>
          </w:tcPr>
          <w:p w14:paraId="20ECB8C0" w14:textId="30725897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347850B4" w14:textId="5DAA23B5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Charater</w:t>
            </w:r>
          </w:p>
        </w:tc>
        <w:tc>
          <w:tcPr>
            <w:tcW w:w="2110" w:type="dxa"/>
          </w:tcPr>
          <w:p w14:paraId="06BCD0A7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149D402E" w14:textId="2092ED43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nhân vật</w:t>
            </w:r>
          </w:p>
        </w:tc>
      </w:tr>
      <w:tr w:rsidR="003F49D1" w14:paraId="2F3281B6" w14:textId="77777777">
        <w:tc>
          <w:tcPr>
            <w:tcW w:w="801" w:type="dxa"/>
          </w:tcPr>
          <w:p w14:paraId="638A4EDF" w14:textId="2DBD6D9A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4C00AC89" w14:textId="4AE526D1" w:rsidR="003F49D1" w:rsidRPr="00DE4FE7" w:rsidRDefault="003F49D1" w:rsidP="003F49D1">
            <w:pPr>
              <w:pStyle w:val="ThnVnban"/>
              <w:spacing w:after="0"/>
            </w:pPr>
            <w:r w:rsidRPr="00DE4FE7">
              <w:t>Dice</w:t>
            </w:r>
          </w:p>
        </w:tc>
        <w:tc>
          <w:tcPr>
            <w:tcW w:w="2110" w:type="dxa"/>
          </w:tcPr>
          <w:p w14:paraId="50E7D058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6830B23B" w14:textId="2D198F29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xúc sắc</w:t>
            </w:r>
          </w:p>
        </w:tc>
      </w:tr>
      <w:tr w:rsidR="003F49D1" w14:paraId="52CFF6D5" w14:textId="77777777">
        <w:tc>
          <w:tcPr>
            <w:tcW w:w="801" w:type="dxa"/>
          </w:tcPr>
          <w:p w14:paraId="25EF211C" w14:textId="57227121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61D5E7D1" w14:textId="36EFC35E" w:rsidR="003F49D1" w:rsidRPr="00DE4FE7" w:rsidRDefault="003F49D1" w:rsidP="003F49D1">
            <w:pPr>
              <w:pStyle w:val="ThnVnban"/>
              <w:spacing w:after="0"/>
            </w:pPr>
            <w:r w:rsidRPr="00DE4FE7">
              <w:t>MapManager</w:t>
            </w:r>
          </w:p>
        </w:tc>
        <w:tc>
          <w:tcPr>
            <w:tcW w:w="2110" w:type="dxa"/>
          </w:tcPr>
          <w:p w14:paraId="662B230D" w14:textId="341E8404" w:rsidR="003F49D1" w:rsidRPr="00314DB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1FEC99AB" w14:textId="3B56FDC2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bản đồ</w:t>
            </w:r>
          </w:p>
        </w:tc>
      </w:tr>
      <w:tr w:rsidR="003F49D1" w14:paraId="7FF5E92F" w14:textId="77777777">
        <w:tc>
          <w:tcPr>
            <w:tcW w:w="801" w:type="dxa"/>
          </w:tcPr>
          <w:p w14:paraId="73888D9B" w14:textId="5F5AE411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58AD7742" w14:textId="2EDA426A" w:rsidR="003F49D1" w:rsidRPr="00DE4FE7" w:rsidRDefault="003F49D1" w:rsidP="003F49D1">
            <w:pPr>
              <w:pStyle w:val="ThnVnban"/>
              <w:spacing w:after="0"/>
            </w:pPr>
            <w:r w:rsidRPr="003F49D1">
              <w:t>Plot</w:t>
            </w:r>
          </w:p>
        </w:tc>
        <w:tc>
          <w:tcPr>
            <w:tcW w:w="2110" w:type="dxa"/>
          </w:tcPr>
          <w:p w14:paraId="11C4F3E0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4BCC8422" w14:textId="6E73F7C7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quản lý vị trí của </w:t>
            </w:r>
            <w:r w:rsidR="00E25042">
              <w:rPr>
                <w:lang w:val="en-US"/>
              </w:rPr>
              <w:t>ô (</w:t>
            </w:r>
            <w:r>
              <w:rPr>
                <w:lang w:val="en-US"/>
              </w:rPr>
              <w:t>mảnh</w:t>
            </w:r>
            <w:r w:rsidR="00E25042">
              <w:rPr>
                <w:lang w:val="en-US"/>
              </w:rPr>
              <w:t>)</w:t>
            </w:r>
            <w:r>
              <w:rPr>
                <w:lang w:val="en-US"/>
              </w:rPr>
              <w:t xml:space="preserve"> đất </w:t>
            </w:r>
          </w:p>
        </w:tc>
      </w:tr>
      <w:tr w:rsidR="003F49D1" w14:paraId="659C3493" w14:textId="77777777">
        <w:tc>
          <w:tcPr>
            <w:tcW w:w="801" w:type="dxa"/>
          </w:tcPr>
          <w:p w14:paraId="4C986DEF" w14:textId="3CEC3B4A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0EBE3A4D" w14:textId="2CEAB33E" w:rsidR="003F49D1" w:rsidRPr="00DE4FE7" w:rsidRDefault="003F49D1" w:rsidP="003F49D1">
            <w:pPr>
              <w:pStyle w:val="ThnVnban"/>
              <w:spacing w:after="0"/>
            </w:pPr>
            <w:r w:rsidRPr="00DE4FE7">
              <w:t>Start</w:t>
            </w:r>
          </w:p>
        </w:tc>
        <w:tc>
          <w:tcPr>
            <w:tcW w:w="2110" w:type="dxa"/>
          </w:tcPr>
          <w:p w14:paraId="32CF5299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56A07B04" w14:textId="550BD496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bắt đầu</w:t>
            </w:r>
          </w:p>
        </w:tc>
      </w:tr>
      <w:tr w:rsidR="003F49D1" w14:paraId="556B4F5B" w14:textId="77777777">
        <w:tc>
          <w:tcPr>
            <w:tcW w:w="801" w:type="dxa"/>
          </w:tcPr>
          <w:p w14:paraId="2742261D" w14:textId="4DAB5AED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2FBCFB21" w14:textId="0A0EA862" w:rsidR="003F49D1" w:rsidRPr="00DE4FE7" w:rsidRDefault="003F49D1" w:rsidP="003F49D1">
            <w:pPr>
              <w:pStyle w:val="ThnVnban"/>
              <w:spacing w:after="0"/>
            </w:pPr>
            <w:r w:rsidRPr="00DE4FE7">
              <w:t>Building</w:t>
            </w:r>
          </w:p>
        </w:tc>
        <w:tc>
          <w:tcPr>
            <w:tcW w:w="2110" w:type="dxa"/>
          </w:tcPr>
          <w:p w14:paraId="7FFAFD99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5ADFC3E7" w14:textId="4EACFD45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nhà – công trình</w:t>
            </w:r>
          </w:p>
        </w:tc>
      </w:tr>
      <w:tr w:rsidR="003F49D1" w14:paraId="60B2B3C2" w14:textId="77777777">
        <w:tc>
          <w:tcPr>
            <w:tcW w:w="801" w:type="dxa"/>
          </w:tcPr>
          <w:p w14:paraId="5D189AAF" w14:textId="41CC1628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13F3160D" w14:textId="0E85671D" w:rsidR="003F49D1" w:rsidRPr="00DE4FE7" w:rsidRDefault="003F49D1" w:rsidP="003F49D1">
            <w:pPr>
              <w:pStyle w:val="ThnVnban"/>
              <w:spacing w:after="0"/>
            </w:pPr>
            <w:r w:rsidRPr="00DE4FE7">
              <w:t>MiniGame</w:t>
            </w:r>
          </w:p>
        </w:tc>
        <w:tc>
          <w:tcPr>
            <w:tcW w:w="2110" w:type="dxa"/>
          </w:tcPr>
          <w:p w14:paraId="6FA1A877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27C8E2D4" w14:textId="3527B08E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minigame</w:t>
            </w:r>
          </w:p>
        </w:tc>
      </w:tr>
      <w:tr w:rsidR="003F49D1" w14:paraId="25AD53FD" w14:textId="77777777">
        <w:tc>
          <w:tcPr>
            <w:tcW w:w="801" w:type="dxa"/>
          </w:tcPr>
          <w:p w14:paraId="1E13EB82" w14:textId="4D7AD120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7D3E950B" w14:textId="4A6CD948" w:rsidR="003F49D1" w:rsidRPr="00DE4FE7" w:rsidRDefault="003F49D1" w:rsidP="003F49D1">
            <w:pPr>
              <w:pStyle w:val="ThnVnban"/>
              <w:spacing w:after="0"/>
            </w:pPr>
            <w:r w:rsidRPr="00DE4FE7">
              <w:t>Prison</w:t>
            </w:r>
          </w:p>
        </w:tc>
        <w:tc>
          <w:tcPr>
            <w:tcW w:w="2110" w:type="dxa"/>
          </w:tcPr>
          <w:p w14:paraId="64E8B763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4ED03C7D" w14:textId="2E247DAE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nhà tù</w:t>
            </w:r>
          </w:p>
        </w:tc>
      </w:tr>
      <w:tr w:rsidR="003F49D1" w14:paraId="06AE0002" w14:textId="77777777">
        <w:tc>
          <w:tcPr>
            <w:tcW w:w="801" w:type="dxa"/>
          </w:tcPr>
          <w:p w14:paraId="379C4EBB" w14:textId="7BB5953C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02851E53" w14:textId="7584DB82" w:rsidR="003F49D1" w:rsidRPr="00DE4FE7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C</w:t>
            </w:r>
            <w:r w:rsidRPr="00DE4FE7">
              <w:t>hance</w:t>
            </w:r>
          </w:p>
        </w:tc>
        <w:tc>
          <w:tcPr>
            <w:tcW w:w="2110" w:type="dxa"/>
          </w:tcPr>
          <w:p w14:paraId="47E90715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51C17B8F" w14:textId="723364B8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cơ hội</w:t>
            </w:r>
          </w:p>
        </w:tc>
      </w:tr>
      <w:tr w:rsidR="003F49D1" w14:paraId="0AA8B12D" w14:textId="77777777">
        <w:tc>
          <w:tcPr>
            <w:tcW w:w="801" w:type="dxa"/>
          </w:tcPr>
          <w:p w14:paraId="565700B2" w14:textId="002B0C1F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62C2A2F9" w14:textId="3B861462" w:rsidR="003F49D1" w:rsidRPr="00DE4FE7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DE4FE7">
              <w:t>ravel</w:t>
            </w:r>
          </w:p>
        </w:tc>
        <w:tc>
          <w:tcPr>
            <w:tcW w:w="2110" w:type="dxa"/>
          </w:tcPr>
          <w:p w14:paraId="5FF32364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0DA1939D" w14:textId="38ABE2C7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du lịch</w:t>
            </w:r>
          </w:p>
        </w:tc>
      </w:tr>
      <w:tr w:rsidR="003F49D1" w14:paraId="4027C654" w14:textId="77777777">
        <w:tc>
          <w:tcPr>
            <w:tcW w:w="801" w:type="dxa"/>
          </w:tcPr>
          <w:p w14:paraId="0A566145" w14:textId="0E7CB557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14:paraId="2EDE582D" w14:textId="21C8C760" w:rsidR="003F49D1" w:rsidRPr="00DE4FE7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ReceiveMoney</w:t>
            </w:r>
          </w:p>
        </w:tc>
        <w:tc>
          <w:tcPr>
            <w:tcW w:w="2110" w:type="dxa"/>
          </w:tcPr>
          <w:p w14:paraId="22E99476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75F12BBC" w14:textId="0314A951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nhận tiền</w:t>
            </w:r>
          </w:p>
        </w:tc>
      </w:tr>
      <w:tr w:rsidR="003F49D1" w14:paraId="2F571828" w14:textId="77777777">
        <w:tc>
          <w:tcPr>
            <w:tcW w:w="801" w:type="dxa"/>
          </w:tcPr>
          <w:p w14:paraId="090CE6BF" w14:textId="6145874C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14:paraId="4EFCECC7" w14:textId="2E956433" w:rsidR="003F49D1" w:rsidRPr="00DE4FE7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Protect</w:t>
            </w:r>
          </w:p>
        </w:tc>
        <w:tc>
          <w:tcPr>
            <w:tcW w:w="2110" w:type="dxa"/>
          </w:tcPr>
          <w:p w14:paraId="58145B65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20030803" w14:textId="31C539D3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bảo vệ</w:t>
            </w:r>
          </w:p>
        </w:tc>
      </w:tr>
      <w:tr w:rsidR="003F49D1" w14:paraId="581E08AE" w14:textId="77777777">
        <w:tc>
          <w:tcPr>
            <w:tcW w:w="801" w:type="dxa"/>
          </w:tcPr>
          <w:p w14:paraId="05572139" w14:textId="43645BC3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</w:tcPr>
          <w:p w14:paraId="7AA24BF7" w14:textId="2D7998F4" w:rsidR="003F49D1" w:rsidRPr="00DE4FE7" w:rsidRDefault="003F49D1" w:rsidP="003F49D1">
            <w:pPr>
              <w:pStyle w:val="ThnVnban"/>
              <w:spacing w:after="0"/>
            </w:pPr>
            <w:r w:rsidRPr="00DE4FE7">
              <w:t>AttackCity</w:t>
            </w:r>
          </w:p>
        </w:tc>
        <w:tc>
          <w:tcPr>
            <w:tcW w:w="2110" w:type="dxa"/>
          </w:tcPr>
          <w:p w14:paraId="3F492EC7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75945F6E" w14:textId="353A0A57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tấn công thành phố</w:t>
            </w:r>
          </w:p>
        </w:tc>
      </w:tr>
      <w:tr w:rsidR="003F49D1" w14:paraId="341B226D" w14:textId="77777777">
        <w:tc>
          <w:tcPr>
            <w:tcW w:w="801" w:type="dxa"/>
          </w:tcPr>
          <w:p w14:paraId="7A865962" w14:textId="1D412B75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</w:tcPr>
          <w:p w14:paraId="0F200A47" w14:textId="6D6DB6A1" w:rsidR="003F49D1" w:rsidRPr="00DE4FE7" w:rsidRDefault="003F49D1" w:rsidP="003F49D1">
            <w:pPr>
              <w:pStyle w:val="ThnVnban"/>
              <w:spacing w:after="0"/>
            </w:pPr>
            <w:r w:rsidRPr="00DE4FE7">
              <w:t>Upgrade</w:t>
            </w:r>
          </w:p>
        </w:tc>
        <w:tc>
          <w:tcPr>
            <w:tcW w:w="2110" w:type="dxa"/>
          </w:tcPr>
          <w:p w14:paraId="5B36FB11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674A9AA2" w14:textId="15A1402B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nâng cấp nhà</w:t>
            </w:r>
          </w:p>
        </w:tc>
      </w:tr>
    </w:tbl>
    <w:p w14:paraId="3DE4EF17" w14:textId="5D6CE038" w:rsidR="00314DB1" w:rsidRDefault="00314DB1">
      <w:pPr>
        <w:widowControl/>
        <w:rPr>
          <w:rFonts w:ascii="Arial" w:hAnsi="Arial"/>
          <w:b/>
          <w:sz w:val="22"/>
        </w:rPr>
      </w:pPr>
    </w:p>
    <w:p w14:paraId="09EB4AAC" w14:textId="6212C173" w:rsidR="00314DB1" w:rsidRPr="00314DB1" w:rsidRDefault="00314DB1" w:rsidP="00314DB1">
      <w:pPr>
        <w:pStyle w:val="u2"/>
      </w:pPr>
      <w:bookmarkStart w:id="5" w:name="_Toc6404748"/>
      <w:r>
        <w:t>Mô tả chi tiết từng lớp đối tượng</w:t>
      </w:r>
      <w:bookmarkEnd w:id="5"/>
    </w:p>
    <w:p w14:paraId="42231234" w14:textId="5C8B52EB" w:rsidR="00FD06E2" w:rsidRPr="00EA01E3" w:rsidRDefault="00314DB1" w:rsidP="00EA01E3">
      <w:pPr>
        <w:pStyle w:val="u3"/>
      </w:pPr>
      <w:bookmarkStart w:id="6" w:name="_Toc6404749"/>
      <w:r w:rsidRPr="00DE4FE7">
        <w:t>GameObject</w:t>
      </w:r>
      <w:bookmarkStart w:id="7" w:name="_GoBack"/>
      <w:bookmarkEnd w:id="6"/>
      <w:bookmarkEnd w:id="7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14DB1" w14:paraId="1CEF7783" w14:textId="77777777" w:rsidTr="00314DB1">
        <w:tc>
          <w:tcPr>
            <w:tcW w:w="758" w:type="dxa"/>
          </w:tcPr>
          <w:p w14:paraId="0E11C05E" w14:textId="77777777" w:rsidR="00314DB1" w:rsidRPr="00F44EE4" w:rsidRDefault="00314DB1" w:rsidP="00314DB1">
            <w:pPr>
              <w:spacing w:line="360" w:lineRule="auto"/>
            </w:pPr>
            <w:bookmarkStart w:id="8" w:name="_Toc167699050"/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A0D7F82" w14:textId="77777777" w:rsidR="00314DB1" w:rsidRPr="00F44EE4" w:rsidRDefault="00314DB1" w:rsidP="00314DB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2E18241" w14:textId="77777777" w:rsidR="00314DB1" w:rsidRPr="00363B6E" w:rsidRDefault="00314DB1" w:rsidP="00314DB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304EE443" w14:textId="77777777" w:rsidR="00314DB1" w:rsidRPr="00F44EE4" w:rsidRDefault="00314DB1" w:rsidP="00314DB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D97A05A" w14:textId="77777777" w:rsidR="00314DB1" w:rsidRPr="00F44EE4" w:rsidRDefault="00314DB1" w:rsidP="00314DB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14DB1" w14:paraId="10BFADA3" w14:textId="77777777" w:rsidTr="00314DB1">
        <w:tc>
          <w:tcPr>
            <w:tcW w:w="758" w:type="dxa"/>
          </w:tcPr>
          <w:p w14:paraId="29C895C3" w14:textId="66C0FCEB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F262406" w14:textId="34FCF147" w:rsidR="00314DB1" w:rsidRDefault="00314DB1" w:rsidP="00314DB1">
            <w:pPr>
              <w:pStyle w:val="ThnVnban"/>
              <w:spacing w:after="0"/>
            </w:pPr>
            <w:r w:rsidRPr="00314DB1">
              <w:t>Player</w:t>
            </w:r>
          </w:p>
        </w:tc>
        <w:tc>
          <w:tcPr>
            <w:tcW w:w="1566" w:type="dxa"/>
          </w:tcPr>
          <w:p w14:paraId="4540A6E9" w14:textId="6AA712DF" w:rsidR="00314DB1" w:rsidRPr="00363B6E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C502357" w14:textId="77777777" w:rsidR="00314DB1" w:rsidRDefault="00314DB1" w:rsidP="00314DB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968B3A0" w14:textId="2760CA3C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người chơi</w:t>
            </w:r>
          </w:p>
        </w:tc>
      </w:tr>
      <w:tr w:rsidR="00314DB1" w14:paraId="48EBD7A8" w14:textId="77777777" w:rsidTr="00314DB1">
        <w:tc>
          <w:tcPr>
            <w:tcW w:w="758" w:type="dxa"/>
          </w:tcPr>
          <w:p w14:paraId="512EC461" w14:textId="1ABD1356" w:rsid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A30AB50" w14:textId="1ADA792D" w:rsidR="00314DB1" w:rsidRPr="00314DB1" w:rsidRDefault="00314DB1" w:rsidP="00314DB1">
            <w:pPr>
              <w:pStyle w:val="ThnVnban"/>
              <w:spacing w:after="0"/>
            </w:pPr>
            <w:r w:rsidRPr="00314DB1">
              <w:t>Dice</w:t>
            </w:r>
          </w:p>
        </w:tc>
        <w:tc>
          <w:tcPr>
            <w:tcW w:w="1566" w:type="dxa"/>
          </w:tcPr>
          <w:p w14:paraId="0828C906" w14:textId="71A49E1D" w:rsidR="00314DB1" w:rsidRPr="00363B6E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FB49E0F" w14:textId="77777777" w:rsidR="00314DB1" w:rsidRDefault="00314DB1" w:rsidP="00314DB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F2065BC" w14:textId="41C1D358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xúc sắc</w:t>
            </w:r>
          </w:p>
        </w:tc>
      </w:tr>
      <w:tr w:rsidR="00314DB1" w14:paraId="050E5BE4" w14:textId="77777777" w:rsidTr="00314DB1">
        <w:tc>
          <w:tcPr>
            <w:tcW w:w="758" w:type="dxa"/>
          </w:tcPr>
          <w:p w14:paraId="2B8DB5C0" w14:textId="629B92C5" w:rsid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6825892" w14:textId="1BCD2483" w:rsidR="00314DB1" w:rsidRPr="00314DB1" w:rsidRDefault="00314DB1" w:rsidP="00314DB1">
            <w:pPr>
              <w:pStyle w:val="ThnVnban"/>
              <w:spacing w:after="0"/>
            </w:pPr>
            <w:r w:rsidRPr="00314DB1">
              <w:t>MapManager</w:t>
            </w:r>
          </w:p>
        </w:tc>
        <w:tc>
          <w:tcPr>
            <w:tcW w:w="1566" w:type="dxa"/>
          </w:tcPr>
          <w:p w14:paraId="018CC05F" w14:textId="0845A75F" w:rsidR="00314DB1" w:rsidRPr="00363B6E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FBC9C36" w14:textId="77777777" w:rsidR="00314DB1" w:rsidRDefault="00314DB1" w:rsidP="00314DB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1C170B9" w14:textId="256E2F69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bản đồ</w:t>
            </w:r>
          </w:p>
        </w:tc>
      </w:tr>
    </w:tbl>
    <w:p w14:paraId="7ECD132A" w14:textId="08109F62" w:rsidR="00036AEF" w:rsidRPr="002D72AC" w:rsidRDefault="00036AEF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00BF1932" w14:textId="384555D7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Init()</w:t>
      </w:r>
      <w:r w:rsidR="00036AEF">
        <w:rPr>
          <w:lang w:val="en-US"/>
        </w:rPr>
        <w:t>;</w:t>
      </w:r>
    </w:p>
    <w:p w14:paraId="46F02210" w14:textId="3B869156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Update()</w:t>
      </w:r>
      <w:r w:rsidR="00036AEF">
        <w:rPr>
          <w:lang w:val="en-US"/>
        </w:rPr>
        <w:t>;</w:t>
      </w:r>
    </w:p>
    <w:p w14:paraId="68FB974C" w14:textId="67B7B7ED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Render()</w:t>
      </w:r>
      <w:r w:rsidR="00036AEF">
        <w:rPr>
          <w:lang w:val="en-US"/>
        </w:rPr>
        <w:t>;</w:t>
      </w:r>
    </w:p>
    <w:p w14:paraId="4F6224CC" w14:textId="50C818DC" w:rsidR="00036AEF" w:rsidRPr="00036AEF" w:rsidRDefault="00036AEF" w:rsidP="00036AEF">
      <w:pPr>
        <w:pStyle w:val="u3"/>
      </w:pPr>
      <w:bookmarkStart w:id="9" w:name="_Toc6404750"/>
      <w:r>
        <w:rPr>
          <w:lang w:val="en-US"/>
        </w:rPr>
        <w:t>P</w:t>
      </w:r>
      <w:r w:rsidRPr="00036AEF">
        <w:t>layer</w:t>
      </w:r>
      <w:bookmarkEnd w:id="9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36AEF" w14:paraId="11CEF359" w14:textId="77777777" w:rsidTr="00C207C1">
        <w:tc>
          <w:tcPr>
            <w:tcW w:w="758" w:type="dxa"/>
          </w:tcPr>
          <w:p w14:paraId="032A88DE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1D16F90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AB1A2A9" w14:textId="77777777" w:rsidR="00036AEF" w:rsidRPr="00363B6E" w:rsidRDefault="00036AEF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BB9F27A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7981E4B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36AEF" w14:paraId="1A900B51" w14:textId="77777777" w:rsidTr="00C207C1">
        <w:tc>
          <w:tcPr>
            <w:tcW w:w="758" w:type="dxa"/>
          </w:tcPr>
          <w:p w14:paraId="4B5A577A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14:paraId="63DABB5C" w14:textId="77D54AF9" w:rsidR="00036AEF" w:rsidRDefault="003F49D1" w:rsidP="00C207C1">
            <w:pPr>
              <w:pStyle w:val="ThnVnban"/>
              <w:spacing w:after="0"/>
            </w:pPr>
            <w:r>
              <w:rPr>
                <w:lang w:val="en-US"/>
              </w:rPr>
              <w:t>C</w:t>
            </w:r>
            <w:r w:rsidR="00036AEF" w:rsidRPr="00036AEF">
              <w:t>harater</w:t>
            </w:r>
          </w:p>
        </w:tc>
        <w:tc>
          <w:tcPr>
            <w:tcW w:w="1566" w:type="dxa"/>
          </w:tcPr>
          <w:p w14:paraId="5952A2AB" w14:textId="6DADAA1A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23769B0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2DE7089" w14:textId="7FAEC6D1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</w:t>
            </w:r>
            <w:r w:rsidR="003F49D1">
              <w:rPr>
                <w:lang w:val="en-US"/>
              </w:rPr>
              <w:t>nhân vật</w:t>
            </w:r>
          </w:p>
        </w:tc>
      </w:tr>
      <w:tr w:rsidR="00036AEF" w14:paraId="65707381" w14:textId="77777777" w:rsidTr="00C207C1">
        <w:tc>
          <w:tcPr>
            <w:tcW w:w="758" w:type="dxa"/>
          </w:tcPr>
          <w:p w14:paraId="230EEA36" w14:textId="77777777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E3BCD8C" w14:textId="5002714A" w:rsidR="00036AEF" w:rsidRPr="00314DB1" w:rsidRDefault="00036AEF" w:rsidP="00C207C1">
            <w:pPr>
              <w:pStyle w:val="ThnVnban"/>
              <w:spacing w:after="0"/>
            </w:pPr>
            <w:r w:rsidRPr="00036AEF">
              <w:t>Money</w:t>
            </w:r>
          </w:p>
        </w:tc>
        <w:tc>
          <w:tcPr>
            <w:tcW w:w="1566" w:type="dxa"/>
          </w:tcPr>
          <w:p w14:paraId="2749229E" w14:textId="2F02C7FE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BC1C810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424DE4A" w14:textId="6112E97A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</w:t>
            </w:r>
          </w:p>
        </w:tc>
      </w:tr>
      <w:tr w:rsidR="00036AEF" w14:paraId="17A4A684" w14:textId="77777777" w:rsidTr="00C207C1">
        <w:tc>
          <w:tcPr>
            <w:tcW w:w="758" w:type="dxa"/>
          </w:tcPr>
          <w:p w14:paraId="6DAD415B" w14:textId="5CCEDBEF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AB13A0B" w14:textId="0DDB8214" w:rsidR="00036AEF" w:rsidRPr="00036AEF" w:rsidRDefault="00036AEF" w:rsidP="00C207C1">
            <w:pPr>
              <w:pStyle w:val="ThnVnban"/>
              <w:spacing w:after="0"/>
            </w:pPr>
            <w:r w:rsidRPr="00036AEF">
              <w:t>Card</w:t>
            </w:r>
          </w:p>
        </w:tc>
        <w:tc>
          <w:tcPr>
            <w:tcW w:w="1566" w:type="dxa"/>
          </w:tcPr>
          <w:p w14:paraId="6C0C86BE" w14:textId="18BF2D2C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79A238E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F52D43B" w14:textId="042106CB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</w:p>
        </w:tc>
      </w:tr>
      <w:tr w:rsidR="00036AEF" w14:paraId="57FC3201" w14:textId="77777777" w:rsidTr="00C207C1">
        <w:tc>
          <w:tcPr>
            <w:tcW w:w="758" w:type="dxa"/>
          </w:tcPr>
          <w:p w14:paraId="209A6821" w14:textId="06D8485A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E99897C" w14:textId="6E8AC5B0" w:rsidR="00036AEF" w:rsidRPr="00036AEF" w:rsidRDefault="00036AEF" w:rsidP="00C207C1">
            <w:pPr>
              <w:pStyle w:val="ThnVnban"/>
              <w:spacing w:after="0"/>
            </w:pPr>
            <w:r>
              <w:rPr>
                <w:lang w:val="en-US"/>
              </w:rPr>
              <w:t>B</w:t>
            </w:r>
            <w:r w:rsidRPr="00036AEF">
              <w:t>uilding</w:t>
            </w:r>
          </w:p>
        </w:tc>
        <w:tc>
          <w:tcPr>
            <w:tcW w:w="1566" w:type="dxa"/>
          </w:tcPr>
          <w:p w14:paraId="433C4F89" w14:textId="7934B8EA" w:rsidR="00036AEF" w:rsidRDefault="00036AEF" w:rsidP="00036AE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BC40D6A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B4382C3" w14:textId="77777777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</w:p>
        </w:tc>
      </w:tr>
      <w:tr w:rsidR="00036AEF" w14:paraId="504C47B7" w14:textId="77777777" w:rsidTr="00C207C1">
        <w:tc>
          <w:tcPr>
            <w:tcW w:w="758" w:type="dxa"/>
          </w:tcPr>
          <w:p w14:paraId="260C05AA" w14:textId="1DEB67EC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36421084" w14:textId="45D81647" w:rsidR="00036AEF" w:rsidRPr="00314DB1" w:rsidRDefault="00036AEF" w:rsidP="00C207C1">
            <w:pPr>
              <w:pStyle w:val="ThnVnban"/>
              <w:spacing w:after="0"/>
            </w:pPr>
            <w:r w:rsidRPr="00036AEF">
              <w:t>Position</w:t>
            </w:r>
          </w:p>
        </w:tc>
        <w:tc>
          <w:tcPr>
            <w:tcW w:w="1566" w:type="dxa"/>
          </w:tcPr>
          <w:p w14:paraId="1F8075EA" w14:textId="78B5B7BF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E38634F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446843F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bản đồ</w:t>
            </w:r>
          </w:p>
        </w:tc>
      </w:tr>
    </w:tbl>
    <w:p w14:paraId="196827CD" w14:textId="77777777" w:rsidR="00036AEF" w:rsidRPr="002D72AC" w:rsidRDefault="00036AEF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4BCBA1AA" w14:textId="0C59D675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Init()</w:t>
      </w:r>
      <w:r w:rsidR="00036AEF">
        <w:rPr>
          <w:lang w:val="en-US"/>
        </w:rPr>
        <w:t>;</w:t>
      </w:r>
    </w:p>
    <w:p w14:paraId="5E05C774" w14:textId="4419BB04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Update()</w:t>
      </w:r>
      <w:r w:rsidR="00036AEF">
        <w:rPr>
          <w:lang w:val="en-US"/>
        </w:rPr>
        <w:t>;</w:t>
      </w:r>
    </w:p>
    <w:p w14:paraId="1EC19F09" w14:textId="61369D24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Render()</w:t>
      </w:r>
      <w:r w:rsidR="00036AEF">
        <w:rPr>
          <w:lang w:val="en-US"/>
        </w:rPr>
        <w:t>;</w:t>
      </w:r>
    </w:p>
    <w:p w14:paraId="073758B4" w14:textId="7F84A3A7" w:rsidR="007C5405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public void </w:t>
      </w:r>
      <w:r w:rsidRPr="007C5405">
        <w:rPr>
          <w:lang w:val="en-US"/>
        </w:rPr>
        <w:t>PourDice()</w:t>
      </w:r>
      <w:r>
        <w:rPr>
          <w:lang w:val="en-US"/>
        </w:rPr>
        <w:t>;</w:t>
      </w:r>
    </w:p>
    <w:p w14:paraId="1E872C57" w14:textId="42001453" w:rsidR="007C5405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public void </w:t>
      </w:r>
      <w:r w:rsidRPr="007C5405">
        <w:rPr>
          <w:lang w:val="en-US"/>
        </w:rPr>
        <w:t>UseCard(in</w:t>
      </w:r>
      <w:r w:rsidR="009E6970">
        <w:rPr>
          <w:lang w:val="en-US"/>
        </w:rPr>
        <w:t>t</w:t>
      </w:r>
      <w:r w:rsidRPr="007C5405">
        <w:rPr>
          <w:lang w:val="en-US"/>
        </w:rPr>
        <w:t xml:space="preserve"> card)</w:t>
      </w:r>
      <w:r>
        <w:rPr>
          <w:lang w:val="en-US"/>
        </w:rPr>
        <w:t>;</w:t>
      </w:r>
    </w:p>
    <w:p w14:paraId="7EB8329B" w14:textId="3E6D5C70" w:rsidR="00036AEF" w:rsidRPr="00036AEF" w:rsidRDefault="003F49D1" w:rsidP="00036AEF">
      <w:pPr>
        <w:pStyle w:val="u3"/>
      </w:pPr>
      <w:bookmarkStart w:id="10" w:name="_Toc6404751"/>
      <w:r>
        <w:rPr>
          <w:lang w:val="en-US"/>
        </w:rPr>
        <w:t>Character</w:t>
      </w:r>
      <w:bookmarkEnd w:id="10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36AEF" w14:paraId="1BF50EEA" w14:textId="77777777" w:rsidTr="00C207C1">
        <w:tc>
          <w:tcPr>
            <w:tcW w:w="758" w:type="dxa"/>
          </w:tcPr>
          <w:p w14:paraId="7B7A6CF9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2B398A6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EF3EC73" w14:textId="77777777" w:rsidR="00036AEF" w:rsidRPr="00363B6E" w:rsidRDefault="00036AEF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4EC2D0F1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2D68D3C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36AEF" w14:paraId="7E17D49C" w14:textId="77777777" w:rsidTr="00C207C1">
        <w:tc>
          <w:tcPr>
            <w:tcW w:w="758" w:type="dxa"/>
          </w:tcPr>
          <w:p w14:paraId="2349F1DD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6D0705E" w14:textId="58E0922B" w:rsidR="00036AEF" w:rsidRPr="003F49D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566" w:type="dxa"/>
          </w:tcPr>
          <w:p w14:paraId="6573B21E" w14:textId="1910F589" w:rsidR="00036AEF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2851F4A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80E0D0F" w14:textId="2FEFDA86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Màu nhân vật</w:t>
            </w:r>
          </w:p>
        </w:tc>
      </w:tr>
    </w:tbl>
    <w:p w14:paraId="03313ADA" w14:textId="77777777" w:rsidR="00036AEF" w:rsidRPr="002D72AC" w:rsidRDefault="00036AEF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39D075EC" w14:textId="77777777" w:rsidR="003F49D1" w:rsidRPr="003F49D1" w:rsidRDefault="003F49D1" w:rsidP="00542293">
      <w:pPr>
        <w:pStyle w:val="oancuaDanhsach"/>
        <w:numPr>
          <w:ilvl w:val="0"/>
          <w:numId w:val="7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Init();</w:t>
      </w:r>
    </w:p>
    <w:p w14:paraId="0D48AE63" w14:textId="77777777" w:rsidR="003F49D1" w:rsidRPr="003F49D1" w:rsidRDefault="003F49D1" w:rsidP="00542293">
      <w:pPr>
        <w:pStyle w:val="oancuaDanhsach"/>
        <w:numPr>
          <w:ilvl w:val="0"/>
          <w:numId w:val="7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Update();</w:t>
      </w:r>
    </w:p>
    <w:p w14:paraId="3856C2AA" w14:textId="77777777" w:rsidR="003F49D1" w:rsidRPr="003F49D1" w:rsidRDefault="003F49D1" w:rsidP="00542293">
      <w:pPr>
        <w:pStyle w:val="oancuaDanhsach"/>
        <w:numPr>
          <w:ilvl w:val="0"/>
          <w:numId w:val="7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Render();</w:t>
      </w:r>
    </w:p>
    <w:p w14:paraId="2A13E9BA" w14:textId="653A2170" w:rsidR="00036AEF" w:rsidRPr="00036AEF" w:rsidRDefault="003F49D1" w:rsidP="00036AEF">
      <w:pPr>
        <w:pStyle w:val="u3"/>
      </w:pPr>
      <w:bookmarkStart w:id="11" w:name="_Toc6404752"/>
      <w:r w:rsidRPr="003F49D1">
        <w:t>Dice</w:t>
      </w:r>
      <w:bookmarkEnd w:id="11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36AEF" w14:paraId="3CE70709" w14:textId="77777777" w:rsidTr="00C207C1">
        <w:tc>
          <w:tcPr>
            <w:tcW w:w="758" w:type="dxa"/>
          </w:tcPr>
          <w:p w14:paraId="58FA568A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6D6E166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C91C3CC" w14:textId="77777777" w:rsidR="00036AEF" w:rsidRPr="00363B6E" w:rsidRDefault="00036AEF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F11365D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25F4BAE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36AEF" w14:paraId="2EE71937" w14:textId="77777777" w:rsidTr="00C207C1">
        <w:tc>
          <w:tcPr>
            <w:tcW w:w="758" w:type="dxa"/>
          </w:tcPr>
          <w:p w14:paraId="0605C049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5AE6618" w14:textId="15F7AE1A" w:rsidR="00036AEF" w:rsidRDefault="003F49D1" w:rsidP="00C207C1">
            <w:pPr>
              <w:pStyle w:val="ThnVnban"/>
              <w:spacing w:after="0"/>
            </w:pPr>
            <w:r w:rsidRPr="003F49D1">
              <w:t>Point1</w:t>
            </w:r>
          </w:p>
        </w:tc>
        <w:tc>
          <w:tcPr>
            <w:tcW w:w="1566" w:type="dxa"/>
          </w:tcPr>
          <w:p w14:paraId="2E8F7BB0" w14:textId="77777777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188E807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C3A2D43" w14:textId="3B11B1D7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của xúc sắc 1</w:t>
            </w:r>
          </w:p>
        </w:tc>
      </w:tr>
      <w:tr w:rsidR="00036AEF" w14:paraId="4F6767CD" w14:textId="77777777" w:rsidTr="00C207C1">
        <w:tc>
          <w:tcPr>
            <w:tcW w:w="758" w:type="dxa"/>
          </w:tcPr>
          <w:p w14:paraId="72BF1D75" w14:textId="77777777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8DA0079" w14:textId="5F07D8B8" w:rsidR="00036AEF" w:rsidRPr="003F49D1" w:rsidRDefault="003F49D1" w:rsidP="00C207C1">
            <w:pPr>
              <w:pStyle w:val="ThnVnban"/>
              <w:spacing w:after="0"/>
              <w:rPr>
                <w:lang w:val="en-US"/>
              </w:rPr>
            </w:pPr>
            <w:r w:rsidRPr="003F49D1">
              <w:t>Point</w:t>
            </w:r>
            <w:r>
              <w:rPr>
                <w:lang w:val="en-US"/>
              </w:rPr>
              <w:t>2</w:t>
            </w:r>
          </w:p>
        </w:tc>
        <w:tc>
          <w:tcPr>
            <w:tcW w:w="1566" w:type="dxa"/>
          </w:tcPr>
          <w:p w14:paraId="4E50FC3F" w14:textId="77777777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3E9D202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C2A5765" w14:textId="7061B684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của xúc sắc 2</w:t>
            </w:r>
          </w:p>
        </w:tc>
      </w:tr>
    </w:tbl>
    <w:p w14:paraId="1E7D9BC0" w14:textId="77777777" w:rsidR="00036AEF" w:rsidRPr="002D72AC" w:rsidRDefault="00036AEF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6917F388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Init();</w:t>
      </w:r>
    </w:p>
    <w:p w14:paraId="56E68AF0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Update();</w:t>
      </w:r>
    </w:p>
    <w:p w14:paraId="656CED8E" w14:textId="75A044ED" w:rsid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Render();</w:t>
      </w:r>
    </w:p>
    <w:p w14:paraId="208139CD" w14:textId="052783F5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public void </w:t>
      </w:r>
      <w:r w:rsidRPr="003F49D1">
        <w:rPr>
          <w:lang w:val="en-US"/>
        </w:rPr>
        <w:t>Pour()</w:t>
      </w:r>
      <w:r>
        <w:rPr>
          <w:lang w:val="en-US"/>
        </w:rPr>
        <w:t>;</w:t>
      </w:r>
    </w:p>
    <w:p w14:paraId="609B4FAF" w14:textId="0155C424" w:rsidR="003F49D1" w:rsidRPr="00036AEF" w:rsidRDefault="003F49D1" w:rsidP="003F49D1">
      <w:pPr>
        <w:pStyle w:val="u3"/>
      </w:pPr>
      <w:bookmarkStart w:id="12" w:name="_Toc6404753"/>
      <w:r w:rsidRPr="003F49D1">
        <w:t>MapManager</w:t>
      </w:r>
      <w:bookmarkEnd w:id="12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4FD7E239" w14:textId="77777777" w:rsidTr="00C207C1">
        <w:tc>
          <w:tcPr>
            <w:tcW w:w="758" w:type="dxa"/>
          </w:tcPr>
          <w:p w14:paraId="414CDB2B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C80DE5B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6DF2BD1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AA0B3D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21FFA72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4BBF3E76" w14:textId="77777777" w:rsidTr="00C207C1">
        <w:tc>
          <w:tcPr>
            <w:tcW w:w="758" w:type="dxa"/>
          </w:tcPr>
          <w:p w14:paraId="280E7375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D7025AC" w14:textId="48735BCE" w:rsidR="003F49D1" w:rsidRDefault="003F49D1" w:rsidP="00C207C1">
            <w:pPr>
              <w:pStyle w:val="ThnVnban"/>
              <w:spacing w:after="0"/>
            </w:pPr>
            <w:r w:rsidRPr="003F49D1">
              <w:t>ListPosition</w:t>
            </w:r>
          </w:p>
        </w:tc>
        <w:tc>
          <w:tcPr>
            <w:tcW w:w="1566" w:type="dxa"/>
          </w:tcPr>
          <w:p w14:paraId="62620CFA" w14:textId="7D09466D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698B653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B977063" w14:textId="38A20E8A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Mảng của class Position</w:t>
            </w:r>
          </w:p>
        </w:tc>
      </w:tr>
    </w:tbl>
    <w:p w14:paraId="7E7832C5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6440A73A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Init();</w:t>
      </w:r>
    </w:p>
    <w:p w14:paraId="1F5C390F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Update();</w:t>
      </w:r>
    </w:p>
    <w:p w14:paraId="3005B7E3" w14:textId="77777777" w:rsid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Render();</w:t>
      </w:r>
    </w:p>
    <w:p w14:paraId="666C4539" w14:textId="63F797E9" w:rsid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public void </w:t>
      </w:r>
      <w:r w:rsidRPr="003F49D1">
        <w:rPr>
          <w:lang w:val="en-US"/>
        </w:rPr>
        <w:t>CheckPosition()</w:t>
      </w:r>
      <w:r>
        <w:rPr>
          <w:lang w:val="en-US"/>
        </w:rPr>
        <w:t>;</w:t>
      </w:r>
    </w:p>
    <w:p w14:paraId="2C8BB836" w14:textId="3272EEFF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public void </w:t>
      </w:r>
      <w:r w:rsidRPr="003F49D1">
        <w:rPr>
          <w:lang w:val="en-US"/>
        </w:rPr>
        <w:t>BonusMoney()</w:t>
      </w:r>
      <w:r>
        <w:rPr>
          <w:lang w:val="en-US"/>
        </w:rPr>
        <w:t>;</w:t>
      </w:r>
    </w:p>
    <w:p w14:paraId="62A879AA" w14:textId="75F18C61" w:rsidR="003F49D1" w:rsidRPr="00036AEF" w:rsidRDefault="00E25042" w:rsidP="003F49D1">
      <w:pPr>
        <w:pStyle w:val="u3"/>
      </w:pPr>
      <w:bookmarkStart w:id="13" w:name="_Toc6404754"/>
      <w:r w:rsidRPr="00E25042">
        <w:lastRenderedPageBreak/>
        <w:t>Plot</w:t>
      </w:r>
      <w:bookmarkEnd w:id="13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40F98B7D" w14:textId="77777777" w:rsidTr="00C207C1">
        <w:tc>
          <w:tcPr>
            <w:tcW w:w="758" w:type="dxa"/>
          </w:tcPr>
          <w:p w14:paraId="7450666A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B75F3C8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716227E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735DF49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8C3F77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0BE0A8C4" w14:textId="77777777" w:rsidTr="00C207C1">
        <w:tc>
          <w:tcPr>
            <w:tcW w:w="758" w:type="dxa"/>
          </w:tcPr>
          <w:p w14:paraId="40690C88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9129A3F" w14:textId="1DB158D4" w:rsidR="003F49D1" w:rsidRDefault="003F49D1" w:rsidP="00C207C1">
            <w:pPr>
              <w:pStyle w:val="ThnVnban"/>
              <w:spacing w:after="0"/>
            </w:pPr>
            <w:r w:rsidRPr="003F49D1">
              <w:t>Color</w:t>
            </w:r>
          </w:p>
        </w:tc>
        <w:tc>
          <w:tcPr>
            <w:tcW w:w="1566" w:type="dxa"/>
          </w:tcPr>
          <w:p w14:paraId="79B41862" w14:textId="72A9C2CE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D185BF8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A8CF003" w14:textId="24C34CCB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Màu của </w:t>
            </w:r>
            <w:r w:rsidR="00E25042">
              <w:rPr>
                <w:lang w:val="en-US"/>
              </w:rPr>
              <w:t>ô (mảnh) đất</w:t>
            </w:r>
          </w:p>
        </w:tc>
      </w:tr>
      <w:tr w:rsidR="003F49D1" w14:paraId="0C51B5D9" w14:textId="77777777" w:rsidTr="00C207C1">
        <w:tc>
          <w:tcPr>
            <w:tcW w:w="758" w:type="dxa"/>
          </w:tcPr>
          <w:p w14:paraId="44B71C7A" w14:textId="77777777" w:rsidR="003F49D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FCC53C7" w14:textId="33FC521A" w:rsidR="003F49D1" w:rsidRPr="003F49D1" w:rsidRDefault="003F49D1" w:rsidP="00C207C1">
            <w:pPr>
              <w:pStyle w:val="ThnVnban"/>
              <w:spacing w:after="0"/>
              <w:rPr>
                <w:lang w:val="en-US"/>
              </w:rPr>
            </w:pPr>
            <w:r w:rsidRPr="003F49D1">
              <w:t>Function</w:t>
            </w:r>
          </w:p>
        </w:tc>
        <w:tc>
          <w:tcPr>
            <w:tcW w:w="1566" w:type="dxa"/>
          </w:tcPr>
          <w:p w14:paraId="1CB6E2DF" w14:textId="77777777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2F2A35DE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161499D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của xúc sắc 2</w:t>
            </w:r>
          </w:p>
        </w:tc>
      </w:tr>
    </w:tbl>
    <w:p w14:paraId="35BA06F2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3CA95156" w14:textId="2A8415B2" w:rsidR="003F49D1" w:rsidRPr="003F49D1" w:rsidRDefault="00E25042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 w:rsidR="003F49D1">
        <w:t xml:space="preserve">public </w:t>
      </w:r>
      <w:r w:rsidR="003F49D1" w:rsidRPr="003F49D1">
        <w:rPr>
          <w:lang w:val="en-US"/>
        </w:rPr>
        <w:t xml:space="preserve">void </w:t>
      </w:r>
      <w:r w:rsidRPr="00E25042">
        <w:rPr>
          <w:lang w:val="en-US"/>
        </w:rPr>
        <w:t xml:space="preserve">Init() </w:t>
      </w:r>
      <w:r>
        <w:rPr>
          <w:lang w:val="en-US"/>
        </w:rPr>
        <w:t>= 0</w:t>
      </w:r>
      <w:r w:rsidR="003F49D1" w:rsidRPr="003F49D1">
        <w:rPr>
          <w:lang w:val="en-US"/>
        </w:rPr>
        <w:t>;</w:t>
      </w:r>
    </w:p>
    <w:p w14:paraId="46A2231D" w14:textId="0D48B4CF" w:rsidR="003F49D1" w:rsidRPr="003F49D1" w:rsidRDefault="00E25042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 w:rsidR="003F49D1">
        <w:t xml:space="preserve">public </w:t>
      </w:r>
      <w:r w:rsidR="003F49D1" w:rsidRPr="003F49D1">
        <w:rPr>
          <w:lang w:val="en-US"/>
        </w:rPr>
        <w:t>void Update()</w:t>
      </w:r>
      <w:r>
        <w:rPr>
          <w:lang w:val="en-US"/>
        </w:rPr>
        <w:t xml:space="preserve"> = 0</w:t>
      </w:r>
      <w:r w:rsidR="003F49D1" w:rsidRPr="003F49D1">
        <w:rPr>
          <w:lang w:val="en-US"/>
        </w:rPr>
        <w:t>;</w:t>
      </w:r>
    </w:p>
    <w:p w14:paraId="5529E554" w14:textId="3EF3D01F" w:rsidR="003F49D1" w:rsidRDefault="00E25042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 w:rsidR="003F49D1">
        <w:t xml:space="preserve">public </w:t>
      </w:r>
      <w:r w:rsidR="003F49D1" w:rsidRPr="003F49D1">
        <w:rPr>
          <w:lang w:val="en-US"/>
        </w:rPr>
        <w:t>void Render()</w:t>
      </w:r>
      <w:r>
        <w:rPr>
          <w:lang w:val="en-US"/>
        </w:rPr>
        <w:t xml:space="preserve"> = 0</w:t>
      </w:r>
      <w:r w:rsidR="003F49D1" w:rsidRPr="003F49D1">
        <w:rPr>
          <w:lang w:val="en-US"/>
        </w:rPr>
        <w:t>;</w:t>
      </w:r>
    </w:p>
    <w:p w14:paraId="60CE5327" w14:textId="1FC22166" w:rsidR="003F49D1" w:rsidRPr="00036AEF" w:rsidRDefault="00E25042" w:rsidP="003F49D1">
      <w:pPr>
        <w:pStyle w:val="u3"/>
      </w:pPr>
      <w:bookmarkStart w:id="14" w:name="_Toc6404755"/>
      <w:r w:rsidRPr="00E25042">
        <w:t>Start</w:t>
      </w:r>
      <w:bookmarkEnd w:id="14"/>
    </w:p>
    <w:p w14:paraId="50DE658A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396318E0" w14:textId="0A0239C1" w:rsidR="00E25042" w:rsidRPr="003F49D1" w:rsidRDefault="00E25042" w:rsidP="00542293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29BE0FBC" w14:textId="1256B00D" w:rsidR="00E25042" w:rsidRPr="003F49D1" w:rsidRDefault="00E25042" w:rsidP="00542293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7B6E6846" w14:textId="41B44101" w:rsidR="00E25042" w:rsidRDefault="00E25042" w:rsidP="00542293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7884E0CE" w14:textId="10E13A74" w:rsidR="003F49D1" w:rsidRPr="00036AEF" w:rsidRDefault="00E25042" w:rsidP="003F49D1">
      <w:pPr>
        <w:pStyle w:val="u3"/>
      </w:pPr>
      <w:bookmarkStart w:id="15" w:name="_Toc6404756"/>
      <w:r w:rsidRPr="00E25042">
        <w:t>Building</w:t>
      </w:r>
      <w:bookmarkEnd w:id="15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4E0A0C9B" w14:textId="77777777" w:rsidTr="00C207C1">
        <w:tc>
          <w:tcPr>
            <w:tcW w:w="758" w:type="dxa"/>
          </w:tcPr>
          <w:p w14:paraId="1CB13573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55C44EF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FCD5B97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43F96BC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6866CD5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33C77849" w14:textId="77777777" w:rsidTr="00C207C1">
        <w:tc>
          <w:tcPr>
            <w:tcW w:w="758" w:type="dxa"/>
          </w:tcPr>
          <w:p w14:paraId="72927F5B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92CB938" w14:textId="6EEFECD1" w:rsidR="003F49D1" w:rsidRDefault="00E25042" w:rsidP="00C207C1">
            <w:pPr>
              <w:pStyle w:val="ThnVnban"/>
              <w:spacing w:after="0"/>
            </w:pPr>
            <w:r w:rsidRPr="00E25042">
              <w:t>level</w:t>
            </w:r>
          </w:p>
        </w:tc>
        <w:tc>
          <w:tcPr>
            <w:tcW w:w="1566" w:type="dxa"/>
          </w:tcPr>
          <w:p w14:paraId="43CAA097" w14:textId="376B582D" w:rsidR="003F49D1" w:rsidRPr="00363B6E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F7F9573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C953963" w14:textId="4F366123" w:rsidR="003F49D1" w:rsidRPr="00314DB1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Cấp độ của công trình</w:t>
            </w:r>
          </w:p>
        </w:tc>
      </w:tr>
      <w:tr w:rsidR="003F49D1" w14:paraId="7AF91551" w14:textId="77777777" w:rsidTr="00C207C1">
        <w:tc>
          <w:tcPr>
            <w:tcW w:w="758" w:type="dxa"/>
          </w:tcPr>
          <w:p w14:paraId="065E62F6" w14:textId="77777777" w:rsidR="003F49D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E07340E" w14:textId="3521C3D9" w:rsidR="003F49D1" w:rsidRPr="003F49D1" w:rsidRDefault="00E25042" w:rsidP="00C207C1">
            <w:pPr>
              <w:pStyle w:val="ThnVnban"/>
              <w:spacing w:after="0"/>
              <w:rPr>
                <w:lang w:val="en-US"/>
              </w:rPr>
            </w:pPr>
            <w:r w:rsidRPr="00E25042">
              <w:t>Entrancefees</w:t>
            </w:r>
          </w:p>
        </w:tc>
        <w:tc>
          <w:tcPr>
            <w:tcW w:w="1566" w:type="dxa"/>
          </w:tcPr>
          <w:p w14:paraId="2565023C" w14:textId="74DA6805" w:rsidR="003F49D1" w:rsidRPr="00363B6E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F138918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B7F3AA2" w14:textId="3A4C0FEE" w:rsidR="003F49D1" w:rsidRPr="00314DB1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Phí thăm quan</w:t>
            </w:r>
          </w:p>
        </w:tc>
      </w:tr>
      <w:tr w:rsidR="00E25042" w14:paraId="6571B35C" w14:textId="77777777" w:rsidTr="00C207C1">
        <w:tc>
          <w:tcPr>
            <w:tcW w:w="758" w:type="dxa"/>
          </w:tcPr>
          <w:p w14:paraId="6AE48F97" w14:textId="07AA3E23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D65763C" w14:textId="2871C3DD" w:rsidR="00E25042" w:rsidRPr="00E25042" w:rsidRDefault="00E25042" w:rsidP="00C207C1">
            <w:pPr>
              <w:pStyle w:val="ThnVnban"/>
              <w:spacing w:after="0"/>
            </w:pPr>
            <w:r w:rsidRPr="00E25042">
              <w:t>Price</w:t>
            </w:r>
          </w:p>
        </w:tc>
        <w:tc>
          <w:tcPr>
            <w:tcW w:w="1566" w:type="dxa"/>
          </w:tcPr>
          <w:p w14:paraId="1875C8AC" w14:textId="79D57163" w:rsidR="00E25042" w:rsidRDefault="00E25042" w:rsidP="00E2504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9A01F09" w14:textId="77777777" w:rsidR="00E25042" w:rsidRDefault="00E25042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ED39116" w14:textId="1184FEAE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Giá trị </w:t>
            </w:r>
          </w:p>
        </w:tc>
      </w:tr>
      <w:tr w:rsidR="00E25042" w14:paraId="2A096273" w14:textId="77777777" w:rsidTr="00C207C1">
        <w:tc>
          <w:tcPr>
            <w:tcW w:w="758" w:type="dxa"/>
          </w:tcPr>
          <w:p w14:paraId="344EA792" w14:textId="7CB03EA3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487F486E" w14:textId="7F64802B" w:rsidR="00E25042" w:rsidRP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 w:rsidRPr="00E25042">
              <w:t>City</w:t>
            </w: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560A8D3C" w14:textId="0C6BE0A0" w:rsidR="00E25042" w:rsidRDefault="00E25042" w:rsidP="00E2504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DD91880" w14:textId="77777777" w:rsidR="00E25042" w:rsidRDefault="00E25042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C8DE14F" w14:textId="180C5A55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thành phố</w:t>
            </w:r>
          </w:p>
        </w:tc>
      </w:tr>
      <w:tr w:rsidR="00E25042" w14:paraId="1F9F3941" w14:textId="77777777" w:rsidTr="00C207C1">
        <w:tc>
          <w:tcPr>
            <w:tcW w:w="758" w:type="dxa"/>
          </w:tcPr>
          <w:p w14:paraId="65DB6E2C" w14:textId="105FF1D9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2E1E8040" w14:textId="6DA88043" w:rsidR="00E25042" w:rsidRPr="00E25042" w:rsidRDefault="00E25042" w:rsidP="00C207C1">
            <w:pPr>
              <w:pStyle w:val="ThnVnban"/>
              <w:spacing w:after="0"/>
            </w:pPr>
            <w:r w:rsidRPr="00E25042">
              <w:t>Owner</w:t>
            </w:r>
          </w:p>
        </w:tc>
        <w:tc>
          <w:tcPr>
            <w:tcW w:w="1566" w:type="dxa"/>
          </w:tcPr>
          <w:p w14:paraId="632AF12A" w14:textId="2194FEC4" w:rsidR="00E25042" w:rsidRDefault="00E25042" w:rsidP="00E2504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172B0E7" w14:textId="77777777" w:rsidR="00E25042" w:rsidRDefault="00E25042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7F93CD3" w14:textId="129562E8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Chủ sở hữu</w:t>
            </w:r>
          </w:p>
        </w:tc>
      </w:tr>
    </w:tbl>
    <w:p w14:paraId="40B3B4AB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05C64FD0" w14:textId="62D5D5AB" w:rsidR="00E25042" w:rsidRPr="003F49D1" w:rsidRDefault="00E25042" w:rsidP="00542293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23F08F7E" w14:textId="780E22B3" w:rsidR="00E25042" w:rsidRPr="003F49D1" w:rsidRDefault="00E25042" w:rsidP="00542293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5EBD9FB3" w14:textId="0C1CE057" w:rsidR="00E25042" w:rsidRDefault="00E25042" w:rsidP="00542293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1ECC1D98" w14:textId="5D4463A1" w:rsidR="003F49D1" w:rsidRPr="00036AEF" w:rsidRDefault="00E25042" w:rsidP="003F49D1">
      <w:pPr>
        <w:pStyle w:val="u3"/>
      </w:pPr>
      <w:bookmarkStart w:id="16" w:name="_Toc6404757"/>
      <w:r w:rsidRPr="00E25042">
        <w:t>MiniGame</w:t>
      </w:r>
      <w:bookmarkEnd w:id="16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27D297FB" w14:textId="77777777" w:rsidTr="00C207C1">
        <w:tc>
          <w:tcPr>
            <w:tcW w:w="758" w:type="dxa"/>
          </w:tcPr>
          <w:p w14:paraId="17981AC6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147ED81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F6F43F4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A8EDC8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5AF0EAC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68D547CB" w14:textId="77777777" w:rsidTr="00C207C1">
        <w:tc>
          <w:tcPr>
            <w:tcW w:w="758" w:type="dxa"/>
          </w:tcPr>
          <w:p w14:paraId="551D3433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C687552" w14:textId="223CAA9D" w:rsidR="003F49D1" w:rsidRDefault="00E25042" w:rsidP="00C207C1">
            <w:pPr>
              <w:pStyle w:val="ThnVnban"/>
              <w:spacing w:after="0"/>
            </w:pPr>
            <w:r w:rsidRPr="00E25042">
              <w:t>Point</w:t>
            </w:r>
          </w:p>
        </w:tc>
        <w:tc>
          <w:tcPr>
            <w:tcW w:w="1566" w:type="dxa"/>
          </w:tcPr>
          <w:p w14:paraId="2E69C11A" w14:textId="00D50C69" w:rsidR="003F49D1" w:rsidRPr="00363B6E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A21D505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EF5DABC" w14:textId="558779AC" w:rsidR="003F49D1" w:rsidRPr="00314DB1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( 1 hoặc 2)</w:t>
            </w:r>
          </w:p>
        </w:tc>
      </w:tr>
    </w:tbl>
    <w:p w14:paraId="340CC235" w14:textId="0C6A0103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4897519F" w14:textId="2342C1D0" w:rsidR="00E25042" w:rsidRPr="003F49D1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3A5AA075" w14:textId="3F456B7E" w:rsidR="00E25042" w:rsidRPr="003F49D1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41CA85DD" w14:textId="53120CE5" w:rsidR="00E25042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117E5591" w14:textId="4D10FE55" w:rsidR="00E25042" w:rsidRPr="003F49D1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ChooseEven()</w:t>
      </w:r>
      <w:r w:rsidRPr="003F49D1">
        <w:rPr>
          <w:lang w:val="en-US"/>
        </w:rPr>
        <w:t>;</w:t>
      </w:r>
    </w:p>
    <w:p w14:paraId="36A54CD4" w14:textId="45D86BA3" w:rsidR="00E25042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ChooseOdd()</w:t>
      </w:r>
      <w:r w:rsidRPr="003F49D1">
        <w:rPr>
          <w:lang w:val="en-US"/>
        </w:rPr>
        <w:t>;</w:t>
      </w:r>
    </w:p>
    <w:p w14:paraId="0C44F4DD" w14:textId="7999F7AC" w:rsidR="003F49D1" w:rsidRPr="00036AEF" w:rsidRDefault="00C46AA8" w:rsidP="003F49D1">
      <w:pPr>
        <w:pStyle w:val="u3"/>
      </w:pPr>
      <w:bookmarkStart w:id="17" w:name="_Toc6404758"/>
      <w:r w:rsidRPr="00C46AA8">
        <w:t>Prison</w:t>
      </w:r>
      <w:bookmarkEnd w:id="17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0A663976" w14:textId="77777777" w:rsidTr="00C207C1">
        <w:tc>
          <w:tcPr>
            <w:tcW w:w="758" w:type="dxa"/>
          </w:tcPr>
          <w:p w14:paraId="4C7289D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11EE8DA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9D7D4AC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806D6BF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9695EC9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2EF14290" w14:textId="77777777" w:rsidTr="00C207C1">
        <w:tc>
          <w:tcPr>
            <w:tcW w:w="758" w:type="dxa"/>
          </w:tcPr>
          <w:p w14:paraId="0EB721B0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14:paraId="22940ACC" w14:textId="6355F1E8" w:rsidR="003F49D1" w:rsidRDefault="00C46AA8" w:rsidP="00C207C1">
            <w:pPr>
              <w:pStyle w:val="ThnVnban"/>
              <w:spacing w:after="0"/>
            </w:pPr>
            <w:r w:rsidRPr="00C46AA8">
              <w:t>Count</w:t>
            </w:r>
          </w:p>
        </w:tc>
        <w:tc>
          <w:tcPr>
            <w:tcW w:w="1566" w:type="dxa"/>
          </w:tcPr>
          <w:p w14:paraId="246EEDE2" w14:textId="05A2CFA2" w:rsidR="003F49D1" w:rsidRPr="00363B6E" w:rsidRDefault="00C46AA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EA8AC4D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7E6DE77" w14:textId="2562829B" w:rsidR="003F49D1" w:rsidRPr="00314DB1" w:rsidRDefault="00C46AA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lược để ra tù</w:t>
            </w:r>
          </w:p>
        </w:tc>
      </w:tr>
    </w:tbl>
    <w:p w14:paraId="391EA3B1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660EA7CD" w14:textId="77777777" w:rsidR="00C46AA8" w:rsidRPr="003F49D1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5B485F67" w14:textId="77777777" w:rsidR="00C46AA8" w:rsidRPr="003F49D1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0280DCE5" w14:textId="77777777" w:rsidR="00C46AA8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24A6F4F1" w14:textId="7F40C54A" w:rsidR="00C46AA8" w:rsidRPr="003F49D1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 xml:space="preserve">void </w:t>
      </w:r>
      <w:r w:rsidRPr="00C46AA8">
        <w:rPr>
          <w:lang w:val="en-US"/>
        </w:rPr>
        <w:t>ChoosePay()</w:t>
      </w:r>
      <w:r w:rsidRPr="003F49D1">
        <w:rPr>
          <w:lang w:val="en-US"/>
        </w:rPr>
        <w:t>;</w:t>
      </w:r>
    </w:p>
    <w:p w14:paraId="340F7A6D" w14:textId="694E610F" w:rsidR="00C46AA8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 xml:space="preserve">void </w:t>
      </w:r>
      <w:r w:rsidRPr="00C46AA8">
        <w:rPr>
          <w:lang w:val="en-US"/>
        </w:rPr>
        <w:t>ChoosePay()</w:t>
      </w:r>
      <w:r>
        <w:rPr>
          <w:lang w:val="en-US"/>
        </w:rPr>
        <w:t>;</w:t>
      </w:r>
    </w:p>
    <w:p w14:paraId="31560E5D" w14:textId="7AEB736B" w:rsidR="00C46AA8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 xml:space="preserve">void </w:t>
      </w:r>
      <w:r w:rsidRPr="00C46AA8">
        <w:rPr>
          <w:lang w:val="en-US"/>
        </w:rPr>
        <w:t>ChooseWait()</w:t>
      </w:r>
      <w:r>
        <w:rPr>
          <w:lang w:val="en-US"/>
        </w:rPr>
        <w:t>;</w:t>
      </w:r>
    </w:p>
    <w:p w14:paraId="7C40B96E" w14:textId="43A82E31" w:rsidR="003F49D1" w:rsidRPr="00036AEF" w:rsidRDefault="00C46AA8" w:rsidP="003F49D1">
      <w:pPr>
        <w:pStyle w:val="u3"/>
      </w:pPr>
      <w:bookmarkStart w:id="18" w:name="_Toc6404759"/>
      <w:r w:rsidRPr="00C46AA8">
        <w:t>Travel</w:t>
      </w:r>
      <w:bookmarkEnd w:id="18"/>
    </w:p>
    <w:p w14:paraId="4B40F26D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4165FCA7" w14:textId="77777777" w:rsidR="00C46AA8" w:rsidRPr="003F49D1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009A641F" w14:textId="77777777" w:rsidR="00C46AA8" w:rsidRPr="003F49D1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3DFF9762" w14:textId="0B5B89CC" w:rsidR="00C46AA8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51C21F31" w14:textId="05712AE3" w:rsidR="00C46AA8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</w:t>
      </w:r>
      <w:r w:rsidRPr="00C46AA8">
        <w:t xml:space="preserve"> </w:t>
      </w:r>
      <w:r w:rsidRPr="00C46AA8">
        <w:rPr>
          <w:lang w:val="en-US"/>
        </w:rPr>
        <w:t>ChooseLocation()</w:t>
      </w:r>
      <w:r>
        <w:rPr>
          <w:lang w:val="en-US"/>
        </w:rPr>
        <w:t>;</w:t>
      </w:r>
    </w:p>
    <w:p w14:paraId="6755F344" w14:textId="12392361" w:rsidR="003F49D1" w:rsidRPr="00036AEF" w:rsidRDefault="00C46AA8" w:rsidP="003F49D1">
      <w:pPr>
        <w:pStyle w:val="u3"/>
      </w:pPr>
      <w:bookmarkStart w:id="19" w:name="_Toc6404760"/>
      <w:r w:rsidRPr="00C46AA8">
        <w:t>Chance</w:t>
      </w:r>
      <w:bookmarkEnd w:id="19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3B174F2D" w14:textId="77777777" w:rsidTr="00C207C1">
        <w:tc>
          <w:tcPr>
            <w:tcW w:w="758" w:type="dxa"/>
          </w:tcPr>
          <w:p w14:paraId="6762585C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2E4A766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8F6D60F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07EEDC5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0745CC1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77742837" w14:textId="77777777" w:rsidTr="00C207C1">
        <w:tc>
          <w:tcPr>
            <w:tcW w:w="758" w:type="dxa"/>
          </w:tcPr>
          <w:p w14:paraId="08453CF4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3401AAE" w14:textId="2DA9A2BE" w:rsidR="003F49D1" w:rsidRPr="00CE4348" w:rsidRDefault="00CE434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14:paraId="2D4C6E56" w14:textId="77777777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831AD03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4C728C6" w14:textId="404DDB6A" w:rsidR="003F49D1" w:rsidRPr="00314DB1" w:rsidRDefault="00CE434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cơ hội</w:t>
            </w:r>
          </w:p>
        </w:tc>
      </w:tr>
    </w:tbl>
    <w:p w14:paraId="241AB87F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7E2A81C6" w14:textId="77777777" w:rsidR="00CE4348" w:rsidRPr="003F49D1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3FC1956C" w14:textId="77777777" w:rsidR="00CE4348" w:rsidRPr="003F49D1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008E19E5" w14:textId="77777777" w:rsidR="00CE4348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66840882" w14:textId="77777777" w:rsidR="00CE4348" w:rsidRPr="003F49D1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public void </w:t>
      </w:r>
      <w:r w:rsidRPr="00CE4348">
        <w:rPr>
          <w:lang w:val="en-US"/>
        </w:rPr>
        <w:t>Randomchance()</w:t>
      </w:r>
      <w:r>
        <w:rPr>
          <w:lang w:val="en-US"/>
        </w:rPr>
        <w:t>;</w:t>
      </w:r>
    </w:p>
    <w:p w14:paraId="601157BE" w14:textId="1E1A2BF7" w:rsidR="003F49D1" w:rsidRPr="00036AEF" w:rsidRDefault="00CE4348" w:rsidP="003F49D1">
      <w:pPr>
        <w:pStyle w:val="u3"/>
      </w:pPr>
      <w:bookmarkStart w:id="20" w:name="_Toc6404761"/>
      <w:r w:rsidRPr="00CE4348">
        <w:t>Protect</w:t>
      </w:r>
      <w:bookmarkEnd w:id="20"/>
    </w:p>
    <w:p w14:paraId="41BF8858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51736852" w14:textId="4EE2D54A" w:rsidR="00CE4348" w:rsidRPr="003F49D1" w:rsidRDefault="00CE4348" w:rsidP="00542293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5375F9CA" w14:textId="2C70FFDD" w:rsidR="00CE4348" w:rsidRPr="003F49D1" w:rsidRDefault="00CE4348" w:rsidP="00542293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6FFC98B7" w14:textId="482A2133" w:rsidR="00CE4348" w:rsidRDefault="00CE4348" w:rsidP="00542293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0E10C236" w14:textId="7E625991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public void </w:t>
      </w:r>
      <w:r w:rsidR="00CE4348" w:rsidRPr="00CE4348">
        <w:rPr>
          <w:lang w:val="en-US"/>
        </w:rPr>
        <w:t>IsClaim()</w:t>
      </w:r>
      <w:r w:rsidR="00CE4348">
        <w:rPr>
          <w:lang w:val="en-US"/>
        </w:rPr>
        <w:t>;</w:t>
      </w:r>
    </w:p>
    <w:p w14:paraId="33F758BA" w14:textId="3FE94A94" w:rsidR="003F49D1" w:rsidRPr="00036AEF" w:rsidRDefault="00CE4348" w:rsidP="003F49D1">
      <w:pPr>
        <w:pStyle w:val="u3"/>
      </w:pPr>
      <w:bookmarkStart w:id="21" w:name="_Toc6404762"/>
      <w:r w:rsidRPr="00CE4348">
        <w:t>ReceiveMoney</w:t>
      </w:r>
      <w:bookmarkEnd w:id="21"/>
    </w:p>
    <w:p w14:paraId="24E7603B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685548CC" w14:textId="77777777" w:rsidR="00CE4348" w:rsidRPr="003F49D1" w:rsidRDefault="00CE4348" w:rsidP="00542293">
      <w:pPr>
        <w:pStyle w:val="oancuaDanhsach"/>
        <w:numPr>
          <w:ilvl w:val="0"/>
          <w:numId w:val="16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2AD6B3A5" w14:textId="77777777" w:rsidR="00CE4348" w:rsidRPr="003F49D1" w:rsidRDefault="00CE4348" w:rsidP="00542293">
      <w:pPr>
        <w:pStyle w:val="oancuaDanhsach"/>
        <w:numPr>
          <w:ilvl w:val="0"/>
          <w:numId w:val="16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09B68C3F" w14:textId="77777777" w:rsidR="00CE4348" w:rsidRDefault="00CE4348" w:rsidP="00542293">
      <w:pPr>
        <w:pStyle w:val="oancuaDanhsach"/>
        <w:numPr>
          <w:ilvl w:val="0"/>
          <w:numId w:val="16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71072A49" w14:textId="08FF93AB" w:rsidR="003F49D1" w:rsidRPr="00036AEF" w:rsidRDefault="00CE4348" w:rsidP="003F49D1">
      <w:pPr>
        <w:pStyle w:val="u3"/>
      </w:pPr>
      <w:bookmarkStart w:id="22" w:name="_Toc6404763"/>
      <w:r w:rsidRPr="00CE4348">
        <w:t>AttackCity</w:t>
      </w:r>
      <w:bookmarkEnd w:id="22"/>
    </w:p>
    <w:p w14:paraId="07299E51" w14:textId="77777777" w:rsidR="003F49D1" w:rsidRPr="002D72AC" w:rsidRDefault="003F49D1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190FE90A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Init();</w:t>
      </w:r>
    </w:p>
    <w:p w14:paraId="126BE0E1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Update();</w:t>
      </w:r>
    </w:p>
    <w:p w14:paraId="4F9ECCB6" w14:textId="60EDEAD8" w:rsid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Render();</w:t>
      </w:r>
    </w:p>
    <w:p w14:paraId="22574B9E" w14:textId="5185AFAF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>public void ChooseCity()</w:t>
      </w:r>
      <w:r>
        <w:rPr>
          <w:lang w:val="en-US"/>
        </w:rPr>
        <w:t>;</w:t>
      </w:r>
    </w:p>
    <w:p w14:paraId="4FA96C7A" w14:textId="1FB325B9" w:rsidR="00CE4348" w:rsidRPr="00036AEF" w:rsidRDefault="00CE4348" w:rsidP="00CE4348">
      <w:pPr>
        <w:pStyle w:val="u3"/>
      </w:pPr>
      <w:bookmarkStart w:id="23" w:name="_Toc6404764"/>
      <w:r w:rsidRPr="00CE4348">
        <w:t>Upgrade</w:t>
      </w:r>
      <w:bookmarkEnd w:id="23"/>
    </w:p>
    <w:p w14:paraId="31B368CD" w14:textId="77777777" w:rsidR="00CE4348" w:rsidRPr="002D72AC" w:rsidRDefault="00CE4348" w:rsidP="002D72AC">
      <w:pPr>
        <w:rPr>
          <w:rStyle w:val="Nhnmanh"/>
        </w:rPr>
      </w:pPr>
      <w:r w:rsidRPr="002D72AC">
        <w:rPr>
          <w:rStyle w:val="Nhnmanh"/>
        </w:rPr>
        <w:t>Các thuộc tính cần cài đặt:</w:t>
      </w:r>
    </w:p>
    <w:p w14:paraId="4AC84A34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lastRenderedPageBreak/>
        <w:t xml:space="preserve">virtual </w:t>
      </w:r>
      <w:r>
        <w:t xml:space="preserve">public </w:t>
      </w:r>
      <w:r w:rsidRPr="00CE4348">
        <w:rPr>
          <w:lang w:val="en-US"/>
        </w:rPr>
        <w:t>void Init();</w:t>
      </w:r>
    </w:p>
    <w:p w14:paraId="00D37C8B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Update();</w:t>
      </w:r>
    </w:p>
    <w:p w14:paraId="4C5D9731" w14:textId="77777777" w:rsid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Render();</w:t>
      </w:r>
    </w:p>
    <w:p w14:paraId="3D7E2392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>public void ChooseCity()</w:t>
      </w:r>
      <w:r>
        <w:rPr>
          <w:lang w:val="en-US"/>
        </w:rPr>
        <w:t>;</w:t>
      </w:r>
    </w:p>
    <w:p w14:paraId="6262EB44" w14:textId="77777777" w:rsidR="00036AEF" w:rsidRDefault="00036AEF" w:rsidP="00036AEF">
      <w:pPr>
        <w:pStyle w:val="u3"/>
        <w:numPr>
          <w:ilvl w:val="0"/>
          <w:numId w:val="0"/>
        </w:numPr>
      </w:pPr>
    </w:p>
    <w:p w14:paraId="567E3912" w14:textId="50B1F151" w:rsidR="00FD06E2" w:rsidRDefault="00FD06E2" w:rsidP="00363B6E">
      <w:pPr>
        <w:pStyle w:val="u1"/>
      </w:pPr>
      <w:bookmarkStart w:id="24" w:name="_Toc6404765"/>
      <w:r>
        <w:t>Sơ đồ trạng thái</w:t>
      </w:r>
      <w:bookmarkEnd w:id="8"/>
      <w:bookmarkEnd w:id="24"/>
    </w:p>
    <w:p w14:paraId="55838C49" w14:textId="10A44501" w:rsidR="00FF10FB" w:rsidRPr="00FF10FB" w:rsidRDefault="00FF10FB" w:rsidP="00FF10FB">
      <w:pPr>
        <w:pStyle w:val="u2"/>
      </w:pPr>
      <w:bookmarkStart w:id="25" w:name="_Toc6404766"/>
      <w:r>
        <w:rPr>
          <w:lang w:val="en-US"/>
        </w:rPr>
        <w:t>Lớp Plot</w:t>
      </w:r>
      <w:bookmarkEnd w:id="25"/>
    </w:p>
    <w:p w14:paraId="5DE1619C" w14:textId="113D9276" w:rsidR="00FD06E2" w:rsidRDefault="00FF10FB" w:rsidP="002D72AC">
      <w:pPr>
        <w:rPr>
          <w:i/>
          <w:color w:val="0000FF"/>
        </w:rPr>
      </w:pPr>
      <w:r>
        <w:rPr>
          <w:noProof/>
        </w:rPr>
        <w:drawing>
          <wp:inline distT="0" distB="0" distL="0" distR="0" wp14:anchorId="32510F3E" wp14:editId="547114F3">
            <wp:extent cx="3400425" cy="6029325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909A" w14:textId="77777777" w:rsidR="00FF10FB" w:rsidRDefault="00FF10FB" w:rsidP="00FF10FB">
      <w:pPr>
        <w:pStyle w:val="u2"/>
        <w:rPr>
          <w:lang w:val="en-US"/>
        </w:rPr>
      </w:pPr>
      <w:bookmarkStart w:id="26" w:name="_Toc6404767"/>
      <w:r>
        <w:rPr>
          <w:lang w:val="en-US"/>
        </w:rPr>
        <w:lastRenderedPageBreak/>
        <w:t>Lớp Player</w:t>
      </w:r>
      <w:bookmarkEnd w:id="26"/>
    </w:p>
    <w:p w14:paraId="0CF7ED3A" w14:textId="7B964BD1" w:rsidR="00FF10FB" w:rsidRDefault="00FF10FB" w:rsidP="002D7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F810F6" wp14:editId="64AF7EAA">
            <wp:extent cx="4286250" cy="4657725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AEF4" w14:textId="77777777" w:rsidR="00FF10FB" w:rsidRPr="00FF10FB" w:rsidRDefault="00FF10FB" w:rsidP="00FF10FB">
      <w:pPr>
        <w:rPr>
          <w:lang w:val="en-US"/>
        </w:rPr>
      </w:pPr>
    </w:p>
    <w:p w14:paraId="717CF78C" w14:textId="21B94008" w:rsidR="00FF10FB" w:rsidRPr="00FF10FB" w:rsidRDefault="00FF10FB" w:rsidP="00FF10FB">
      <w:pPr>
        <w:pStyle w:val="u2"/>
        <w:rPr>
          <w:lang w:val="en-US"/>
        </w:rPr>
      </w:pPr>
      <w:bookmarkStart w:id="27" w:name="_Toc6404768"/>
      <w:r w:rsidRPr="00FF10FB">
        <w:rPr>
          <w:lang w:val="en-US"/>
        </w:rPr>
        <w:t>Lớp Dice</w:t>
      </w:r>
      <w:bookmarkEnd w:id="27"/>
    </w:p>
    <w:p w14:paraId="252225EF" w14:textId="57A10A55" w:rsidR="00FF10FB" w:rsidRPr="00363B6E" w:rsidRDefault="00FF10FB" w:rsidP="002D72AC">
      <w:r>
        <w:rPr>
          <w:noProof/>
        </w:rPr>
        <w:drawing>
          <wp:inline distT="0" distB="0" distL="0" distR="0" wp14:anchorId="3890E071" wp14:editId="7565A613">
            <wp:extent cx="2981325" cy="2752725"/>
            <wp:effectExtent l="0" t="0" r="9525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0FB" w:rsidRPr="00363B6E" w:rsidSect="00746ED1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A5100" w14:textId="77777777" w:rsidR="002E7234" w:rsidRDefault="002E7234">
      <w:r>
        <w:separator/>
      </w:r>
    </w:p>
  </w:endnote>
  <w:endnote w:type="continuationSeparator" w:id="0">
    <w:p w14:paraId="58945892" w14:textId="77777777" w:rsidR="002E7234" w:rsidRDefault="002E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B3A54" w14:textId="77777777"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60246EF" wp14:editId="4067F958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3FFFBD5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AC7702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4FD923D" wp14:editId="1EE00F3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02614FB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510FC2D7" w14:textId="77777777"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DD0B1" w14:textId="77777777" w:rsidR="002E7234" w:rsidRDefault="002E7234">
      <w:r>
        <w:separator/>
      </w:r>
    </w:p>
  </w:footnote>
  <w:footnote w:type="continuationSeparator" w:id="0">
    <w:p w14:paraId="772A0151" w14:textId="77777777" w:rsidR="002E7234" w:rsidRDefault="002E7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A1B2A" w14:textId="77777777"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57D0A" wp14:editId="52EA9BA8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CCE0E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D6270A0" wp14:editId="14874F8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3B0D693" w14:textId="77777777" w:rsidR="00746ED1" w:rsidRDefault="00746ED1" w:rsidP="00746ED1">
    <w:pPr>
      <w:pStyle w:val="Tiu"/>
      <w:rPr>
        <w:lang w:val="en-US"/>
      </w:rPr>
    </w:pPr>
  </w:p>
  <w:p w14:paraId="7224A7B5" w14:textId="77777777" w:rsidR="00746ED1" w:rsidRPr="003B1A2B" w:rsidRDefault="00746ED1" w:rsidP="00746ED1">
    <w:pPr>
      <w:rPr>
        <w:lang w:val="en-US"/>
      </w:rPr>
    </w:pPr>
  </w:p>
  <w:p w14:paraId="0342B096" w14:textId="77777777"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07D1846" w14:textId="77777777" w:rsidR="00746ED1" w:rsidRPr="0040293A" w:rsidRDefault="00746ED1" w:rsidP="00746ED1">
    <w:pPr>
      <w:pStyle w:val="utrang"/>
      <w:rPr>
        <w:rFonts w:eastAsia="Tahoma"/>
      </w:rPr>
    </w:pPr>
  </w:p>
  <w:p w14:paraId="4A190E99" w14:textId="77777777"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24F5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6FD5797C" wp14:editId="6BA2860D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F8A142D" w14:textId="77777777" w:rsidTr="00746ED1">
      <w:tc>
        <w:tcPr>
          <w:tcW w:w="6623" w:type="dxa"/>
        </w:tcPr>
        <w:p w14:paraId="2AF5B002" w14:textId="69169281" w:rsidR="00FD06E2" w:rsidRPr="003548A8" w:rsidRDefault="00FF10FB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Cờ tỷ phú</w:t>
          </w:r>
        </w:p>
      </w:tc>
      <w:tc>
        <w:tcPr>
          <w:tcW w:w="2620" w:type="dxa"/>
        </w:tcPr>
        <w:p w14:paraId="2E6E10DF" w14:textId="4EBDD2A3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FF10FB">
            <w:rPr>
              <w:lang w:val="en-US"/>
            </w:rPr>
            <w:t>1.0</w:t>
          </w:r>
        </w:p>
      </w:tc>
    </w:tr>
    <w:tr w:rsidR="00FD06E2" w14:paraId="0E292209" w14:textId="77777777" w:rsidTr="00746ED1">
      <w:trPr>
        <w:trHeight w:val="130"/>
      </w:trPr>
      <w:tc>
        <w:tcPr>
          <w:tcW w:w="6623" w:type="dxa"/>
        </w:tcPr>
        <w:p w14:paraId="7F34E207" w14:textId="77777777" w:rsidR="00FD06E2" w:rsidRPr="00FD06E2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2AD02506" w14:textId="6AD7C37B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FF10FB">
            <w:rPr>
              <w:lang w:val="en-US"/>
            </w:rPr>
            <w:t>17/4/2018</w:t>
          </w:r>
        </w:p>
      </w:tc>
    </w:tr>
  </w:tbl>
  <w:p w14:paraId="5B0B785A" w14:textId="77777777"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D2D9C"/>
    <w:multiLevelType w:val="hybridMultilevel"/>
    <w:tmpl w:val="E068B206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B1070"/>
    <w:multiLevelType w:val="hybridMultilevel"/>
    <w:tmpl w:val="AFB2D96C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10645"/>
    <w:multiLevelType w:val="hybridMultilevel"/>
    <w:tmpl w:val="84202416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54881"/>
    <w:multiLevelType w:val="hybridMultilevel"/>
    <w:tmpl w:val="97169CA2"/>
    <w:lvl w:ilvl="0" w:tplc="87F094D2">
      <w:start w:val="1"/>
      <w:numFmt w:val="bullet"/>
      <w:lvlText w:val="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F0B23"/>
    <w:multiLevelType w:val="hybridMultilevel"/>
    <w:tmpl w:val="E670DBBE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82BF5"/>
    <w:multiLevelType w:val="hybridMultilevel"/>
    <w:tmpl w:val="0D9EC586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637F1"/>
    <w:multiLevelType w:val="hybridMultilevel"/>
    <w:tmpl w:val="C9C8B15C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4420F"/>
    <w:multiLevelType w:val="hybridMultilevel"/>
    <w:tmpl w:val="0BEA75D0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4444E"/>
    <w:multiLevelType w:val="hybridMultilevel"/>
    <w:tmpl w:val="3EB0763A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D0A2211"/>
    <w:multiLevelType w:val="hybridMultilevel"/>
    <w:tmpl w:val="28E07DC2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EA0AED"/>
    <w:multiLevelType w:val="hybridMultilevel"/>
    <w:tmpl w:val="BA98FF44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B127C"/>
    <w:multiLevelType w:val="hybridMultilevel"/>
    <w:tmpl w:val="92703F8C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E161BE"/>
    <w:multiLevelType w:val="hybridMultilevel"/>
    <w:tmpl w:val="252C63B0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5"/>
  </w:num>
  <w:num w:numId="5">
    <w:abstractNumId w:val="4"/>
  </w:num>
  <w:num w:numId="6">
    <w:abstractNumId w:val="16"/>
  </w:num>
  <w:num w:numId="7">
    <w:abstractNumId w:val="15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6"/>
  </w:num>
  <w:num w:numId="13">
    <w:abstractNumId w:val="3"/>
  </w:num>
  <w:num w:numId="14">
    <w:abstractNumId w:val="8"/>
  </w:num>
  <w:num w:numId="15">
    <w:abstractNumId w:val="14"/>
  </w:num>
  <w:num w:numId="16">
    <w:abstractNumId w:val="1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6AEF"/>
    <w:rsid w:val="000A272D"/>
    <w:rsid w:val="000C0CA8"/>
    <w:rsid w:val="00191BD5"/>
    <w:rsid w:val="001A3901"/>
    <w:rsid w:val="001A6914"/>
    <w:rsid w:val="00213B43"/>
    <w:rsid w:val="002D72AC"/>
    <w:rsid w:val="002E7234"/>
    <w:rsid w:val="003011CD"/>
    <w:rsid w:val="00314DB1"/>
    <w:rsid w:val="00362991"/>
    <w:rsid w:val="00363B6E"/>
    <w:rsid w:val="0037628A"/>
    <w:rsid w:val="003B6D89"/>
    <w:rsid w:val="003F49D1"/>
    <w:rsid w:val="004540F1"/>
    <w:rsid w:val="004A6BB7"/>
    <w:rsid w:val="004B7CC9"/>
    <w:rsid w:val="00542293"/>
    <w:rsid w:val="005439AE"/>
    <w:rsid w:val="00562E67"/>
    <w:rsid w:val="00565DFE"/>
    <w:rsid w:val="0057432C"/>
    <w:rsid w:val="005A02B6"/>
    <w:rsid w:val="005E2817"/>
    <w:rsid w:val="005F3F51"/>
    <w:rsid w:val="00681CD0"/>
    <w:rsid w:val="00746ED1"/>
    <w:rsid w:val="00751440"/>
    <w:rsid w:val="00762B59"/>
    <w:rsid w:val="007A1DE8"/>
    <w:rsid w:val="007C5405"/>
    <w:rsid w:val="008F22E3"/>
    <w:rsid w:val="008F7BA1"/>
    <w:rsid w:val="00976D26"/>
    <w:rsid w:val="009D67F6"/>
    <w:rsid w:val="009E6970"/>
    <w:rsid w:val="00A122CE"/>
    <w:rsid w:val="00AA30A6"/>
    <w:rsid w:val="00AA49C3"/>
    <w:rsid w:val="00B62132"/>
    <w:rsid w:val="00B9220E"/>
    <w:rsid w:val="00BB2365"/>
    <w:rsid w:val="00BD1F8A"/>
    <w:rsid w:val="00C107A7"/>
    <w:rsid w:val="00C122ED"/>
    <w:rsid w:val="00C161AA"/>
    <w:rsid w:val="00C46AA8"/>
    <w:rsid w:val="00C929D6"/>
    <w:rsid w:val="00CE4348"/>
    <w:rsid w:val="00CE7D5B"/>
    <w:rsid w:val="00D24E39"/>
    <w:rsid w:val="00D52AFF"/>
    <w:rsid w:val="00DA2A6D"/>
    <w:rsid w:val="00DE4FE7"/>
    <w:rsid w:val="00E10D46"/>
    <w:rsid w:val="00E25042"/>
    <w:rsid w:val="00EA01E3"/>
    <w:rsid w:val="00ED3427"/>
    <w:rsid w:val="00F22516"/>
    <w:rsid w:val="00F66431"/>
    <w:rsid w:val="00FB6741"/>
    <w:rsid w:val="00FD06E2"/>
    <w:rsid w:val="00FE55C2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A8A61"/>
  <w15:docId w15:val="{3906C738-D3BF-47C8-A39A-AF514F92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uiPriority w:val="39"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036AEF"/>
    <w:pPr>
      <w:ind w:left="720"/>
      <w:contextualSpacing/>
    </w:pPr>
  </w:style>
  <w:style w:type="character" w:styleId="Manh">
    <w:name w:val="Strong"/>
    <w:basedOn w:val="Phngmcinhcuaoanvn"/>
    <w:qFormat/>
    <w:rsid w:val="002D72AC"/>
    <w:rPr>
      <w:b/>
      <w:bCs/>
    </w:rPr>
  </w:style>
  <w:style w:type="character" w:styleId="Nhnmanh">
    <w:name w:val="Emphasis"/>
    <w:basedOn w:val="Phngmcinhcuaoanvn"/>
    <w:qFormat/>
    <w:rsid w:val="002D72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178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6647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dc:description/>
  <cp:lastModifiedBy>Hoang Luu</cp:lastModifiedBy>
  <cp:revision>7</cp:revision>
  <cp:lastPrinted>2013-12-07T15:57:00Z</cp:lastPrinted>
  <dcterms:created xsi:type="dcterms:W3CDTF">2013-10-13T11:07:00Z</dcterms:created>
  <dcterms:modified xsi:type="dcterms:W3CDTF">2019-05-30T02:50:00Z</dcterms:modified>
</cp:coreProperties>
</file>