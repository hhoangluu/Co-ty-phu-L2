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F92DC" w14:textId="77777777" w:rsidR="003548A8" w:rsidRPr="007567E6" w:rsidRDefault="003548A8" w:rsidP="003548A8">
      <w:pPr>
        <w:rPr>
          <w:lang w:val="en-US"/>
        </w:rPr>
      </w:pPr>
    </w:p>
    <w:p w14:paraId="6E520CB0" w14:textId="77777777" w:rsidR="00301562" w:rsidRPr="007567E6" w:rsidRDefault="00301562" w:rsidP="003548A8">
      <w:pPr>
        <w:rPr>
          <w:lang w:val="en-US"/>
        </w:rPr>
      </w:pPr>
    </w:p>
    <w:p w14:paraId="5CBDA50F" w14:textId="77777777" w:rsidR="00301562" w:rsidRPr="007567E6" w:rsidRDefault="00301562" w:rsidP="003548A8">
      <w:pPr>
        <w:rPr>
          <w:lang w:val="en-US"/>
        </w:rPr>
      </w:pPr>
    </w:p>
    <w:p w14:paraId="72722AA8" w14:textId="77777777" w:rsidR="00301562" w:rsidRPr="007567E6" w:rsidRDefault="00301562" w:rsidP="003548A8">
      <w:pPr>
        <w:rPr>
          <w:lang w:val="en-US"/>
        </w:rPr>
      </w:pPr>
    </w:p>
    <w:p w14:paraId="20DB52B0" w14:textId="77777777" w:rsidR="00301562" w:rsidRPr="007567E6" w:rsidRDefault="00301562" w:rsidP="003548A8">
      <w:pPr>
        <w:rPr>
          <w:lang w:val="en-US"/>
        </w:rPr>
      </w:pPr>
    </w:p>
    <w:p w14:paraId="18FFF3E5" w14:textId="77777777" w:rsidR="00301562" w:rsidRPr="007567E6" w:rsidRDefault="00301562" w:rsidP="003548A8">
      <w:pPr>
        <w:rPr>
          <w:lang w:val="en-US"/>
        </w:rPr>
      </w:pPr>
    </w:p>
    <w:p w14:paraId="2E3C5662" w14:textId="77777777" w:rsidR="00301562" w:rsidRPr="007567E6" w:rsidRDefault="00301562" w:rsidP="003548A8">
      <w:pPr>
        <w:rPr>
          <w:lang w:val="en-US"/>
        </w:rPr>
      </w:pPr>
    </w:p>
    <w:p w14:paraId="5BCABE4C" w14:textId="77777777" w:rsidR="003548A8" w:rsidRPr="007567E6" w:rsidRDefault="003548A8" w:rsidP="003548A8">
      <w:pPr>
        <w:rPr>
          <w:lang w:val="en-US"/>
        </w:rPr>
      </w:pPr>
    </w:p>
    <w:p w14:paraId="0BF35B81" w14:textId="77777777" w:rsidR="00D234F3" w:rsidRPr="007567E6" w:rsidRDefault="00A23833" w:rsidP="007A1DE8">
      <w:pPr>
        <w:pStyle w:val="Tiu"/>
        <w:jc w:val="right"/>
        <w:rPr>
          <w:lang w:val="en-US"/>
        </w:rPr>
      </w:pPr>
      <w:r w:rsidRPr="007567E6">
        <w:rPr>
          <w:lang w:val="en-US"/>
        </w:rPr>
        <w:t>Mô hình Use case</w:t>
      </w:r>
      <w:r w:rsidR="00C53B30" w:rsidRPr="007567E6">
        <w:rPr>
          <w:lang w:val="en-US"/>
        </w:rPr>
        <w:t xml:space="preserve"> Phần mềm trò chơi cờ tỷ phú</w:t>
      </w:r>
      <w:r w:rsidR="007A1DE8" w:rsidRPr="007567E6">
        <w:rPr>
          <w:lang w:val="en-US"/>
        </w:rPr>
        <w:t xml:space="preserve"> </w:t>
      </w:r>
    </w:p>
    <w:p w14:paraId="120A1AF0" w14:textId="77777777" w:rsidR="007A1DE8" w:rsidRPr="007567E6" w:rsidRDefault="007A1DE8" w:rsidP="007A1DE8">
      <w:pPr>
        <w:rPr>
          <w:lang w:val="en-US"/>
        </w:rPr>
      </w:pPr>
    </w:p>
    <w:p w14:paraId="28B83012" w14:textId="77777777" w:rsidR="007A1DE8" w:rsidRPr="007567E6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567E6">
        <w:rPr>
          <w:rFonts w:ascii="Arial" w:hAnsi="Arial"/>
          <w:sz w:val="34"/>
          <w:szCs w:val="30"/>
          <w:lang w:val="en-US"/>
        </w:rPr>
        <w:t xml:space="preserve">Version </w:t>
      </w:r>
      <w:r w:rsidR="00C53B30" w:rsidRPr="007567E6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3D18F5EF" w14:textId="77777777" w:rsidR="00D234F3" w:rsidRPr="007567E6" w:rsidRDefault="00D234F3">
      <w:pPr>
        <w:pStyle w:val="Tiu"/>
        <w:jc w:val="both"/>
        <w:rPr>
          <w:lang w:val="en-US"/>
        </w:rPr>
      </w:pPr>
    </w:p>
    <w:p w14:paraId="019FB209" w14:textId="77777777" w:rsidR="003548A8" w:rsidRPr="007567E6" w:rsidRDefault="003548A8" w:rsidP="003548A8">
      <w:pPr>
        <w:rPr>
          <w:lang w:val="en-US"/>
        </w:rPr>
      </w:pPr>
    </w:p>
    <w:p w14:paraId="667DBF6F" w14:textId="77777777" w:rsidR="00301562" w:rsidRPr="007567E6" w:rsidRDefault="00301562" w:rsidP="003548A8">
      <w:pPr>
        <w:rPr>
          <w:lang w:val="en-US"/>
        </w:rPr>
      </w:pPr>
    </w:p>
    <w:p w14:paraId="01260010" w14:textId="77777777" w:rsidR="00301562" w:rsidRPr="007567E6" w:rsidRDefault="00301562" w:rsidP="003548A8">
      <w:pPr>
        <w:rPr>
          <w:lang w:val="en-US"/>
        </w:rPr>
      </w:pPr>
    </w:p>
    <w:p w14:paraId="29DD129F" w14:textId="77777777" w:rsidR="00301562" w:rsidRPr="007567E6" w:rsidRDefault="00301562" w:rsidP="003548A8">
      <w:pPr>
        <w:rPr>
          <w:lang w:val="en-US"/>
        </w:rPr>
      </w:pPr>
    </w:p>
    <w:p w14:paraId="21202911" w14:textId="77777777" w:rsidR="00301562" w:rsidRPr="007567E6" w:rsidRDefault="00301562" w:rsidP="003548A8">
      <w:pPr>
        <w:rPr>
          <w:lang w:val="en-US"/>
        </w:rPr>
      </w:pPr>
    </w:p>
    <w:p w14:paraId="69D44535" w14:textId="77777777" w:rsidR="00301562" w:rsidRPr="007567E6" w:rsidRDefault="00301562" w:rsidP="003548A8">
      <w:pPr>
        <w:rPr>
          <w:lang w:val="en-US"/>
        </w:rPr>
      </w:pPr>
    </w:p>
    <w:p w14:paraId="0F6FE427" w14:textId="77777777" w:rsidR="00301562" w:rsidRPr="007567E6" w:rsidRDefault="00301562" w:rsidP="003548A8">
      <w:pPr>
        <w:rPr>
          <w:lang w:val="en-US"/>
        </w:rPr>
      </w:pPr>
    </w:p>
    <w:p w14:paraId="52905886" w14:textId="77777777" w:rsidR="00301562" w:rsidRPr="007567E6" w:rsidRDefault="00301562" w:rsidP="003548A8">
      <w:pPr>
        <w:rPr>
          <w:lang w:val="en-US"/>
        </w:rPr>
      </w:pPr>
    </w:p>
    <w:p w14:paraId="06A0FAE7" w14:textId="77777777" w:rsidR="00301562" w:rsidRPr="007567E6" w:rsidRDefault="00301562" w:rsidP="003548A8">
      <w:pPr>
        <w:rPr>
          <w:lang w:val="en-US"/>
        </w:rPr>
      </w:pPr>
    </w:p>
    <w:p w14:paraId="68C62ACF" w14:textId="77777777" w:rsidR="003548A8" w:rsidRPr="007567E6" w:rsidRDefault="003548A8" w:rsidP="003548A8">
      <w:pPr>
        <w:rPr>
          <w:lang w:val="en-US"/>
        </w:rPr>
      </w:pPr>
    </w:p>
    <w:p w14:paraId="15653E90" w14:textId="77777777" w:rsidR="003548A8" w:rsidRPr="007567E6" w:rsidRDefault="003548A8" w:rsidP="003548A8">
      <w:pPr>
        <w:rPr>
          <w:lang w:val="en-US"/>
        </w:rPr>
      </w:pPr>
    </w:p>
    <w:p w14:paraId="681DDB59" w14:textId="77777777" w:rsidR="003548A8" w:rsidRPr="007567E6" w:rsidRDefault="003548A8" w:rsidP="003548A8">
      <w:pPr>
        <w:rPr>
          <w:lang w:val="en-US"/>
        </w:rPr>
      </w:pPr>
    </w:p>
    <w:p w14:paraId="5C74D8A5" w14:textId="77777777" w:rsidR="003548A8" w:rsidRPr="007567E6" w:rsidRDefault="003548A8" w:rsidP="003548A8">
      <w:pPr>
        <w:rPr>
          <w:lang w:val="en-US"/>
        </w:rPr>
      </w:pPr>
    </w:p>
    <w:p w14:paraId="09A820B0" w14:textId="77777777" w:rsidR="003548A8" w:rsidRPr="007567E6" w:rsidRDefault="003548A8" w:rsidP="003548A8">
      <w:pPr>
        <w:rPr>
          <w:lang w:val="en-US"/>
        </w:rPr>
      </w:pPr>
    </w:p>
    <w:p w14:paraId="11FAC540" w14:textId="77777777" w:rsidR="003548A8" w:rsidRPr="007567E6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7567E6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5C6DDC66" w14:textId="77777777" w:rsidR="003548A8" w:rsidRPr="007567E6" w:rsidRDefault="00DC363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 w:rsidRPr="007567E6">
        <w:rPr>
          <w:rFonts w:ascii="Arial" w:hAnsi="Arial" w:cs="Arial"/>
          <w:color w:val="0000FF"/>
          <w:sz w:val="30"/>
          <w:szCs w:val="30"/>
          <w:lang w:val="en-US"/>
        </w:rPr>
        <w:t>&lt;</w:t>
      </w:r>
      <w:r w:rsidR="00C53B30" w:rsidRPr="007567E6">
        <w:rPr>
          <w:rFonts w:ascii="Arial" w:hAnsi="Arial" w:cs="Arial"/>
          <w:color w:val="0000FF"/>
          <w:sz w:val="30"/>
          <w:szCs w:val="30"/>
          <w:lang w:val="en-US"/>
        </w:rPr>
        <w:t>1612364</w:t>
      </w:r>
      <w:r w:rsidR="003548A8" w:rsidRPr="007567E6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 w:rsidR="00C53B30" w:rsidRPr="007567E6">
        <w:rPr>
          <w:rFonts w:ascii="Arial" w:hAnsi="Arial" w:cs="Arial"/>
          <w:color w:val="0000FF"/>
          <w:sz w:val="30"/>
          <w:szCs w:val="30"/>
          <w:lang w:val="en-US"/>
        </w:rPr>
        <w:t>Nguyễn Hoàng Lưu</w:t>
      </w:r>
      <w:r w:rsidRPr="007567E6">
        <w:rPr>
          <w:rFonts w:ascii="Arial" w:hAnsi="Arial" w:cs="Arial"/>
          <w:color w:val="0000FF"/>
          <w:sz w:val="30"/>
          <w:szCs w:val="30"/>
          <w:lang w:val="en-US"/>
        </w:rPr>
        <w:t>&gt;</w:t>
      </w:r>
    </w:p>
    <w:p w14:paraId="7DAD1F13" w14:textId="77777777" w:rsidR="003548A8" w:rsidRPr="007567E6" w:rsidRDefault="00DC363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 w:rsidRPr="007567E6">
        <w:rPr>
          <w:rFonts w:ascii="Arial" w:hAnsi="Arial" w:cs="Arial"/>
          <w:color w:val="0000FF"/>
          <w:sz w:val="30"/>
          <w:szCs w:val="30"/>
          <w:lang w:val="en-US"/>
        </w:rPr>
        <w:t>&lt;</w:t>
      </w:r>
      <w:r w:rsidR="00C53B30" w:rsidRPr="007567E6">
        <w:rPr>
          <w:rFonts w:ascii="Arial" w:hAnsi="Arial" w:cs="Arial"/>
          <w:color w:val="0000FF"/>
          <w:sz w:val="30"/>
          <w:szCs w:val="30"/>
          <w:lang w:val="en-US"/>
        </w:rPr>
        <w:t>1612335</w:t>
      </w:r>
      <w:r w:rsidR="003548A8" w:rsidRPr="007567E6">
        <w:rPr>
          <w:rFonts w:ascii="Arial" w:hAnsi="Arial" w:cs="Arial"/>
          <w:color w:val="0000FF"/>
          <w:sz w:val="30"/>
          <w:szCs w:val="30"/>
          <w:lang w:val="en-US"/>
        </w:rPr>
        <w:t xml:space="preserve"> –</w:t>
      </w:r>
      <w:r w:rsidR="00C53B30" w:rsidRPr="007567E6">
        <w:rPr>
          <w:rFonts w:ascii="Arial" w:hAnsi="Arial" w:cs="Arial"/>
          <w:color w:val="0000FF"/>
          <w:sz w:val="30"/>
          <w:szCs w:val="30"/>
          <w:lang w:val="en-US"/>
        </w:rPr>
        <w:t xml:space="preserve"> Lê Quốc Sĩ Linh</w:t>
      </w:r>
      <w:r w:rsidRPr="007567E6">
        <w:rPr>
          <w:rFonts w:ascii="Arial" w:hAnsi="Arial" w:cs="Arial"/>
          <w:color w:val="0000FF"/>
          <w:sz w:val="30"/>
          <w:szCs w:val="30"/>
          <w:lang w:val="en-US"/>
        </w:rPr>
        <w:t>&gt;</w:t>
      </w:r>
    </w:p>
    <w:p w14:paraId="758E1CED" w14:textId="77777777" w:rsidR="00C53B30" w:rsidRPr="007567E6" w:rsidRDefault="00C53B30">
      <w:pPr>
        <w:widowControl/>
        <w:spacing w:line="240" w:lineRule="auto"/>
        <w:rPr>
          <w:rFonts w:ascii="Arial" w:eastAsia="SimSun" w:hAnsi="Arial"/>
          <w:b/>
          <w:sz w:val="36"/>
          <w:lang w:val="en-US"/>
        </w:rPr>
      </w:pPr>
      <w:r w:rsidRPr="007567E6">
        <w:rPr>
          <w:rFonts w:ascii="Arial" w:eastAsia="SimSun" w:hAnsi="Arial"/>
          <w:b/>
          <w:sz w:val="36"/>
          <w:lang w:val="en-US"/>
        </w:rPr>
        <w:br w:type="page"/>
      </w:r>
    </w:p>
    <w:p w14:paraId="67F8A835" w14:textId="77777777" w:rsidR="007A1DE8" w:rsidRPr="007567E6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567E6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 w:rsidRPr="007567E6">
        <w:rPr>
          <w:rFonts w:ascii="Arial" w:eastAsia="SimSun" w:hAnsi="Arial"/>
          <w:b/>
          <w:sz w:val="36"/>
          <w:lang w:val="en-US"/>
        </w:rPr>
        <w:t xml:space="preserve"> </w:t>
      </w:r>
    </w:p>
    <w:p w14:paraId="4959D9B0" w14:textId="77777777" w:rsidR="007A1DE8" w:rsidRPr="007567E6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567E6" w14:paraId="320101FE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10603" w14:textId="77777777" w:rsidR="00E95D0C" w:rsidRPr="007567E6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567E6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06919" w14:textId="77777777" w:rsidR="00E95D0C" w:rsidRPr="007567E6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567E6"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CACEA" w14:textId="77777777" w:rsidR="00E95D0C" w:rsidRPr="007567E6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567E6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255C4" w14:textId="77777777" w:rsidR="00E95D0C" w:rsidRPr="007567E6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567E6"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7567E6" w14:paraId="2DC14039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6332E" w14:textId="77777777" w:rsidR="00E95D0C" w:rsidRPr="007567E6" w:rsidRDefault="00C53B30" w:rsidP="00C53B30">
            <w:pPr>
              <w:rPr>
                <w:rFonts w:eastAsia="SimSun"/>
                <w:lang w:val="en-US"/>
              </w:rPr>
            </w:pPr>
            <w:r w:rsidRPr="007567E6">
              <w:rPr>
                <w:rFonts w:eastAsia="SimSun"/>
                <w:lang w:val="en-US"/>
              </w:rPr>
              <w:t>31</w:t>
            </w:r>
            <w:r w:rsidR="00E95D0C" w:rsidRPr="007567E6">
              <w:rPr>
                <w:rFonts w:eastAsia="SimSun"/>
                <w:lang w:val="en-US"/>
              </w:rPr>
              <w:t>/</w:t>
            </w:r>
            <w:r w:rsidRPr="007567E6">
              <w:rPr>
                <w:rFonts w:eastAsia="SimSun"/>
                <w:lang w:val="en-US"/>
              </w:rPr>
              <w:t>03</w:t>
            </w:r>
            <w:r w:rsidR="00E95D0C" w:rsidRPr="007567E6">
              <w:rPr>
                <w:rFonts w:eastAsia="SimSun"/>
                <w:lang w:val="en-US"/>
              </w:rPr>
              <w:t>/</w:t>
            </w:r>
            <w:r w:rsidR="009B15CC" w:rsidRPr="007567E6">
              <w:rPr>
                <w:rFonts w:eastAsia="SimSun"/>
                <w:lang w:val="en-US"/>
              </w:rPr>
              <w:t>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6579C" w14:textId="77777777" w:rsidR="00E95D0C" w:rsidRPr="007567E6" w:rsidRDefault="00C53B30" w:rsidP="00C53B30">
            <w:pPr>
              <w:rPr>
                <w:rFonts w:eastAsia="SimSun"/>
                <w:lang w:val="en-US"/>
              </w:rPr>
            </w:pPr>
            <w:r w:rsidRPr="007567E6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BC4BB" w14:textId="77777777" w:rsidR="00E95D0C" w:rsidRPr="007567E6" w:rsidRDefault="00C53B30" w:rsidP="00C53B30">
            <w:pPr>
              <w:rPr>
                <w:rFonts w:eastAsia="SimSun"/>
                <w:lang w:val="en-US"/>
              </w:rPr>
            </w:pPr>
            <w:r w:rsidRPr="007567E6">
              <w:rPr>
                <w:rFonts w:eastAsia="SimSun"/>
                <w:lang w:val="en-US"/>
              </w:rPr>
              <w:t>Vẽ sơ đồ use</w:t>
            </w:r>
            <w:r w:rsidR="009A6FA0" w:rsidRPr="007567E6">
              <w:rPr>
                <w:rFonts w:eastAsia="SimSun"/>
                <w:lang w:val="en-US"/>
              </w:rPr>
              <w:t>-</w:t>
            </w:r>
            <w:r w:rsidRPr="007567E6">
              <w:rPr>
                <w:rFonts w:eastAsia="SimSun"/>
                <w:lang w:val="en-US"/>
              </w:rPr>
              <w:t>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6F13B" w14:textId="77777777" w:rsidR="00E95D0C" w:rsidRPr="007567E6" w:rsidRDefault="00C53B30" w:rsidP="00C53B30">
            <w:pPr>
              <w:rPr>
                <w:rFonts w:eastAsia="SimSun"/>
                <w:lang w:val="en-US"/>
              </w:rPr>
            </w:pPr>
            <w:r w:rsidRPr="007567E6">
              <w:rPr>
                <w:rFonts w:eastAsia="SimSun"/>
                <w:lang w:val="en-US"/>
              </w:rPr>
              <w:t>Nguyễn Hoàng Lưu</w:t>
            </w:r>
          </w:p>
        </w:tc>
      </w:tr>
      <w:tr w:rsidR="00E95D0C" w:rsidRPr="007567E6" w14:paraId="16FA8F1F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991BD" w14:textId="77777777" w:rsidR="00E95D0C" w:rsidRPr="007567E6" w:rsidRDefault="009A6FA0" w:rsidP="009A6FA0">
            <w:pPr>
              <w:rPr>
                <w:rFonts w:eastAsia="SimSun"/>
                <w:lang w:val="en-US"/>
              </w:rPr>
            </w:pPr>
            <w:r w:rsidRPr="007567E6">
              <w:rPr>
                <w:rFonts w:eastAsia="SimSun"/>
                <w:lang w:val="en-US"/>
              </w:rPr>
              <w:t>31/03/2019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8E0FD" w14:textId="77777777" w:rsidR="00E95D0C" w:rsidRPr="007567E6" w:rsidRDefault="009A6FA0" w:rsidP="009A6FA0">
            <w:pPr>
              <w:rPr>
                <w:rFonts w:eastAsia="SimSun"/>
                <w:lang w:val="en-US"/>
              </w:rPr>
            </w:pPr>
            <w:r w:rsidRPr="007567E6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C483E" w14:textId="77777777" w:rsidR="00E95D0C" w:rsidRPr="007567E6" w:rsidRDefault="009A6FA0" w:rsidP="009A6FA0">
            <w:pPr>
              <w:rPr>
                <w:rFonts w:eastAsia="SimSun"/>
                <w:lang w:val="en-US"/>
              </w:rPr>
            </w:pPr>
            <w:r w:rsidRPr="007567E6">
              <w:rPr>
                <w:rFonts w:eastAsia="SimSun"/>
                <w:lang w:val="en-US"/>
              </w:rPr>
              <w:t>Đặc tả use-case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C2F97" w14:textId="77777777" w:rsidR="00E95D0C" w:rsidRPr="007567E6" w:rsidRDefault="009E26AB" w:rsidP="009A6FA0">
            <w:pPr>
              <w:rPr>
                <w:rFonts w:eastAsia="SimSun"/>
                <w:lang w:val="en-US"/>
              </w:rPr>
            </w:pPr>
            <w:r w:rsidRPr="007567E6">
              <w:rPr>
                <w:rFonts w:eastAsia="SimSun"/>
                <w:lang w:val="en-US"/>
              </w:rPr>
              <w:t>Nguyễn Hoàng Lưu</w:t>
            </w:r>
          </w:p>
        </w:tc>
      </w:tr>
      <w:tr w:rsidR="00E95D0C" w:rsidRPr="007567E6" w14:paraId="03F2D205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154E1" w14:textId="78129134" w:rsidR="00E95D0C" w:rsidRPr="007567E6" w:rsidRDefault="004304D5" w:rsidP="004304D5">
            <w:pPr>
              <w:rPr>
                <w:rFonts w:eastAsia="SimSun"/>
                <w:lang w:val="en-US"/>
              </w:rPr>
            </w:pPr>
            <w:r w:rsidRPr="007567E6">
              <w:rPr>
                <w:rFonts w:eastAsia="SimSun"/>
                <w:lang w:val="en-US"/>
              </w:rPr>
              <w:t>1/4/2019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2138E" w14:textId="7BBA4D6F" w:rsidR="00E95D0C" w:rsidRPr="007567E6" w:rsidRDefault="004304D5" w:rsidP="004304D5">
            <w:pPr>
              <w:rPr>
                <w:rFonts w:eastAsia="SimSun"/>
                <w:lang w:val="en-US"/>
              </w:rPr>
            </w:pPr>
            <w:r w:rsidRPr="007567E6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503ED" w14:textId="2ABC3129" w:rsidR="00E95D0C" w:rsidRPr="007567E6" w:rsidRDefault="004304D5" w:rsidP="004304D5">
            <w:pPr>
              <w:rPr>
                <w:rFonts w:eastAsia="SimSun"/>
                <w:lang w:val="en-US"/>
              </w:rPr>
            </w:pPr>
            <w:r w:rsidRPr="007567E6">
              <w:rPr>
                <w:rFonts w:eastAsia="SimSun"/>
                <w:lang w:val="en-US"/>
              </w:rPr>
              <w:t>Đặc tả use-case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49707" w14:textId="264324F9" w:rsidR="00E95D0C" w:rsidRPr="007567E6" w:rsidRDefault="004304D5" w:rsidP="004304D5">
            <w:pPr>
              <w:rPr>
                <w:rFonts w:eastAsia="SimSun"/>
                <w:lang w:val="en-US"/>
              </w:rPr>
            </w:pPr>
            <w:r w:rsidRPr="007567E6">
              <w:rPr>
                <w:rFonts w:eastAsia="SimSun"/>
                <w:lang w:val="en-US"/>
              </w:rPr>
              <w:t>Lê Quốc Sĩ Linh</w:t>
            </w:r>
          </w:p>
        </w:tc>
      </w:tr>
      <w:tr w:rsidR="00E95D0C" w:rsidRPr="007567E6" w14:paraId="6D0AB133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FC1A4" w14:textId="44876BA5" w:rsidR="00E95D0C" w:rsidRPr="007567E6" w:rsidRDefault="004304D5" w:rsidP="004304D5">
            <w:pPr>
              <w:rPr>
                <w:rFonts w:eastAsia="SimSun"/>
                <w:lang w:val="en-US"/>
              </w:rPr>
            </w:pPr>
            <w:r w:rsidRPr="007567E6">
              <w:rPr>
                <w:rFonts w:eastAsia="SimSun"/>
                <w:lang w:val="en-US"/>
              </w:rPr>
              <w:t>1/4/2019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4706A" w14:textId="6B67C839" w:rsidR="00E95D0C" w:rsidRPr="007567E6" w:rsidRDefault="004304D5" w:rsidP="004304D5">
            <w:pPr>
              <w:rPr>
                <w:rFonts w:eastAsia="SimSun"/>
                <w:lang w:val="en-US"/>
              </w:rPr>
            </w:pPr>
            <w:r w:rsidRPr="007567E6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9896B" w14:textId="075943E9" w:rsidR="00E95D0C" w:rsidRPr="007567E6" w:rsidRDefault="004304D5" w:rsidP="004304D5">
            <w:pPr>
              <w:rPr>
                <w:rFonts w:eastAsia="SimSun"/>
                <w:lang w:val="en-US"/>
              </w:rPr>
            </w:pPr>
            <w:r w:rsidRPr="007567E6">
              <w:rPr>
                <w:rFonts w:eastAsia="SimSun"/>
                <w:lang w:val="en-US"/>
              </w:rPr>
              <w:t>Danh sách usecase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9B1E6" w14:textId="1CF5E623" w:rsidR="00E95D0C" w:rsidRPr="007567E6" w:rsidRDefault="004304D5" w:rsidP="004304D5">
            <w:pPr>
              <w:rPr>
                <w:rFonts w:eastAsia="SimSun"/>
                <w:lang w:val="en-US"/>
              </w:rPr>
            </w:pPr>
            <w:r w:rsidRPr="007567E6">
              <w:rPr>
                <w:rFonts w:eastAsia="SimSun"/>
                <w:lang w:val="en-US"/>
              </w:rPr>
              <w:t>Lê Quốc Sĩ Linh</w:t>
            </w:r>
          </w:p>
        </w:tc>
      </w:tr>
      <w:tr w:rsidR="00D46502" w:rsidRPr="007567E6" w14:paraId="25561623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BDB2D" w14:textId="09B81C35" w:rsidR="00D46502" w:rsidRPr="007567E6" w:rsidRDefault="00D46502" w:rsidP="004304D5">
            <w:pPr>
              <w:rPr>
                <w:rFonts w:eastAsia="SimSun"/>
                <w:lang w:val="en-US"/>
              </w:rPr>
            </w:pPr>
            <w:r w:rsidRPr="007567E6">
              <w:rPr>
                <w:rFonts w:eastAsia="SimSun"/>
                <w:lang w:val="en-US"/>
              </w:rPr>
              <w:t>31/5/2019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40C0F" w14:textId="5FA2C35C" w:rsidR="00D46502" w:rsidRPr="007567E6" w:rsidRDefault="00D46502" w:rsidP="004304D5">
            <w:pPr>
              <w:rPr>
                <w:rFonts w:eastAsia="SimSun"/>
                <w:lang w:val="en-US"/>
              </w:rPr>
            </w:pPr>
            <w:r w:rsidRPr="007567E6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F9CED" w14:textId="02F99629" w:rsidR="00D46502" w:rsidRPr="007567E6" w:rsidRDefault="00D46502" w:rsidP="004304D5">
            <w:pPr>
              <w:rPr>
                <w:rFonts w:eastAsia="SimSun"/>
                <w:lang w:val="en-US"/>
              </w:rPr>
            </w:pPr>
            <w:r w:rsidRPr="007567E6">
              <w:rPr>
                <w:rFonts w:eastAsia="SimSun"/>
                <w:lang w:val="en-US"/>
              </w:rPr>
              <w:t>Chỉnh sửa sơ đồ usecase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40525" w14:textId="4D046957" w:rsidR="00D46502" w:rsidRPr="007567E6" w:rsidRDefault="00D46502" w:rsidP="004304D5">
            <w:pPr>
              <w:rPr>
                <w:rFonts w:eastAsia="SimSun"/>
                <w:lang w:val="en-US"/>
              </w:rPr>
            </w:pPr>
            <w:r w:rsidRPr="007567E6">
              <w:rPr>
                <w:rFonts w:eastAsia="SimSun"/>
                <w:lang w:val="en-US"/>
              </w:rPr>
              <w:t>Lê Quốc Sĩ Linh</w:t>
            </w:r>
          </w:p>
        </w:tc>
      </w:tr>
    </w:tbl>
    <w:p w14:paraId="4E3CD9E7" w14:textId="77777777" w:rsidR="00A23833" w:rsidRPr="007567E6" w:rsidRDefault="00A23833" w:rsidP="0031511D">
      <w:pPr>
        <w:pStyle w:val="Tiu"/>
        <w:rPr>
          <w:lang w:val="en-US"/>
        </w:rPr>
      </w:pPr>
    </w:p>
    <w:p w14:paraId="0F804DCF" w14:textId="77777777" w:rsidR="00A23833" w:rsidRPr="007567E6" w:rsidRDefault="00A23833" w:rsidP="00A23833">
      <w:pPr>
        <w:pStyle w:val="Tiu"/>
        <w:rPr>
          <w:lang w:val="en-US"/>
        </w:rPr>
      </w:pPr>
      <w:r w:rsidRPr="007567E6">
        <w:rPr>
          <w:lang w:val="en-US"/>
        </w:rPr>
        <w:br w:type="page"/>
      </w:r>
      <w:r w:rsidRPr="007567E6">
        <w:rPr>
          <w:lang w:val="en-US"/>
        </w:rPr>
        <w:lastRenderedPageBreak/>
        <w:t>Mục lục</w:t>
      </w:r>
    </w:p>
    <w:p w14:paraId="4835BE56" w14:textId="77777777" w:rsidR="0060493B" w:rsidRPr="007567E6" w:rsidRDefault="00A23833">
      <w:pPr>
        <w:pStyle w:val="Muclu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r w:rsidRPr="007567E6">
        <w:rPr>
          <w:lang w:val="en-US"/>
        </w:rPr>
        <w:fldChar w:fldCharType="begin"/>
      </w:r>
      <w:r w:rsidRPr="007567E6">
        <w:rPr>
          <w:lang w:val="en-US"/>
        </w:rPr>
        <w:instrText xml:space="preserve"> TOC \o "1-2" \h \z \u </w:instrText>
      </w:r>
      <w:r w:rsidRPr="007567E6">
        <w:rPr>
          <w:lang w:val="en-US"/>
        </w:rPr>
        <w:fldChar w:fldCharType="separate"/>
      </w:r>
      <w:hyperlink w:anchor="_Toc369450773" w:history="1">
        <w:r w:rsidR="0060493B" w:rsidRPr="007567E6">
          <w:rPr>
            <w:rStyle w:val="Siuktni"/>
            <w:noProof/>
          </w:rPr>
          <w:t>1.</w:t>
        </w:r>
        <w:r w:rsidR="0060493B" w:rsidRPr="007567E6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7567E6">
          <w:rPr>
            <w:rStyle w:val="Siuktni"/>
            <w:noProof/>
            <w:lang w:val="en-US"/>
          </w:rPr>
          <w:t xml:space="preserve">Sơ đồ </w:t>
        </w:r>
        <w:r w:rsidR="0060493B" w:rsidRPr="007567E6">
          <w:rPr>
            <w:rStyle w:val="Siuktni"/>
            <w:noProof/>
          </w:rPr>
          <w:t>Use-case</w:t>
        </w:r>
        <w:r w:rsidR="0060493B" w:rsidRPr="007567E6">
          <w:rPr>
            <w:noProof/>
            <w:webHidden/>
          </w:rPr>
          <w:tab/>
        </w:r>
        <w:r w:rsidR="0060493B" w:rsidRPr="007567E6">
          <w:rPr>
            <w:noProof/>
            <w:webHidden/>
          </w:rPr>
          <w:fldChar w:fldCharType="begin"/>
        </w:r>
        <w:r w:rsidR="0060493B" w:rsidRPr="007567E6">
          <w:rPr>
            <w:noProof/>
            <w:webHidden/>
          </w:rPr>
          <w:instrText xml:space="preserve"> PAGEREF _Toc369450773 \h </w:instrText>
        </w:r>
        <w:r w:rsidR="0060493B" w:rsidRPr="007567E6">
          <w:rPr>
            <w:noProof/>
            <w:webHidden/>
          </w:rPr>
        </w:r>
        <w:r w:rsidR="0060493B" w:rsidRPr="007567E6">
          <w:rPr>
            <w:noProof/>
            <w:webHidden/>
          </w:rPr>
          <w:fldChar w:fldCharType="separate"/>
        </w:r>
        <w:r w:rsidR="00185356" w:rsidRPr="007567E6">
          <w:rPr>
            <w:noProof/>
            <w:webHidden/>
          </w:rPr>
          <w:t>3</w:t>
        </w:r>
        <w:r w:rsidR="0060493B" w:rsidRPr="007567E6">
          <w:rPr>
            <w:noProof/>
            <w:webHidden/>
          </w:rPr>
          <w:fldChar w:fldCharType="end"/>
        </w:r>
      </w:hyperlink>
    </w:p>
    <w:p w14:paraId="50D3D5AA" w14:textId="77777777" w:rsidR="0060493B" w:rsidRPr="007567E6" w:rsidRDefault="007567E6">
      <w:pPr>
        <w:pStyle w:val="Muclu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4" w:history="1">
        <w:r w:rsidR="0060493B" w:rsidRPr="007567E6">
          <w:rPr>
            <w:rStyle w:val="Siuktni"/>
            <w:noProof/>
            <w:lang w:val="en-US"/>
          </w:rPr>
          <w:t>2.</w:t>
        </w:r>
        <w:r w:rsidR="0060493B" w:rsidRPr="007567E6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7567E6">
          <w:rPr>
            <w:rStyle w:val="Siuktni"/>
            <w:noProof/>
            <w:lang w:val="en-US"/>
          </w:rPr>
          <w:t>Danh sách các Actor</w:t>
        </w:r>
        <w:r w:rsidR="0060493B" w:rsidRPr="007567E6">
          <w:rPr>
            <w:noProof/>
            <w:webHidden/>
          </w:rPr>
          <w:tab/>
        </w:r>
        <w:r w:rsidR="0060493B" w:rsidRPr="007567E6">
          <w:rPr>
            <w:noProof/>
            <w:webHidden/>
          </w:rPr>
          <w:fldChar w:fldCharType="begin"/>
        </w:r>
        <w:r w:rsidR="0060493B" w:rsidRPr="007567E6">
          <w:rPr>
            <w:noProof/>
            <w:webHidden/>
          </w:rPr>
          <w:instrText xml:space="preserve"> PAGEREF _Toc369450774 \h </w:instrText>
        </w:r>
        <w:r w:rsidR="0060493B" w:rsidRPr="007567E6">
          <w:rPr>
            <w:noProof/>
            <w:webHidden/>
          </w:rPr>
        </w:r>
        <w:r w:rsidR="0060493B" w:rsidRPr="007567E6">
          <w:rPr>
            <w:noProof/>
            <w:webHidden/>
          </w:rPr>
          <w:fldChar w:fldCharType="separate"/>
        </w:r>
        <w:r w:rsidR="00185356" w:rsidRPr="007567E6">
          <w:rPr>
            <w:noProof/>
            <w:webHidden/>
          </w:rPr>
          <w:t>3</w:t>
        </w:r>
        <w:r w:rsidR="0060493B" w:rsidRPr="007567E6">
          <w:rPr>
            <w:noProof/>
            <w:webHidden/>
          </w:rPr>
          <w:fldChar w:fldCharType="end"/>
        </w:r>
      </w:hyperlink>
    </w:p>
    <w:p w14:paraId="69B8AE3A" w14:textId="77777777" w:rsidR="0060493B" w:rsidRPr="007567E6" w:rsidRDefault="007567E6">
      <w:pPr>
        <w:pStyle w:val="Muclu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5" w:history="1">
        <w:r w:rsidR="0060493B" w:rsidRPr="007567E6">
          <w:rPr>
            <w:rStyle w:val="Siuktni"/>
            <w:noProof/>
            <w:lang w:val="en-US"/>
          </w:rPr>
          <w:t>3.</w:t>
        </w:r>
        <w:r w:rsidR="0060493B" w:rsidRPr="007567E6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7567E6">
          <w:rPr>
            <w:rStyle w:val="Siuktni"/>
            <w:noProof/>
            <w:lang w:val="en-US"/>
          </w:rPr>
          <w:t>Danh sách các Use-case</w:t>
        </w:r>
        <w:r w:rsidR="0060493B" w:rsidRPr="007567E6">
          <w:rPr>
            <w:noProof/>
            <w:webHidden/>
          </w:rPr>
          <w:tab/>
        </w:r>
        <w:r w:rsidR="0060493B" w:rsidRPr="007567E6">
          <w:rPr>
            <w:noProof/>
            <w:webHidden/>
          </w:rPr>
          <w:fldChar w:fldCharType="begin"/>
        </w:r>
        <w:r w:rsidR="0060493B" w:rsidRPr="007567E6">
          <w:rPr>
            <w:noProof/>
            <w:webHidden/>
          </w:rPr>
          <w:instrText xml:space="preserve"> PAGEREF _Toc369450775 \h </w:instrText>
        </w:r>
        <w:r w:rsidR="0060493B" w:rsidRPr="007567E6">
          <w:rPr>
            <w:noProof/>
            <w:webHidden/>
          </w:rPr>
        </w:r>
        <w:r w:rsidR="0060493B" w:rsidRPr="007567E6">
          <w:rPr>
            <w:noProof/>
            <w:webHidden/>
          </w:rPr>
          <w:fldChar w:fldCharType="separate"/>
        </w:r>
        <w:r w:rsidR="00185356" w:rsidRPr="007567E6">
          <w:rPr>
            <w:noProof/>
            <w:webHidden/>
          </w:rPr>
          <w:t>3</w:t>
        </w:r>
        <w:r w:rsidR="0060493B" w:rsidRPr="007567E6">
          <w:rPr>
            <w:noProof/>
            <w:webHidden/>
          </w:rPr>
          <w:fldChar w:fldCharType="end"/>
        </w:r>
      </w:hyperlink>
    </w:p>
    <w:p w14:paraId="6D00CE3F" w14:textId="77777777" w:rsidR="0060493B" w:rsidRPr="007567E6" w:rsidRDefault="007567E6">
      <w:pPr>
        <w:pStyle w:val="Muclu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6" w:history="1">
        <w:r w:rsidR="0060493B" w:rsidRPr="007567E6">
          <w:rPr>
            <w:rStyle w:val="Siuktni"/>
            <w:noProof/>
            <w:lang w:val="en-US"/>
          </w:rPr>
          <w:t>4.</w:t>
        </w:r>
        <w:r w:rsidR="0060493B" w:rsidRPr="007567E6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7567E6">
          <w:rPr>
            <w:rStyle w:val="Siuktni"/>
            <w:noProof/>
            <w:lang w:val="en-US"/>
          </w:rPr>
          <w:t>Đặc tả Use-case</w:t>
        </w:r>
        <w:r w:rsidR="0060493B" w:rsidRPr="007567E6">
          <w:rPr>
            <w:noProof/>
            <w:webHidden/>
          </w:rPr>
          <w:tab/>
        </w:r>
        <w:r w:rsidR="0060493B" w:rsidRPr="007567E6">
          <w:rPr>
            <w:noProof/>
            <w:webHidden/>
          </w:rPr>
          <w:fldChar w:fldCharType="begin"/>
        </w:r>
        <w:r w:rsidR="0060493B" w:rsidRPr="007567E6">
          <w:rPr>
            <w:noProof/>
            <w:webHidden/>
          </w:rPr>
          <w:instrText xml:space="preserve"> PAGEREF _Toc369450776 \h </w:instrText>
        </w:r>
        <w:r w:rsidR="0060493B" w:rsidRPr="007567E6">
          <w:rPr>
            <w:noProof/>
            <w:webHidden/>
          </w:rPr>
        </w:r>
        <w:r w:rsidR="0060493B" w:rsidRPr="007567E6">
          <w:rPr>
            <w:noProof/>
            <w:webHidden/>
          </w:rPr>
          <w:fldChar w:fldCharType="separate"/>
        </w:r>
        <w:r w:rsidR="00185356" w:rsidRPr="007567E6">
          <w:rPr>
            <w:noProof/>
            <w:webHidden/>
          </w:rPr>
          <w:t>3</w:t>
        </w:r>
        <w:r w:rsidR="0060493B" w:rsidRPr="007567E6">
          <w:rPr>
            <w:noProof/>
            <w:webHidden/>
          </w:rPr>
          <w:fldChar w:fldCharType="end"/>
        </w:r>
      </w:hyperlink>
    </w:p>
    <w:p w14:paraId="52F5254C" w14:textId="77777777" w:rsidR="0060493B" w:rsidRPr="007567E6" w:rsidRDefault="007567E6">
      <w:pPr>
        <w:pStyle w:val="Muclu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7" w:history="1">
        <w:r w:rsidR="0060493B" w:rsidRPr="007567E6">
          <w:rPr>
            <w:rStyle w:val="Siuktni"/>
            <w:noProof/>
            <w:lang w:val="en-US"/>
          </w:rPr>
          <w:t>4.1</w:t>
        </w:r>
        <w:r w:rsidR="0060493B" w:rsidRPr="007567E6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7567E6">
          <w:rPr>
            <w:rStyle w:val="Siuktni"/>
            <w:noProof/>
            <w:lang w:val="en-US"/>
          </w:rPr>
          <w:t>Đặc tả Use-case “Tên Use-case”</w:t>
        </w:r>
        <w:r w:rsidR="0060493B" w:rsidRPr="007567E6">
          <w:rPr>
            <w:noProof/>
            <w:webHidden/>
          </w:rPr>
          <w:tab/>
        </w:r>
        <w:r w:rsidR="0060493B" w:rsidRPr="007567E6">
          <w:rPr>
            <w:noProof/>
            <w:webHidden/>
          </w:rPr>
          <w:fldChar w:fldCharType="begin"/>
        </w:r>
        <w:r w:rsidR="0060493B" w:rsidRPr="007567E6">
          <w:rPr>
            <w:noProof/>
            <w:webHidden/>
          </w:rPr>
          <w:instrText xml:space="preserve"> PAGEREF _Toc369450777 \h </w:instrText>
        </w:r>
        <w:r w:rsidR="0060493B" w:rsidRPr="007567E6">
          <w:rPr>
            <w:noProof/>
            <w:webHidden/>
          </w:rPr>
        </w:r>
        <w:r w:rsidR="0060493B" w:rsidRPr="007567E6">
          <w:rPr>
            <w:noProof/>
            <w:webHidden/>
          </w:rPr>
          <w:fldChar w:fldCharType="separate"/>
        </w:r>
        <w:r w:rsidR="00185356" w:rsidRPr="007567E6">
          <w:rPr>
            <w:noProof/>
            <w:webHidden/>
          </w:rPr>
          <w:t>3</w:t>
        </w:r>
        <w:r w:rsidR="0060493B" w:rsidRPr="007567E6">
          <w:rPr>
            <w:noProof/>
            <w:webHidden/>
          </w:rPr>
          <w:fldChar w:fldCharType="end"/>
        </w:r>
      </w:hyperlink>
    </w:p>
    <w:p w14:paraId="21A4A95B" w14:textId="77777777" w:rsidR="00A23833" w:rsidRPr="007567E6" w:rsidRDefault="00A23833" w:rsidP="0060493B">
      <w:pPr>
        <w:pStyle w:val="u1"/>
        <w:pageBreakBefore/>
      </w:pPr>
      <w:r w:rsidRPr="007567E6">
        <w:rPr>
          <w:lang w:val="en-US"/>
        </w:rPr>
        <w:lastRenderedPageBreak/>
        <w:fldChar w:fldCharType="end"/>
      </w:r>
      <w:bookmarkStart w:id="0" w:name="_Toc369450773"/>
      <w:r w:rsidRPr="007567E6">
        <w:rPr>
          <w:lang w:val="en-US"/>
        </w:rPr>
        <w:t xml:space="preserve">Sơ đồ </w:t>
      </w:r>
      <w:r w:rsidRPr="007567E6">
        <w:t>Use-case</w:t>
      </w:r>
      <w:bookmarkEnd w:id="0"/>
    </w:p>
    <w:p w14:paraId="4501CC3E" w14:textId="7510D01C" w:rsidR="00DB65F4" w:rsidRPr="007567E6" w:rsidRDefault="00263F3D" w:rsidP="00A23833">
      <w:pPr>
        <w:rPr>
          <w:i/>
          <w:color w:val="0000FF"/>
        </w:rPr>
      </w:pPr>
      <w:r w:rsidRPr="007567E6">
        <w:rPr>
          <w:i/>
          <w:noProof/>
          <w:color w:val="0000FF"/>
        </w:rPr>
        <w:drawing>
          <wp:inline distT="0" distB="0" distL="0" distR="0" wp14:anchorId="346DBA2D" wp14:editId="63A4FB29">
            <wp:extent cx="8248428" cy="5297659"/>
            <wp:effectExtent l="8573" t="0" r="9207" b="920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64136" cy="530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54B99" w14:textId="77777777" w:rsidR="00A23833" w:rsidRPr="007567E6" w:rsidRDefault="00A23833" w:rsidP="00A23833">
      <w:pPr>
        <w:jc w:val="both"/>
      </w:pPr>
    </w:p>
    <w:p w14:paraId="73322E0E" w14:textId="77777777" w:rsidR="00A23833" w:rsidRPr="007567E6" w:rsidRDefault="00A23833" w:rsidP="00A23833">
      <w:pPr>
        <w:pStyle w:val="u1"/>
        <w:spacing w:line="360" w:lineRule="auto"/>
        <w:jc w:val="both"/>
        <w:rPr>
          <w:lang w:val="en-US"/>
        </w:rPr>
      </w:pPr>
      <w:bookmarkStart w:id="1" w:name="_Toc369450774"/>
      <w:bookmarkStart w:id="2" w:name="_Toc451996089"/>
      <w:bookmarkStart w:id="3" w:name="_Toc452184222"/>
      <w:bookmarkStart w:id="4" w:name="_Toc452186669"/>
      <w:bookmarkStart w:id="5" w:name="_Toc452198046"/>
      <w:bookmarkStart w:id="6" w:name="_Toc460198367"/>
      <w:r w:rsidRPr="007567E6">
        <w:rPr>
          <w:lang w:val="en-US"/>
        </w:rPr>
        <w:t>Danh sách các Actor</w:t>
      </w:r>
      <w:bookmarkEnd w:id="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7567E6" w14:paraId="10E4751D" w14:textId="77777777" w:rsidTr="008D3541">
        <w:tc>
          <w:tcPr>
            <w:tcW w:w="763" w:type="dxa"/>
            <w:shd w:val="clear" w:color="auto" w:fill="auto"/>
          </w:tcPr>
          <w:p w14:paraId="671DCA7E" w14:textId="77777777" w:rsidR="00A23833" w:rsidRPr="007567E6" w:rsidRDefault="00A23833" w:rsidP="008D3541">
            <w:pPr>
              <w:jc w:val="center"/>
              <w:rPr>
                <w:lang w:val="en-US"/>
              </w:rPr>
            </w:pPr>
            <w:r w:rsidRPr="007567E6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7CEE23E7" w14:textId="77777777" w:rsidR="00A23833" w:rsidRPr="007567E6" w:rsidRDefault="00A23833" w:rsidP="008D3541">
            <w:pPr>
              <w:jc w:val="center"/>
              <w:rPr>
                <w:lang w:val="en-US"/>
              </w:rPr>
            </w:pPr>
            <w:r w:rsidRPr="007567E6">
              <w:rPr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 w14:paraId="56E456D8" w14:textId="77777777" w:rsidR="00A23833" w:rsidRPr="007567E6" w:rsidRDefault="00A23833" w:rsidP="008D3541">
            <w:pPr>
              <w:jc w:val="center"/>
              <w:rPr>
                <w:lang w:val="en-US"/>
              </w:rPr>
            </w:pPr>
            <w:r w:rsidRPr="007567E6">
              <w:rPr>
                <w:lang w:val="en-US"/>
              </w:rPr>
              <w:t>Ý nghĩa/Ghi chú</w:t>
            </w:r>
          </w:p>
        </w:tc>
      </w:tr>
      <w:tr w:rsidR="00A23833" w:rsidRPr="007567E6" w14:paraId="45C5384A" w14:textId="77777777" w:rsidTr="008D3541">
        <w:tc>
          <w:tcPr>
            <w:tcW w:w="763" w:type="dxa"/>
            <w:shd w:val="clear" w:color="auto" w:fill="auto"/>
          </w:tcPr>
          <w:p w14:paraId="276D8871" w14:textId="77777777" w:rsidR="00A23833" w:rsidRPr="007567E6" w:rsidRDefault="00E97147" w:rsidP="008D3541">
            <w:pPr>
              <w:jc w:val="center"/>
              <w:rPr>
                <w:lang w:val="en-US"/>
              </w:rPr>
            </w:pPr>
            <w:r w:rsidRPr="007567E6"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301825A7" w14:textId="77777777" w:rsidR="00A23833" w:rsidRPr="007567E6" w:rsidRDefault="00E97147" w:rsidP="008D3541">
            <w:pPr>
              <w:rPr>
                <w:lang w:val="en-US"/>
              </w:rPr>
            </w:pPr>
            <w:r w:rsidRPr="007567E6">
              <w:rPr>
                <w:lang w:val="en-US"/>
              </w:rPr>
              <w:t>Player</w:t>
            </w:r>
          </w:p>
        </w:tc>
        <w:tc>
          <w:tcPr>
            <w:tcW w:w="5651" w:type="dxa"/>
            <w:shd w:val="clear" w:color="auto" w:fill="auto"/>
          </w:tcPr>
          <w:p w14:paraId="29693FE7" w14:textId="77777777" w:rsidR="00A23833" w:rsidRPr="007567E6" w:rsidRDefault="00E97147" w:rsidP="008D3541">
            <w:pPr>
              <w:rPr>
                <w:lang w:val="en-US"/>
              </w:rPr>
            </w:pPr>
            <w:r w:rsidRPr="007567E6">
              <w:rPr>
                <w:lang w:val="en-US"/>
              </w:rPr>
              <w:t>Người chơi</w:t>
            </w:r>
          </w:p>
        </w:tc>
      </w:tr>
      <w:tr w:rsidR="00A23833" w:rsidRPr="007567E6" w14:paraId="7E347757" w14:textId="77777777" w:rsidTr="008D3541">
        <w:tc>
          <w:tcPr>
            <w:tcW w:w="763" w:type="dxa"/>
            <w:shd w:val="clear" w:color="auto" w:fill="auto"/>
          </w:tcPr>
          <w:p w14:paraId="3A0D51A4" w14:textId="77777777" w:rsidR="00A23833" w:rsidRPr="007567E6" w:rsidRDefault="00A23833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14:paraId="2C01C37E" w14:textId="77777777" w:rsidR="00A23833" w:rsidRPr="007567E6" w:rsidRDefault="00A23833" w:rsidP="008D354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14:paraId="5AB5741E" w14:textId="77777777" w:rsidR="00A23833" w:rsidRPr="007567E6" w:rsidRDefault="00A23833" w:rsidP="008D3541">
            <w:pPr>
              <w:rPr>
                <w:lang w:val="en-US"/>
              </w:rPr>
            </w:pPr>
          </w:p>
        </w:tc>
      </w:tr>
    </w:tbl>
    <w:p w14:paraId="3DD339A5" w14:textId="77777777" w:rsidR="00A23833" w:rsidRPr="007567E6" w:rsidRDefault="00A23833" w:rsidP="00A23833">
      <w:pPr>
        <w:pStyle w:val="ThnVnban"/>
        <w:rPr>
          <w:lang w:val="en-US"/>
        </w:rPr>
      </w:pPr>
    </w:p>
    <w:p w14:paraId="6B573E4A" w14:textId="77777777" w:rsidR="00A23833" w:rsidRPr="007567E6" w:rsidRDefault="00A23833" w:rsidP="00A23833">
      <w:pPr>
        <w:pStyle w:val="u1"/>
        <w:spacing w:line="360" w:lineRule="auto"/>
        <w:jc w:val="both"/>
        <w:rPr>
          <w:lang w:val="en-US"/>
        </w:rPr>
      </w:pPr>
      <w:bookmarkStart w:id="7" w:name="_Toc369450775"/>
      <w:r w:rsidRPr="007567E6">
        <w:rPr>
          <w:lang w:val="en-US"/>
        </w:rPr>
        <w:t>Danh sách các Use-case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7567E6" w14:paraId="5A763E40" w14:textId="77777777" w:rsidTr="008D3541">
        <w:tc>
          <w:tcPr>
            <w:tcW w:w="763" w:type="dxa"/>
            <w:shd w:val="clear" w:color="auto" w:fill="auto"/>
          </w:tcPr>
          <w:p w14:paraId="0CFD8470" w14:textId="77777777" w:rsidR="00A23833" w:rsidRPr="007567E6" w:rsidRDefault="00A23833" w:rsidP="008D3541">
            <w:pPr>
              <w:jc w:val="center"/>
              <w:rPr>
                <w:lang w:val="en-US"/>
              </w:rPr>
            </w:pPr>
            <w:r w:rsidRPr="007567E6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74CE715C" w14:textId="77777777" w:rsidR="00A23833" w:rsidRPr="007567E6" w:rsidRDefault="00A23833" w:rsidP="008D3541">
            <w:pPr>
              <w:jc w:val="center"/>
              <w:rPr>
                <w:lang w:val="en-US"/>
              </w:rPr>
            </w:pPr>
            <w:r w:rsidRPr="007567E6">
              <w:rPr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 w14:paraId="2EDFCADD" w14:textId="77777777" w:rsidR="00A23833" w:rsidRPr="007567E6" w:rsidRDefault="00A23833" w:rsidP="008D3541">
            <w:pPr>
              <w:jc w:val="center"/>
              <w:rPr>
                <w:lang w:val="en-US"/>
              </w:rPr>
            </w:pPr>
            <w:r w:rsidRPr="007567E6">
              <w:rPr>
                <w:lang w:val="en-US"/>
              </w:rPr>
              <w:t>Ý nghĩa/Ghi chú</w:t>
            </w:r>
          </w:p>
        </w:tc>
      </w:tr>
      <w:tr w:rsidR="00A23833" w:rsidRPr="007567E6" w14:paraId="4B7DCD8E" w14:textId="77777777" w:rsidTr="008D3541">
        <w:tc>
          <w:tcPr>
            <w:tcW w:w="763" w:type="dxa"/>
            <w:shd w:val="clear" w:color="auto" w:fill="auto"/>
          </w:tcPr>
          <w:p w14:paraId="053EFF69" w14:textId="77777777" w:rsidR="00A23833" w:rsidRPr="007567E6" w:rsidRDefault="00E97147" w:rsidP="008D3541">
            <w:pPr>
              <w:jc w:val="center"/>
              <w:rPr>
                <w:lang w:val="en-US"/>
              </w:rPr>
            </w:pPr>
            <w:r w:rsidRPr="007567E6"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5CD910AC" w14:textId="77777777" w:rsidR="00A23833" w:rsidRPr="007567E6" w:rsidRDefault="00E97147" w:rsidP="008D3541">
            <w:pPr>
              <w:rPr>
                <w:lang w:val="en-US"/>
              </w:rPr>
            </w:pPr>
            <w:r w:rsidRPr="007567E6">
              <w:rPr>
                <w:lang w:val="en-US"/>
              </w:rPr>
              <w:t>Đổ xúc xắc</w:t>
            </w:r>
          </w:p>
        </w:tc>
        <w:tc>
          <w:tcPr>
            <w:tcW w:w="5651" w:type="dxa"/>
            <w:shd w:val="clear" w:color="auto" w:fill="auto"/>
          </w:tcPr>
          <w:p w14:paraId="0E6172CD" w14:textId="77777777" w:rsidR="00A23833" w:rsidRPr="007567E6" w:rsidRDefault="00A23833" w:rsidP="008D3541">
            <w:pPr>
              <w:rPr>
                <w:lang w:val="en-US"/>
              </w:rPr>
            </w:pPr>
          </w:p>
        </w:tc>
      </w:tr>
      <w:tr w:rsidR="00A23833" w:rsidRPr="007567E6" w14:paraId="7CA685C1" w14:textId="77777777" w:rsidTr="008D3541">
        <w:tc>
          <w:tcPr>
            <w:tcW w:w="763" w:type="dxa"/>
            <w:shd w:val="clear" w:color="auto" w:fill="auto"/>
          </w:tcPr>
          <w:p w14:paraId="3443AB6F" w14:textId="5FAF6C7F" w:rsidR="00986976" w:rsidRPr="007567E6" w:rsidRDefault="00986976" w:rsidP="00986976">
            <w:pPr>
              <w:jc w:val="center"/>
              <w:rPr>
                <w:lang w:val="en-US"/>
              </w:rPr>
            </w:pPr>
            <w:r w:rsidRPr="007567E6"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23149BEA" w14:textId="0999AFB5" w:rsidR="00A23833" w:rsidRPr="007567E6" w:rsidRDefault="00986976" w:rsidP="008D3541">
            <w:pPr>
              <w:rPr>
                <w:lang w:val="en-US"/>
              </w:rPr>
            </w:pPr>
            <w:r w:rsidRPr="007567E6">
              <w:rPr>
                <w:lang w:val="en-US"/>
              </w:rPr>
              <w:t>Vào tù</w:t>
            </w:r>
          </w:p>
        </w:tc>
        <w:tc>
          <w:tcPr>
            <w:tcW w:w="5651" w:type="dxa"/>
            <w:shd w:val="clear" w:color="auto" w:fill="auto"/>
          </w:tcPr>
          <w:p w14:paraId="68AE2AA2" w14:textId="77777777" w:rsidR="00A23833" w:rsidRPr="007567E6" w:rsidRDefault="00A23833" w:rsidP="008D3541">
            <w:pPr>
              <w:rPr>
                <w:lang w:val="en-US"/>
              </w:rPr>
            </w:pPr>
          </w:p>
        </w:tc>
      </w:tr>
      <w:tr w:rsidR="00986976" w:rsidRPr="007567E6" w14:paraId="152862F0" w14:textId="77777777" w:rsidTr="008D3541">
        <w:tc>
          <w:tcPr>
            <w:tcW w:w="763" w:type="dxa"/>
            <w:shd w:val="clear" w:color="auto" w:fill="auto"/>
          </w:tcPr>
          <w:p w14:paraId="46D4EA7F" w14:textId="3D7E0E23" w:rsidR="00986976" w:rsidRPr="007567E6" w:rsidRDefault="00986976" w:rsidP="00986976">
            <w:pPr>
              <w:jc w:val="center"/>
              <w:rPr>
                <w:lang w:val="en-US"/>
              </w:rPr>
            </w:pPr>
            <w:r w:rsidRPr="007567E6"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14:paraId="7134D729" w14:textId="289B202A" w:rsidR="00986976" w:rsidRPr="007567E6" w:rsidRDefault="00986976" w:rsidP="008D3541">
            <w:pPr>
              <w:rPr>
                <w:lang w:val="en-US"/>
              </w:rPr>
            </w:pPr>
            <w:r w:rsidRPr="007567E6">
              <w:rPr>
                <w:lang w:val="en-US"/>
              </w:rPr>
              <w:t>Mua đất</w:t>
            </w:r>
          </w:p>
        </w:tc>
        <w:tc>
          <w:tcPr>
            <w:tcW w:w="5651" w:type="dxa"/>
            <w:shd w:val="clear" w:color="auto" w:fill="auto"/>
          </w:tcPr>
          <w:p w14:paraId="132F359C" w14:textId="77777777" w:rsidR="00986976" w:rsidRPr="007567E6" w:rsidRDefault="00986976" w:rsidP="008D3541">
            <w:pPr>
              <w:rPr>
                <w:lang w:val="en-US"/>
              </w:rPr>
            </w:pPr>
          </w:p>
        </w:tc>
      </w:tr>
      <w:tr w:rsidR="00986976" w:rsidRPr="007567E6" w14:paraId="7E286E54" w14:textId="77777777" w:rsidTr="008D3541">
        <w:tc>
          <w:tcPr>
            <w:tcW w:w="763" w:type="dxa"/>
            <w:shd w:val="clear" w:color="auto" w:fill="auto"/>
          </w:tcPr>
          <w:p w14:paraId="0B85DE7C" w14:textId="27F12244" w:rsidR="00986976" w:rsidRPr="007567E6" w:rsidRDefault="00986976" w:rsidP="00986976">
            <w:pPr>
              <w:jc w:val="center"/>
              <w:rPr>
                <w:lang w:val="en-US"/>
              </w:rPr>
            </w:pPr>
            <w:r w:rsidRPr="007567E6"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14:paraId="29B4E622" w14:textId="5D3C385C" w:rsidR="00986976" w:rsidRPr="007567E6" w:rsidRDefault="00986976" w:rsidP="008D3541">
            <w:pPr>
              <w:rPr>
                <w:lang w:val="en-US"/>
              </w:rPr>
            </w:pPr>
            <w:r w:rsidRPr="007567E6">
              <w:rPr>
                <w:lang w:val="en-US"/>
              </w:rPr>
              <w:t>Xây nhà</w:t>
            </w:r>
          </w:p>
        </w:tc>
        <w:tc>
          <w:tcPr>
            <w:tcW w:w="5651" w:type="dxa"/>
            <w:shd w:val="clear" w:color="auto" w:fill="auto"/>
          </w:tcPr>
          <w:p w14:paraId="1BED6AD7" w14:textId="77777777" w:rsidR="00986976" w:rsidRPr="007567E6" w:rsidRDefault="00986976" w:rsidP="008D3541">
            <w:pPr>
              <w:rPr>
                <w:lang w:val="en-US"/>
              </w:rPr>
            </w:pPr>
          </w:p>
        </w:tc>
      </w:tr>
      <w:tr w:rsidR="00986976" w:rsidRPr="007567E6" w14:paraId="3D45E564" w14:textId="77777777" w:rsidTr="008D3541">
        <w:tc>
          <w:tcPr>
            <w:tcW w:w="763" w:type="dxa"/>
            <w:shd w:val="clear" w:color="auto" w:fill="auto"/>
          </w:tcPr>
          <w:p w14:paraId="5F6AB744" w14:textId="68BC6477" w:rsidR="00986976" w:rsidRPr="007567E6" w:rsidRDefault="00986976" w:rsidP="00986976">
            <w:pPr>
              <w:jc w:val="center"/>
              <w:rPr>
                <w:lang w:val="en-US"/>
              </w:rPr>
            </w:pPr>
            <w:r w:rsidRPr="007567E6"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14:paraId="1C0590EF" w14:textId="035DBD23" w:rsidR="00986976" w:rsidRPr="007567E6" w:rsidRDefault="00986976" w:rsidP="008D3541">
            <w:pPr>
              <w:rPr>
                <w:lang w:val="en-US"/>
              </w:rPr>
            </w:pPr>
            <w:r w:rsidRPr="007567E6">
              <w:rPr>
                <w:lang w:val="en-US"/>
              </w:rPr>
              <w:t>Ra tù</w:t>
            </w:r>
          </w:p>
        </w:tc>
        <w:tc>
          <w:tcPr>
            <w:tcW w:w="5651" w:type="dxa"/>
            <w:shd w:val="clear" w:color="auto" w:fill="auto"/>
          </w:tcPr>
          <w:p w14:paraId="1C95E383" w14:textId="77777777" w:rsidR="00986976" w:rsidRPr="007567E6" w:rsidRDefault="00986976" w:rsidP="008D3541">
            <w:pPr>
              <w:rPr>
                <w:lang w:val="en-US"/>
              </w:rPr>
            </w:pPr>
          </w:p>
        </w:tc>
      </w:tr>
      <w:tr w:rsidR="00986976" w:rsidRPr="007567E6" w14:paraId="4A3D93B1" w14:textId="77777777" w:rsidTr="008D3541">
        <w:tc>
          <w:tcPr>
            <w:tcW w:w="763" w:type="dxa"/>
            <w:shd w:val="clear" w:color="auto" w:fill="auto"/>
          </w:tcPr>
          <w:p w14:paraId="55FAC0C4" w14:textId="1E671A4D" w:rsidR="00986976" w:rsidRPr="007567E6" w:rsidRDefault="00986976" w:rsidP="00986976">
            <w:pPr>
              <w:jc w:val="center"/>
              <w:rPr>
                <w:lang w:val="en-US"/>
              </w:rPr>
            </w:pPr>
            <w:r w:rsidRPr="007567E6"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14:paraId="0FC20ED9" w14:textId="67AAE4FD" w:rsidR="00986976" w:rsidRPr="007567E6" w:rsidRDefault="00986976" w:rsidP="008D3541">
            <w:pPr>
              <w:rPr>
                <w:lang w:val="en-US"/>
              </w:rPr>
            </w:pPr>
            <w:r w:rsidRPr="007567E6">
              <w:rPr>
                <w:lang w:val="en-US"/>
              </w:rPr>
              <w:t>Chờ ba lượt ra tù</w:t>
            </w:r>
          </w:p>
        </w:tc>
        <w:tc>
          <w:tcPr>
            <w:tcW w:w="5651" w:type="dxa"/>
            <w:shd w:val="clear" w:color="auto" w:fill="auto"/>
          </w:tcPr>
          <w:p w14:paraId="22C06709" w14:textId="77777777" w:rsidR="00986976" w:rsidRPr="007567E6" w:rsidRDefault="00986976" w:rsidP="008D3541">
            <w:pPr>
              <w:rPr>
                <w:lang w:val="en-US"/>
              </w:rPr>
            </w:pPr>
          </w:p>
        </w:tc>
      </w:tr>
      <w:tr w:rsidR="00986976" w:rsidRPr="007567E6" w14:paraId="7FDBEB96" w14:textId="77777777" w:rsidTr="008D3541">
        <w:tc>
          <w:tcPr>
            <w:tcW w:w="763" w:type="dxa"/>
            <w:shd w:val="clear" w:color="auto" w:fill="auto"/>
          </w:tcPr>
          <w:p w14:paraId="164403DB" w14:textId="7468B31E" w:rsidR="00986976" w:rsidRPr="007567E6" w:rsidRDefault="00986976" w:rsidP="00986976">
            <w:pPr>
              <w:jc w:val="center"/>
              <w:rPr>
                <w:lang w:val="en-US"/>
              </w:rPr>
            </w:pPr>
            <w:r w:rsidRPr="007567E6"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14:paraId="4A54A94C" w14:textId="3E43EE91" w:rsidR="00986976" w:rsidRPr="007567E6" w:rsidRDefault="00986976" w:rsidP="008D3541">
            <w:pPr>
              <w:rPr>
                <w:lang w:val="en-US"/>
              </w:rPr>
            </w:pPr>
            <w:r w:rsidRPr="007567E6">
              <w:rPr>
                <w:lang w:val="en-US"/>
              </w:rPr>
              <w:t>Đổ đôi ra tù</w:t>
            </w:r>
          </w:p>
        </w:tc>
        <w:tc>
          <w:tcPr>
            <w:tcW w:w="5651" w:type="dxa"/>
            <w:shd w:val="clear" w:color="auto" w:fill="auto"/>
          </w:tcPr>
          <w:p w14:paraId="2CEFA00D" w14:textId="77777777" w:rsidR="00986976" w:rsidRPr="007567E6" w:rsidRDefault="00986976" w:rsidP="008D3541">
            <w:pPr>
              <w:rPr>
                <w:lang w:val="en-US"/>
              </w:rPr>
            </w:pPr>
          </w:p>
        </w:tc>
      </w:tr>
      <w:tr w:rsidR="00986976" w:rsidRPr="007567E6" w14:paraId="1F5F5BDF" w14:textId="77777777" w:rsidTr="008D3541">
        <w:tc>
          <w:tcPr>
            <w:tcW w:w="763" w:type="dxa"/>
            <w:shd w:val="clear" w:color="auto" w:fill="auto"/>
          </w:tcPr>
          <w:p w14:paraId="508E7029" w14:textId="6FAC7A1C" w:rsidR="00986976" w:rsidRPr="007567E6" w:rsidRDefault="00986976" w:rsidP="00986976">
            <w:pPr>
              <w:jc w:val="center"/>
              <w:rPr>
                <w:lang w:val="en-US"/>
              </w:rPr>
            </w:pPr>
            <w:r w:rsidRPr="007567E6"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14:paraId="0371C3B8" w14:textId="45D84A36" w:rsidR="00986976" w:rsidRPr="007567E6" w:rsidRDefault="00986976" w:rsidP="008D3541">
            <w:pPr>
              <w:rPr>
                <w:lang w:val="en-US"/>
              </w:rPr>
            </w:pPr>
            <w:r w:rsidRPr="007567E6">
              <w:rPr>
                <w:lang w:val="en-US"/>
              </w:rPr>
              <w:t>Dùng tiền ra tù</w:t>
            </w:r>
          </w:p>
        </w:tc>
        <w:tc>
          <w:tcPr>
            <w:tcW w:w="5651" w:type="dxa"/>
            <w:shd w:val="clear" w:color="auto" w:fill="auto"/>
          </w:tcPr>
          <w:p w14:paraId="3E6E0FC2" w14:textId="77777777" w:rsidR="00986976" w:rsidRPr="007567E6" w:rsidRDefault="00986976" w:rsidP="008D3541">
            <w:pPr>
              <w:rPr>
                <w:lang w:val="en-US"/>
              </w:rPr>
            </w:pPr>
          </w:p>
        </w:tc>
      </w:tr>
      <w:tr w:rsidR="00986976" w:rsidRPr="007567E6" w14:paraId="0E11893C" w14:textId="77777777" w:rsidTr="008D3541">
        <w:tc>
          <w:tcPr>
            <w:tcW w:w="763" w:type="dxa"/>
            <w:shd w:val="clear" w:color="auto" w:fill="auto"/>
          </w:tcPr>
          <w:p w14:paraId="1DA2557F" w14:textId="6B55536D" w:rsidR="00986976" w:rsidRPr="007567E6" w:rsidRDefault="00986976" w:rsidP="00986976">
            <w:pPr>
              <w:jc w:val="center"/>
              <w:rPr>
                <w:lang w:val="en-US"/>
              </w:rPr>
            </w:pPr>
            <w:r w:rsidRPr="007567E6">
              <w:rPr>
                <w:lang w:val="en-US"/>
              </w:rPr>
              <w:t>9</w:t>
            </w:r>
          </w:p>
        </w:tc>
        <w:tc>
          <w:tcPr>
            <w:tcW w:w="3192" w:type="dxa"/>
            <w:shd w:val="clear" w:color="auto" w:fill="auto"/>
          </w:tcPr>
          <w:p w14:paraId="77B699E9" w14:textId="2BAE636F" w:rsidR="00986976" w:rsidRPr="007567E6" w:rsidRDefault="00986976" w:rsidP="008D3541">
            <w:pPr>
              <w:rPr>
                <w:lang w:val="en-US"/>
              </w:rPr>
            </w:pPr>
            <w:r w:rsidRPr="007567E6">
              <w:rPr>
                <w:lang w:val="en-US"/>
              </w:rPr>
              <w:t>Xây kì quan</w:t>
            </w:r>
          </w:p>
        </w:tc>
        <w:tc>
          <w:tcPr>
            <w:tcW w:w="5651" w:type="dxa"/>
            <w:shd w:val="clear" w:color="auto" w:fill="auto"/>
          </w:tcPr>
          <w:p w14:paraId="333B895D" w14:textId="77777777" w:rsidR="00986976" w:rsidRPr="007567E6" w:rsidRDefault="00986976" w:rsidP="008D3541">
            <w:pPr>
              <w:rPr>
                <w:lang w:val="en-US"/>
              </w:rPr>
            </w:pPr>
          </w:p>
        </w:tc>
      </w:tr>
      <w:tr w:rsidR="00986976" w:rsidRPr="007567E6" w14:paraId="3241FEFC" w14:textId="77777777" w:rsidTr="008D3541">
        <w:tc>
          <w:tcPr>
            <w:tcW w:w="763" w:type="dxa"/>
            <w:shd w:val="clear" w:color="auto" w:fill="auto"/>
          </w:tcPr>
          <w:p w14:paraId="512BD690" w14:textId="3F6E8CCB" w:rsidR="00986976" w:rsidRPr="007567E6" w:rsidRDefault="00986976" w:rsidP="00986976">
            <w:pPr>
              <w:jc w:val="center"/>
              <w:rPr>
                <w:lang w:val="en-US"/>
              </w:rPr>
            </w:pPr>
            <w:r w:rsidRPr="007567E6">
              <w:rPr>
                <w:lang w:val="en-US"/>
              </w:rPr>
              <w:t>10</w:t>
            </w:r>
          </w:p>
        </w:tc>
        <w:tc>
          <w:tcPr>
            <w:tcW w:w="3192" w:type="dxa"/>
            <w:shd w:val="clear" w:color="auto" w:fill="auto"/>
          </w:tcPr>
          <w:p w14:paraId="19D332AC" w14:textId="53E7EC69" w:rsidR="00986976" w:rsidRPr="007567E6" w:rsidRDefault="00986976" w:rsidP="008D3541">
            <w:pPr>
              <w:rPr>
                <w:lang w:val="en-US"/>
              </w:rPr>
            </w:pPr>
            <w:r w:rsidRPr="007567E6">
              <w:rPr>
                <w:lang w:val="en-US"/>
              </w:rPr>
              <w:t>Hoàn thành màu</w:t>
            </w:r>
          </w:p>
        </w:tc>
        <w:tc>
          <w:tcPr>
            <w:tcW w:w="5651" w:type="dxa"/>
            <w:shd w:val="clear" w:color="auto" w:fill="auto"/>
          </w:tcPr>
          <w:p w14:paraId="564BBA96" w14:textId="77777777" w:rsidR="00986976" w:rsidRPr="007567E6" w:rsidRDefault="00986976" w:rsidP="008D3541">
            <w:pPr>
              <w:rPr>
                <w:lang w:val="en-US"/>
              </w:rPr>
            </w:pPr>
          </w:p>
        </w:tc>
      </w:tr>
      <w:tr w:rsidR="00986976" w:rsidRPr="007567E6" w14:paraId="1F926C64" w14:textId="77777777" w:rsidTr="008D3541">
        <w:tc>
          <w:tcPr>
            <w:tcW w:w="763" w:type="dxa"/>
            <w:shd w:val="clear" w:color="auto" w:fill="auto"/>
          </w:tcPr>
          <w:p w14:paraId="4FB37A15" w14:textId="4646DD65" w:rsidR="00986976" w:rsidRPr="007567E6" w:rsidRDefault="00986976" w:rsidP="00986976">
            <w:pPr>
              <w:jc w:val="center"/>
              <w:rPr>
                <w:lang w:val="en-US"/>
              </w:rPr>
            </w:pPr>
            <w:r w:rsidRPr="007567E6">
              <w:rPr>
                <w:lang w:val="en-US"/>
              </w:rPr>
              <w:t>11</w:t>
            </w:r>
          </w:p>
        </w:tc>
        <w:tc>
          <w:tcPr>
            <w:tcW w:w="3192" w:type="dxa"/>
            <w:shd w:val="clear" w:color="auto" w:fill="auto"/>
          </w:tcPr>
          <w:p w14:paraId="335F4FE5" w14:textId="17A7651F" w:rsidR="00986976" w:rsidRPr="007567E6" w:rsidRDefault="00986976" w:rsidP="008D3541">
            <w:pPr>
              <w:rPr>
                <w:lang w:val="en-US"/>
              </w:rPr>
            </w:pPr>
            <w:r w:rsidRPr="007567E6">
              <w:rPr>
                <w:lang w:val="en-US"/>
              </w:rPr>
              <w:t>Hoàn thành bộ màu</w:t>
            </w:r>
          </w:p>
        </w:tc>
        <w:tc>
          <w:tcPr>
            <w:tcW w:w="5651" w:type="dxa"/>
            <w:shd w:val="clear" w:color="auto" w:fill="auto"/>
          </w:tcPr>
          <w:p w14:paraId="6A88DCFB" w14:textId="77777777" w:rsidR="00986976" w:rsidRPr="007567E6" w:rsidRDefault="00986976" w:rsidP="008D3541">
            <w:pPr>
              <w:rPr>
                <w:lang w:val="en-US"/>
              </w:rPr>
            </w:pPr>
          </w:p>
        </w:tc>
      </w:tr>
      <w:tr w:rsidR="00986976" w:rsidRPr="007567E6" w14:paraId="00EAD41A" w14:textId="77777777" w:rsidTr="008D3541">
        <w:tc>
          <w:tcPr>
            <w:tcW w:w="763" w:type="dxa"/>
            <w:shd w:val="clear" w:color="auto" w:fill="auto"/>
          </w:tcPr>
          <w:p w14:paraId="621CD2C4" w14:textId="7EB995FA" w:rsidR="00986976" w:rsidRPr="007567E6" w:rsidRDefault="00986976" w:rsidP="00986976">
            <w:pPr>
              <w:jc w:val="center"/>
              <w:rPr>
                <w:lang w:val="en-US"/>
              </w:rPr>
            </w:pPr>
            <w:r w:rsidRPr="007567E6">
              <w:rPr>
                <w:lang w:val="en-US"/>
              </w:rPr>
              <w:t>12</w:t>
            </w:r>
          </w:p>
        </w:tc>
        <w:tc>
          <w:tcPr>
            <w:tcW w:w="3192" w:type="dxa"/>
            <w:shd w:val="clear" w:color="auto" w:fill="auto"/>
          </w:tcPr>
          <w:p w14:paraId="06CE9734" w14:textId="62351A0B" w:rsidR="00986976" w:rsidRPr="007567E6" w:rsidRDefault="00986976" w:rsidP="008D3541">
            <w:pPr>
              <w:rPr>
                <w:lang w:val="en-US"/>
              </w:rPr>
            </w:pPr>
            <w:r w:rsidRPr="007567E6">
              <w:rPr>
                <w:lang w:val="en-US"/>
              </w:rPr>
              <w:t>Chiến thắng</w:t>
            </w:r>
          </w:p>
        </w:tc>
        <w:tc>
          <w:tcPr>
            <w:tcW w:w="5651" w:type="dxa"/>
            <w:shd w:val="clear" w:color="auto" w:fill="auto"/>
          </w:tcPr>
          <w:p w14:paraId="3E8B4BE1" w14:textId="77777777" w:rsidR="00986976" w:rsidRPr="007567E6" w:rsidRDefault="00986976" w:rsidP="008D3541">
            <w:pPr>
              <w:rPr>
                <w:lang w:val="en-US"/>
              </w:rPr>
            </w:pPr>
          </w:p>
        </w:tc>
      </w:tr>
      <w:tr w:rsidR="00986976" w:rsidRPr="007567E6" w14:paraId="2C287679" w14:textId="77777777" w:rsidTr="008D3541">
        <w:tc>
          <w:tcPr>
            <w:tcW w:w="763" w:type="dxa"/>
            <w:shd w:val="clear" w:color="auto" w:fill="auto"/>
          </w:tcPr>
          <w:p w14:paraId="0137BE3E" w14:textId="295EFD82" w:rsidR="00986976" w:rsidRPr="007567E6" w:rsidRDefault="00986976" w:rsidP="00986976">
            <w:pPr>
              <w:jc w:val="center"/>
              <w:rPr>
                <w:lang w:val="en-US"/>
              </w:rPr>
            </w:pPr>
            <w:r w:rsidRPr="007567E6">
              <w:rPr>
                <w:lang w:val="en-US"/>
              </w:rPr>
              <w:t>13</w:t>
            </w:r>
          </w:p>
        </w:tc>
        <w:tc>
          <w:tcPr>
            <w:tcW w:w="3192" w:type="dxa"/>
            <w:shd w:val="clear" w:color="auto" w:fill="auto"/>
          </w:tcPr>
          <w:p w14:paraId="528A12FC" w14:textId="046D64FD" w:rsidR="00986976" w:rsidRPr="007567E6" w:rsidRDefault="00986976" w:rsidP="008D3541">
            <w:pPr>
              <w:rPr>
                <w:lang w:val="en-US"/>
              </w:rPr>
            </w:pPr>
            <w:r w:rsidRPr="007567E6">
              <w:rPr>
                <w:lang w:val="en-US"/>
              </w:rPr>
              <w:t>Trả tiền tham quan</w:t>
            </w:r>
          </w:p>
        </w:tc>
        <w:tc>
          <w:tcPr>
            <w:tcW w:w="5651" w:type="dxa"/>
            <w:shd w:val="clear" w:color="auto" w:fill="auto"/>
          </w:tcPr>
          <w:p w14:paraId="16072BD0" w14:textId="77777777" w:rsidR="00986976" w:rsidRPr="007567E6" w:rsidRDefault="00986976" w:rsidP="008D3541">
            <w:pPr>
              <w:rPr>
                <w:lang w:val="en-US"/>
              </w:rPr>
            </w:pPr>
          </w:p>
        </w:tc>
      </w:tr>
      <w:tr w:rsidR="00986976" w:rsidRPr="007567E6" w14:paraId="07B401F8" w14:textId="77777777" w:rsidTr="008D3541">
        <w:tc>
          <w:tcPr>
            <w:tcW w:w="763" w:type="dxa"/>
            <w:shd w:val="clear" w:color="auto" w:fill="auto"/>
          </w:tcPr>
          <w:p w14:paraId="7183BC2B" w14:textId="21BB847F" w:rsidR="00986976" w:rsidRPr="007567E6" w:rsidRDefault="00986976" w:rsidP="00986976">
            <w:pPr>
              <w:jc w:val="center"/>
              <w:rPr>
                <w:lang w:val="en-US"/>
              </w:rPr>
            </w:pPr>
            <w:r w:rsidRPr="007567E6">
              <w:rPr>
                <w:lang w:val="en-US"/>
              </w:rPr>
              <w:t>14</w:t>
            </w:r>
          </w:p>
        </w:tc>
        <w:tc>
          <w:tcPr>
            <w:tcW w:w="3192" w:type="dxa"/>
            <w:shd w:val="clear" w:color="auto" w:fill="auto"/>
          </w:tcPr>
          <w:p w14:paraId="65D6AAF1" w14:textId="38CC1921" w:rsidR="00986976" w:rsidRPr="007567E6" w:rsidRDefault="00986976" w:rsidP="008D3541">
            <w:pPr>
              <w:rPr>
                <w:lang w:val="en-US"/>
              </w:rPr>
            </w:pPr>
            <w:r w:rsidRPr="007567E6">
              <w:rPr>
                <w:lang w:val="en-US"/>
              </w:rPr>
              <w:t>Dùng thẻ bảo vệ</w:t>
            </w:r>
          </w:p>
        </w:tc>
        <w:tc>
          <w:tcPr>
            <w:tcW w:w="5651" w:type="dxa"/>
            <w:shd w:val="clear" w:color="auto" w:fill="auto"/>
          </w:tcPr>
          <w:p w14:paraId="7768B9FC" w14:textId="77777777" w:rsidR="00986976" w:rsidRPr="007567E6" w:rsidRDefault="00986976" w:rsidP="008D3541">
            <w:pPr>
              <w:rPr>
                <w:lang w:val="en-US"/>
              </w:rPr>
            </w:pPr>
          </w:p>
        </w:tc>
      </w:tr>
      <w:tr w:rsidR="00986976" w:rsidRPr="007567E6" w14:paraId="16C14B29" w14:textId="77777777" w:rsidTr="008D3541">
        <w:tc>
          <w:tcPr>
            <w:tcW w:w="763" w:type="dxa"/>
            <w:shd w:val="clear" w:color="auto" w:fill="auto"/>
          </w:tcPr>
          <w:p w14:paraId="6379AC0F" w14:textId="172128EC" w:rsidR="00986976" w:rsidRPr="007567E6" w:rsidRDefault="00986976" w:rsidP="00986976">
            <w:pPr>
              <w:jc w:val="center"/>
              <w:rPr>
                <w:lang w:val="en-US"/>
              </w:rPr>
            </w:pPr>
            <w:r w:rsidRPr="007567E6">
              <w:rPr>
                <w:lang w:val="en-US"/>
              </w:rPr>
              <w:t>15</w:t>
            </w:r>
          </w:p>
        </w:tc>
        <w:tc>
          <w:tcPr>
            <w:tcW w:w="3192" w:type="dxa"/>
            <w:shd w:val="clear" w:color="auto" w:fill="auto"/>
          </w:tcPr>
          <w:p w14:paraId="4DCAA64C" w14:textId="594BFFC5" w:rsidR="00986976" w:rsidRPr="007567E6" w:rsidRDefault="00986976" w:rsidP="008D3541">
            <w:pPr>
              <w:rPr>
                <w:lang w:val="en-US"/>
              </w:rPr>
            </w:pPr>
            <w:r w:rsidRPr="007567E6">
              <w:rPr>
                <w:lang w:val="en-US"/>
              </w:rPr>
              <w:t>Hết tiền</w:t>
            </w:r>
          </w:p>
        </w:tc>
        <w:tc>
          <w:tcPr>
            <w:tcW w:w="5651" w:type="dxa"/>
            <w:shd w:val="clear" w:color="auto" w:fill="auto"/>
          </w:tcPr>
          <w:p w14:paraId="725A8C32" w14:textId="77777777" w:rsidR="00986976" w:rsidRPr="007567E6" w:rsidRDefault="00986976" w:rsidP="008D3541">
            <w:pPr>
              <w:rPr>
                <w:lang w:val="en-US"/>
              </w:rPr>
            </w:pPr>
          </w:p>
        </w:tc>
      </w:tr>
      <w:tr w:rsidR="00986976" w:rsidRPr="007567E6" w14:paraId="43B9642C" w14:textId="77777777" w:rsidTr="008D3541">
        <w:tc>
          <w:tcPr>
            <w:tcW w:w="763" w:type="dxa"/>
            <w:shd w:val="clear" w:color="auto" w:fill="auto"/>
          </w:tcPr>
          <w:p w14:paraId="0F5FC78D" w14:textId="1A289837" w:rsidR="00986976" w:rsidRPr="007567E6" w:rsidRDefault="00986976" w:rsidP="00986976">
            <w:pPr>
              <w:jc w:val="center"/>
              <w:rPr>
                <w:lang w:val="en-US"/>
              </w:rPr>
            </w:pPr>
            <w:r w:rsidRPr="007567E6">
              <w:rPr>
                <w:lang w:val="en-US"/>
              </w:rPr>
              <w:t>16</w:t>
            </w:r>
          </w:p>
        </w:tc>
        <w:tc>
          <w:tcPr>
            <w:tcW w:w="3192" w:type="dxa"/>
            <w:shd w:val="clear" w:color="auto" w:fill="auto"/>
          </w:tcPr>
          <w:p w14:paraId="68772CE2" w14:textId="2E3604EF" w:rsidR="00986976" w:rsidRPr="007567E6" w:rsidRDefault="00986976" w:rsidP="008D3541">
            <w:pPr>
              <w:rPr>
                <w:lang w:val="en-US"/>
              </w:rPr>
            </w:pPr>
            <w:r w:rsidRPr="007567E6">
              <w:rPr>
                <w:lang w:val="en-US"/>
              </w:rPr>
              <w:t>Phá sản</w:t>
            </w:r>
          </w:p>
        </w:tc>
        <w:tc>
          <w:tcPr>
            <w:tcW w:w="5651" w:type="dxa"/>
            <w:shd w:val="clear" w:color="auto" w:fill="auto"/>
          </w:tcPr>
          <w:p w14:paraId="3F01D0F0" w14:textId="77777777" w:rsidR="00986976" w:rsidRPr="007567E6" w:rsidRDefault="00986976" w:rsidP="008D3541">
            <w:pPr>
              <w:rPr>
                <w:lang w:val="en-US"/>
              </w:rPr>
            </w:pPr>
          </w:p>
        </w:tc>
      </w:tr>
      <w:tr w:rsidR="00986976" w:rsidRPr="007567E6" w14:paraId="5AA0BF0B" w14:textId="77777777" w:rsidTr="008D3541">
        <w:tc>
          <w:tcPr>
            <w:tcW w:w="763" w:type="dxa"/>
            <w:shd w:val="clear" w:color="auto" w:fill="auto"/>
          </w:tcPr>
          <w:p w14:paraId="1E491CF5" w14:textId="07030CE2" w:rsidR="00986976" w:rsidRPr="007567E6" w:rsidRDefault="00986976" w:rsidP="00986976">
            <w:pPr>
              <w:jc w:val="center"/>
              <w:rPr>
                <w:lang w:val="en-US"/>
              </w:rPr>
            </w:pPr>
            <w:r w:rsidRPr="007567E6">
              <w:rPr>
                <w:lang w:val="en-US"/>
              </w:rPr>
              <w:t>17</w:t>
            </w:r>
          </w:p>
        </w:tc>
        <w:tc>
          <w:tcPr>
            <w:tcW w:w="3192" w:type="dxa"/>
            <w:shd w:val="clear" w:color="auto" w:fill="auto"/>
          </w:tcPr>
          <w:p w14:paraId="75E8A95C" w14:textId="772E6D06" w:rsidR="00986976" w:rsidRPr="007567E6" w:rsidRDefault="00986976" w:rsidP="00986976">
            <w:pPr>
              <w:rPr>
                <w:lang w:val="en-US"/>
              </w:rPr>
            </w:pPr>
            <w:r w:rsidRPr="007567E6">
              <w:rPr>
                <w:lang w:val="en-US"/>
              </w:rPr>
              <w:t>Cơ hội</w:t>
            </w:r>
          </w:p>
        </w:tc>
        <w:tc>
          <w:tcPr>
            <w:tcW w:w="5651" w:type="dxa"/>
            <w:shd w:val="clear" w:color="auto" w:fill="auto"/>
          </w:tcPr>
          <w:p w14:paraId="79B61DC3" w14:textId="77777777" w:rsidR="00986976" w:rsidRPr="007567E6" w:rsidRDefault="00986976" w:rsidP="00986976">
            <w:pPr>
              <w:rPr>
                <w:lang w:val="en-US"/>
              </w:rPr>
            </w:pPr>
          </w:p>
        </w:tc>
      </w:tr>
      <w:tr w:rsidR="00986976" w:rsidRPr="007567E6" w14:paraId="07BDDE95" w14:textId="77777777" w:rsidTr="008D3541">
        <w:tc>
          <w:tcPr>
            <w:tcW w:w="763" w:type="dxa"/>
            <w:shd w:val="clear" w:color="auto" w:fill="auto"/>
          </w:tcPr>
          <w:p w14:paraId="50D0BE20" w14:textId="1758D505" w:rsidR="00986976" w:rsidRPr="007567E6" w:rsidRDefault="00986976" w:rsidP="00986976">
            <w:pPr>
              <w:jc w:val="center"/>
              <w:rPr>
                <w:lang w:val="en-US"/>
              </w:rPr>
            </w:pPr>
            <w:r w:rsidRPr="007567E6">
              <w:rPr>
                <w:lang w:val="en-US"/>
              </w:rPr>
              <w:t>18</w:t>
            </w:r>
          </w:p>
        </w:tc>
        <w:tc>
          <w:tcPr>
            <w:tcW w:w="3192" w:type="dxa"/>
            <w:shd w:val="clear" w:color="auto" w:fill="auto"/>
          </w:tcPr>
          <w:p w14:paraId="731AA744" w14:textId="138B14F0" w:rsidR="00986976" w:rsidRPr="007567E6" w:rsidRDefault="00986976" w:rsidP="00986976">
            <w:pPr>
              <w:rPr>
                <w:lang w:val="en-US"/>
              </w:rPr>
            </w:pPr>
            <w:r w:rsidRPr="007567E6">
              <w:rPr>
                <w:lang w:val="en-US"/>
              </w:rPr>
              <w:t>Nhận thẻ bảo vệ</w:t>
            </w:r>
          </w:p>
        </w:tc>
        <w:tc>
          <w:tcPr>
            <w:tcW w:w="5651" w:type="dxa"/>
            <w:shd w:val="clear" w:color="auto" w:fill="auto"/>
          </w:tcPr>
          <w:p w14:paraId="608FCD25" w14:textId="77777777" w:rsidR="00986976" w:rsidRPr="007567E6" w:rsidRDefault="00986976" w:rsidP="00986976">
            <w:pPr>
              <w:rPr>
                <w:lang w:val="en-US"/>
              </w:rPr>
            </w:pPr>
          </w:p>
        </w:tc>
      </w:tr>
      <w:tr w:rsidR="00986976" w:rsidRPr="007567E6" w14:paraId="248CB19C" w14:textId="77777777" w:rsidTr="008D3541">
        <w:tc>
          <w:tcPr>
            <w:tcW w:w="763" w:type="dxa"/>
            <w:shd w:val="clear" w:color="auto" w:fill="auto"/>
          </w:tcPr>
          <w:p w14:paraId="10E4A8BE" w14:textId="473D42AE" w:rsidR="00986976" w:rsidRPr="007567E6" w:rsidRDefault="00986976" w:rsidP="00986976">
            <w:pPr>
              <w:jc w:val="center"/>
              <w:rPr>
                <w:lang w:val="en-US"/>
              </w:rPr>
            </w:pPr>
            <w:r w:rsidRPr="007567E6">
              <w:rPr>
                <w:lang w:val="en-US"/>
              </w:rPr>
              <w:t>19</w:t>
            </w:r>
          </w:p>
        </w:tc>
        <w:tc>
          <w:tcPr>
            <w:tcW w:w="3192" w:type="dxa"/>
            <w:shd w:val="clear" w:color="auto" w:fill="auto"/>
          </w:tcPr>
          <w:p w14:paraId="2F2A303B" w14:textId="460942BF" w:rsidR="00986976" w:rsidRPr="007567E6" w:rsidRDefault="00986976" w:rsidP="00986976">
            <w:pPr>
              <w:rPr>
                <w:lang w:val="en-US"/>
              </w:rPr>
            </w:pPr>
            <w:r w:rsidRPr="007567E6">
              <w:rPr>
                <w:lang w:val="en-US"/>
              </w:rPr>
              <w:t>Tấn công thành phố</w:t>
            </w:r>
          </w:p>
        </w:tc>
        <w:tc>
          <w:tcPr>
            <w:tcW w:w="5651" w:type="dxa"/>
            <w:shd w:val="clear" w:color="auto" w:fill="auto"/>
          </w:tcPr>
          <w:p w14:paraId="00890B8C" w14:textId="77777777" w:rsidR="00986976" w:rsidRPr="007567E6" w:rsidRDefault="00986976" w:rsidP="00986976">
            <w:pPr>
              <w:rPr>
                <w:lang w:val="en-US"/>
              </w:rPr>
            </w:pPr>
          </w:p>
        </w:tc>
      </w:tr>
      <w:tr w:rsidR="00986976" w:rsidRPr="007567E6" w14:paraId="0459BF72" w14:textId="77777777" w:rsidTr="008D3541">
        <w:tc>
          <w:tcPr>
            <w:tcW w:w="763" w:type="dxa"/>
            <w:shd w:val="clear" w:color="auto" w:fill="auto"/>
          </w:tcPr>
          <w:p w14:paraId="43E5B2B4" w14:textId="25BDD4B3" w:rsidR="00986976" w:rsidRPr="007567E6" w:rsidRDefault="00986976" w:rsidP="00986976">
            <w:pPr>
              <w:jc w:val="center"/>
              <w:rPr>
                <w:lang w:val="en-US"/>
              </w:rPr>
            </w:pPr>
            <w:r w:rsidRPr="007567E6">
              <w:rPr>
                <w:lang w:val="en-US"/>
              </w:rPr>
              <w:t>20</w:t>
            </w:r>
          </w:p>
        </w:tc>
        <w:tc>
          <w:tcPr>
            <w:tcW w:w="3192" w:type="dxa"/>
            <w:shd w:val="clear" w:color="auto" w:fill="auto"/>
          </w:tcPr>
          <w:p w14:paraId="5E058C24" w14:textId="568076CA" w:rsidR="00986976" w:rsidRPr="007567E6" w:rsidRDefault="00986976" w:rsidP="00986976">
            <w:pPr>
              <w:rPr>
                <w:lang w:val="en-US"/>
              </w:rPr>
            </w:pPr>
            <w:r w:rsidRPr="007567E6">
              <w:rPr>
                <w:lang w:val="en-US"/>
              </w:rPr>
              <w:t>Xây nhà trên đất của bạn</w:t>
            </w:r>
          </w:p>
        </w:tc>
        <w:tc>
          <w:tcPr>
            <w:tcW w:w="5651" w:type="dxa"/>
            <w:shd w:val="clear" w:color="auto" w:fill="auto"/>
          </w:tcPr>
          <w:p w14:paraId="15DE185F" w14:textId="77777777" w:rsidR="00986976" w:rsidRPr="007567E6" w:rsidRDefault="00986976" w:rsidP="00986976">
            <w:pPr>
              <w:rPr>
                <w:lang w:val="en-US"/>
              </w:rPr>
            </w:pPr>
          </w:p>
        </w:tc>
      </w:tr>
      <w:tr w:rsidR="005C150D" w:rsidRPr="007567E6" w14:paraId="24CA2D60" w14:textId="77777777" w:rsidTr="008D3541">
        <w:tc>
          <w:tcPr>
            <w:tcW w:w="763" w:type="dxa"/>
            <w:shd w:val="clear" w:color="auto" w:fill="auto"/>
          </w:tcPr>
          <w:p w14:paraId="2BDEE89E" w14:textId="78F2860F" w:rsidR="005C150D" w:rsidRPr="007567E6" w:rsidRDefault="005C150D" w:rsidP="005C150D">
            <w:pPr>
              <w:jc w:val="center"/>
              <w:rPr>
                <w:lang w:val="en-US"/>
              </w:rPr>
            </w:pPr>
            <w:r w:rsidRPr="007567E6">
              <w:rPr>
                <w:lang w:val="en-US"/>
              </w:rPr>
              <w:t>21</w:t>
            </w:r>
          </w:p>
        </w:tc>
        <w:tc>
          <w:tcPr>
            <w:tcW w:w="3192" w:type="dxa"/>
            <w:shd w:val="clear" w:color="auto" w:fill="auto"/>
          </w:tcPr>
          <w:p w14:paraId="218EC7F9" w14:textId="12102F21" w:rsidR="005C150D" w:rsidRPr="007567E6" w:rsidRDefault="005C150D" w:rsidP="005C150D">
            <w:pPr>
              <w:rPr>
                <w:lang w:val="en-US"/>
              </w:rPr>
            </w:pPr>
            <w:r w:rsidRPr="007567E6">
              <w:rPr>
                <w:lang w:val="en-US"/>
              </w:rPr>
              <w:t>Du lịch</w:t>
            </w:r>
          </w:p>
        </w:tc>
        <w:tc>
          <w:tcPr>
            <w:tcW w:w="5651" w:type="dxa"/>
            <w:shd w:val="clear" w:color="auto" w:fill="auto"/>
          </w:tcPr>
          <w:p w14:paraId="7D9A5560" w14:textId="77777777" w:rsidR="005C150D" w:rsidRPr="007567E6" w:rsidRDefault="005C150D" w:rsidP="005C150D">
            <w:pPr>
              <w:rPr>
                <w:lang w:val="en-US"/>
              </w:rPr>
            </w:pPr>
          </w:p>
        </w:tc>
      </w:tr>
      <w:tr w:rsidR="005C150D" w:rsidRPr="007567E6" w14:paraId="1AF7C65C" w14:textId="77777777" w:rsidTr="008D3541">
        <w:tc>
          <w:tcPr>
            <w:tcW w:w="763" w:type="dxa"/>
            <w:shd w:val="clear" w:color="auto" w:fill="auto"/>
          </w:tcPr>
          <w:p w14:paraId="1A99E1BE" w14:textId="2C975D21" w:rsidR="005C150D" w:rsidRPr="007567E6" w:rsidRDefault="005C150D" w:rsidP="005C150D">
            <w:pPr>
              <w:jc w:val="center"/>
              <w:rPr>
                <w:lang w:val="en-US"/>
              </w:rPr>
            </w:pPr>
            <w:r w:rsidRPr="007567E6">
              <w:rPr>
                <w:lang w:val="en-US"/>
              </w:rPr>
              <w:t>22</w:t>
            </w:r>
          </w:p>
        </w:tc>
        <w:tc>
          <w:tcPr>
            <w:tcW w:w="3192" w:type="dxa"/>
            <w:shd w:val="clear" w:color="auto" w:fill="auto"/>
          </w:tcPr>
          <w:p w14:paraId="1C7604ED" w14:textId="11ECB492" w:rsidR="005C150D" w:rsidRPr="007567E6" w:rsidRDefault="005C150D" w:rsidP="005C150D">
            <w:pPr>
              <w:rPr>
                <w:lang w:val="en-US"/>
              </w:rPr>
            </w:pPr>
            <w:r w:rsidRPr="007567E6">
              <w:rPr>
                <w:lang w:val="en-US"/>
              </w:rPr>
              <w:t>Khí vận</w:t>
            </w:r>
          </w:p>
        </w:tc>
        <w:tc>
          <w:tcPr>
            <w:tcW w:w="5651" w:type="dxa"/>
            <w:shd w:val="clear" w:color="auto" w:fill="auto"/>
          </w:tcPr>
          <w:p w14:paraId="76A7B5D6" w14:textId="77777777" w:rsidR="005C150D" w:rsidRPr="007567E6" w:rsidRDefault="005C150D" w:rsidP="005C150D">
            <w:pPr>
              <w:rPr>
                <w:lang w:val="en-US"/>
              </w:rPr>
            </w:pPr>
          </w:p>
        </w:tc>
      </w:tr>
      <w:tr w:rsidR="005C150D" w:rsidRPr="007567E6" w14:paraId="3C99DC51" w14:textId="77777777" w:rsidTr="008D3541">
        <w:tc>
          <w:tcPr>
            <w:tcW w:w="763" w:type="dxa"/>
            <w:shd w:val="clear" w:color="auto" w:fill="auto"/>
          </w:tcPr>
          <w:p w14:paraId="3D30010C" w14:textId="3746DD38" w:rsidR="005C150D" w:rsidRPr="007567E6" w:rsidRDefault="005C150D" w:rsidP="005C150D">
            <w:pPr>
              <w:jc w:val="center"/>
              <w:rPr>
                <w:lang w:val="en-US"/>
              </w:rPr>
            </w:pPr>
            <w:r w:rsidRPr="007567E6">
              <w:rPr>
                <w:lang w:val="en-US"/>
              </w:rPr>
              <w:t>23</w:t>
            </w:r>
          </w:p>
        </w:tc>
        <w:tc>
          <w:tcPr>
            <w:tcW w:w="3192" w:type="dxa"/>
            <w:shd w:val="clear" w:color="auto" w:fill="auto"/>
          </w:tcPr>
          <w:p w14:paraId="75A4FF99" w14:textId="40D805A1" w:rsidR="005C150D" w:rsidRPr="007567E6" w:rsidRDefault="005C150D" w:rsidP="005C150D">
            <w:pPr>
              <w:rPr>
                <w:lang w:val="en-US"/>
              </w:rPr>
            </w:pPr>
            <w:r w:rsidRPr="007567E6">
              <w:rPr>
                <w:lang w:val="en-US"/>
              </w:rPr>
              <w:t>Nộp thuế</w:t>
            </w:r>
          </w:p>
        </w:tc>
        <w:tc>
          <w:tcPr>
            <w:tcW w:w="5651" w:type="dxa"/>
            <w:shd w:val="clear" w:color="auto" w:fill="auto"/>
          </w:tcPr>
          <w:p w14:paraId="55EE9368" w14:textId="77777777" w:rsidR="005C150D" w:rsidRPr="007567E6" w:rsidRDefault="005C150D" w:rsidP="005C150D">
            <w:pPr>
              <w:rPr>
                <w:lang w:val="en-US"/>
              </w:rPr>
            </w:pPr>
          </w:p>
        </w:tc>
      </w:tr>
      <w:tr w:rsidR="005C150D" w:rsidRPr="007567E6" w14:paraId="0616303B" w14:textId="77777777" w:rsidTr="008D3541">
        <w:tc>
          <w:tcPr>
            <w:tcW w:w="763" w:type="dxa"/>
            <w:shd w:val="clear" w:color="auto" w:fill="auto"/>
          </w:tcPr>
          <w:p w14:paraId="2957045C" w14:textId="31E61D9A" w:rsidR="005C150D" w:rsidRPr="007567E6" w:rsidRDefault="005C150D" w:rsidP="005C150D">
            <w:pPr>
              <w:jc w:val="center"/>
              <w:rPr>
                <w:lang w:val="en-US"/>
              </w:rPr>
            </w:pPr>
            <w:r w:rsidRPr="007567E6">
              <w:rPr>
                <w:lang w:val="en-US"/>
              </w:rPr>
              <w:t>24</w:t>
            </w:r>
          </w:p>
        </w:tc>
        <w:tc>
          <w:tcPr>
            <w:tcW w:w="3192" w:type="dxa"/>
            <w:shd w:val="clear" w:color="auto" w:fill="auto"/>
          </w:tcPr>
          <w:p w14:paraId="0A4F1145" w14:textId="3A5CBAFE" w:rsidR="005C150D" w:rsidRPr="007567E6" w:rsidRDefault="005C150D" w:rsidP="005C150D">
            <w:pPr>
              <w:rPr>
                <w:lang w:val="en-US"/>
              </w:rPr>
            </w:pPr>
            <w:r w:rsidRPr="007567E6">
              <w:rPr>
                <w:lang w:val="en-US"/>
              </w:rPr>
              <w:t>Đổi thành phố</w:t>
            </w:r>
          </w:p>
        </w:tc>
        <w:tc>
          <w:tcPr>
            <w:tcW w:w="5651" w:type="dxa"/>
            <w:shd w:val="clear" w:color="auto" w:fill="auto"/>
          </w:tcPr>
          <w:p w14:paraId="1656415C" w14:textId="77777777" w:rsidR="005C150D" w:rsidRPr="007567E6" w:rsidRDefault="005C150D" w:rsidP="005C150D">
            <w:pPr>
              <w:rPr>
                <w:lang w:val="en-US"/>
              </w:rPr>
            </w:pPr>
          </w:p>
        </w:tc>
      </w:tr>
      <w:tr w:rsidR="005C150D" w:rsidRPr="007567E6" w14:paraId="46FA07F3" w14:textId="77777777" w:rsidTr="008D3541">
        <w:tc>
          <w:tcPr>
            <w:tcW w:w="763" w:type="dxa"/>
            <w:shd w:val="clear" w:color="auto" w:fill="auto"/>
          </w:tcPr>
          <w:p w14:paraId="3BAC1DBC" w14:textId="014DA541" w:rsidR="005C150D" w:rsidRPr="007567E6" w:rsidRDefault="005C150D" w:rsidP="005C150D">
            <w:pPr>
              <w:jc w:val="center"/>
              <w:rPr>
                <w:lang w:val="en-US"/>
              </w:rPr>
            </w:pPr>
            <w:r w:rsidRPr="007567E6">
              <w:rPr>
                <w:lang w:val="en-US"/>
              </w:rPr>
              <w:t>25</w:t>
            </w:r>
          </w:p>
        </w:tc>
        <w:tc>
          <w:tcPr>
            <w:tcW w:w="3192" w:type="dxa"/>
            <w:shd w:val="clear" w:color="auto" w:fill="auto"/>
          </w:tcPr>
          <w:p w14:paraId="54FD925C" w14:textId="127E8362" w:rsidR="005C150D" w:rsidRPr="007567E6" w:rsidRDefault="005C150D" w:rsidP="005C150D">
            <w:pPr>
              <w:rPr>
                <w:lang w:val="en-US"/>
              </w:rPr>
            </w:pPr>
            <w:r w:rsidRPr="007567E6">
              <w:rPr>
                <w:lang w:val="en-US"/>
              </w:rPr>
              <w:t>Qua lượt</w:t>
            </w:r>
          </w:p>
        </w:tc>
        <w:tc>
          <w:tcPr>
            <w:tcW w:w="5651" w:type="dxa"/>
            <w:shd w:val="clear" w:color="auto" w:fill="auto"/>
          </w:tcPr>
          <w:p w14:paraId="1EE4B4D5" w14:textId="77777777" w:rsidR="005C150D" w:rsidRPr="007567E6" w:rsidRDefault="005C150D" w:rsidP="005C150D">
            <w:pPr>
              <w:rPr>
                <w:lang w:val="en-US"/>
              </w:rPr>
            </w:pPr>
          </w:p>
        </w:tc>
      </w:tr>
    </w:tbl>
    <w:p w14:paraId="1B663573" w14:textId="77777777" w:rsidR="00A23833" w:rsidRPr="007567E6" w:rsidRDefault="00A23833" w:rsidP="00A23833">
      <w:pPr>
        <w:rPr>
          <w:lang w:val="en-US"/>
        </w:rPr>
      </w:pPr>
    </w:p>
    <w:p w14:paraId="3B1D4BD4" w14:textId="77777777" w:rsidR="00A23833" w:rsidRPr="007567E6" w:rsidRDefault="00A23833" w:rsidP="00A23833">
      <w:pPr>
        <w:pStyle w:val="u1"/>
        <w:spacing w:line="360" w:lineRule="auto"/>
        <w:jc w:val="both"/>
        <w:rPr>
          <w:lang w:val="en-US"/>
        </w:rPr>
      </w:pPr>
      <w:bookmarkStart w:id="8" w:name="_Toc369450776"/>
      <w:r w:rsidRPr="007567E6">
        <w:rPr>
          <w:lang w:val="en-US"/>
        </w:rPr>
        <w:t xml:space="preserve">Đặc tả </w:t>
      </w:r>
      <w:bookmarkEnd w:id="2"/>
      <w:bookmarkEnd w:id="3"/>
      <w:bookmarkEnd w:id="4"/>
      <w:bookmarkEnd w:id="5"/>
      <w:bookmarkEnd w:id="6"/>
      <w:r w:rsidRPr="007567E6">
        <w:rPr>
          <w:lang w:val="en-US"/>
        </w:rPr>
        <w:t>Use-case</w:t>
      </w:r>
      <w:bookmarkEnd w:id="8"/>
      <w:r w:rsidRPr="007567E6">
        <w:rPr>
          <w:lang w:val="en-US"/>
        </w:rPr>
        <w:t xml:space="preserve"> </w:t>
      </w:r>
    </w:p>
    <w:p w14:paraId="1716A4AD" w14:textId="77777777" w:rsidR="00A23833" w:rsidRPr="007567E6" w:rsidRDefault="00A23833" w:rsidP="00A23833">
      <w:pPr>
        <w:pStyle w:val="u2"/>
        <w:spacing w:line="360" w:lineRule="auto"/>
        <w:jc w:val="both"/>
        <w:rPr>
          <w:lang w:val="en-US"/>
        </w:rPr>
      </w:pPr>
      <w:bookmarkStart w:id="9" w:name="_Toc369450777"/>
      <w:r w:rsidRPr="007567E6">
        <w:rPr>
          <w:lang w:val="en-US"/>
        </w:rPr>
        <w:t>Đặc tả Use-case</w:t>
      </w:r>
      <w:bookmarkEnd w:id="9"/>
      <w:r w:rsidR="00E97147" w:rsidRPr="007567E6">
        <w:rPr>
          <w:lang w:val="en-US"/>
        </w:rPr>
        <w:t xml:space="preserve">: Đổ xúc xắc </w:t>
      </w:r>
    </w:p>
    <w:p w14:paraId="5AB83F90" w14:textId="77777777" w:rsidR="00A23833" w:rsidRPr="007567E6" w:rsidRDefault="00A23833" w:rsidP="00A23833">
      <w:pPr>
        <w:pStyle w:val="u3"/>
        <w:spacing w:line="360" w:lineRule="auto"/>
        <w:jc w:val="both"/>
      </w:pPr>
      <w:r w:rsidRPr="007567E6">
        <w:t>Tóm tắt</w:t>
      </w:r>
    </w:p>
    <w:p w14:paraId="696B526C" w14:textId="77777777" w:rsidR="00E97147" w:rsidRPr="007567E6" w:rsidRDefault="00E97147" w:rsidP="00E97147">
      <w:pPr>
        <w:rPr>
          <w:lang w:val="en-US"/>
        </w:rPr>
      </w:pPr>
      <w:r w:rsidRPr="007567E6">
        <w:rPr>
          <w:lang w:val="en-US"/>
        </w:rPr>
        <w:t>Người chơi đổ 2 xúc xắc</w:t>
      </w:r>
    </w:p>
    <w:p w14:paraId="5545F4A4" w14:textId="77777777" w:rsidR="00A23833" w:rsidRPr="007567E6" w:rsidRDefault="00A23833" w:rsidP="00A23833">
      <w:pPr>
        <w:pStyle w:val="u3"/>
        <w:spacing w:line="360" w:lineRule="auto"/>
        <w:jc w:val="both"/>
      </w:pPr>
      <w:r w:rsidRPr="007567E6">
        <w:t>Dòng sự kiện</w:t>
      </w:r>
    </w:p>
    <w:p w14:paraId="77C717A2" w14:textId="77777777" w:rsidR="00A23833" w:rsidRPr="007567E6" w:rsidRDefault="00A23833" w:rsidP="00A23833">
      <w:pPr>
        <w:pStyle w:val="u4"/>
        <w:spacing w:line="360" w:lineRule="auto"/>
        <w:jc w:val="both"/>
      </w:pPr>
      <w:r w:rsidRPr="007567E6">
        <w:t>Dòng sự kiện chính</w:t>
      </w:r>
    </w:p>
    <w:p w14:paraId="2BE29CCF" w14:textId="77777777" w:rsidR="00E97147" w:rsidRPr="007567E6" w:rsidRDefault="00E97147" w:rsidP="00D05CD5">
      <w:pPr>
        <w:ind w:firstLine="720"/>
        <w:rPr>
          <w:lang w:val="en-US"/>
        </w:rPr>
      </w:pPr>
      <w:r w:rsidRPr="007567E6">
        <w:rPr>
          <w:lang w:val="en-US"/>
        </w:rPr>
        <w:t>Người chơi nhấn vào nút đổ</w:t>
      </w:r>
    </w:p>
    <w:p w14:paraId="2FA68DE3" w14:textId="77777777" w:rsidR="00E97147" w:rsidRPr="007567E6" w:rsidRDefault="00E97147" w:rsidP="00D05CD5">
      <w:pPr>
        <w:ind w:firstLine="720"/>
        <w:rPr>
          <w:lang w:val="en-US"/>
        </w:rPr>
      </w:pPr>
      <w:r w:rsidRPr="007567E6">
        <w:rPr>
          <w:lang w:val="en-US"/>
        </w:rPr>
        <w:lastRenderedPageBreak/>
        <w:t>Xúc xắc đổ ra ngẫu nhiên</w:t>
      </w:r>
    </w:p>
    <w:p w14:paraId="239E0B64" w14:textId="77777777" w:rsidR="00A23833" w:rsidRPr="007567E6" w:rsidRDefault="00A23833" w:rsidP="00A23833">
      <w:pPr>
        <w:pStyle w:val="u4"/>
        <w:spacing w:line="360" w:lineRule="auto"/>
        <w:jc w:val="both"/>
      </w:pPr>
      <w:r w:rsidRPr="007567E6">
        <w:t>Các dòng sự kiện khác</w:t>
      </w:r>
    </w:p>
    <w:p w14:paraId="0127D193" w14:textId="77777777" w:rsidR="00E97147" w:rsidRPr="007567E6" w:rsidRDefault="00E97147" w:rsidP="00E97147">
      <w:pPr>
        <w:rPr>
          <w:lang w:val="en-US"/>
        </w:rPr>
      </w:pPr>
      <w:r w:rsidRPr="007567E6">
        <w:rPr>
          <w:lang w:val="en-US"/>
        </w:rPr>
        <w:tab/>
        <w:t>Không có</w:t>
      </w:r>
    </w:p>
    <w:p w14:paraId="6F9FAA7F" w14:textId="77777777" w:rsidR="00A23833" w:rsidRPr="007567E6" w:rsidRDefault="00A23833" w:rsidP="00A23833">
      <w:pPr>
        <w:pStyle w:val="u3"/>
        <w:spacing w:line="360" w:lineRule="auto"/>
        <w:jc w:val="both"/>
      </w:pPr>
      <w:r w:rsidRPr="007567E6">
        <w:t>Các yêu cầu đặc biệt</w:t>
      </w:r>
    </w:p>
    <w:p w14:paraId="5B5CCFE2" w14:textId="77777777" w:rsidR="00E97147" w:rsidRPr="007567E6" w:rsidRDefault="00E97147" w:rsidP="00E97147">
      <w:pPr>
        <w:rPr>
          <w:lang w:val="en-US"/>
        </w:rPr>
      </w:pPr>
      <w:r w:rsidRPr="007567E6">
        <w:tab/>
      </w:r>
      <w:r w:rsidRPr="007567E6">
        <w:rPr>
          <w:lang w:val="en-US"/>
        </w:rPr>
        <w:t>Không có</w:t>
      </w:r>
    </w:p>
    <w:p w14:paraId="1F12CE0C" w14:textId="77777777" w:rsidR="00A23833" w:rsidRPr="007567E6" w:rsidRDefault="00A23833" w:rsidP="00A23833">
      <w:pPr>
        <w:pStyle w:val="u3"/>
        <w:spacing w:line="360" w:lineRule="auto"/>
        <w:jc w:val="both"/>
      </w:pPr>
      <w:r w:rsidRPr="007567E6">
        <w:t>Trạng thái hệ thống khi bắt đầu thực hiện Use-case</w:t>
      </w:r>
    </w:p>
    <w:p w14:paraId="2F77735C" w14:textId="77777777" w:rsidR="00E97147" w:rsidRPr="007567E6" w:rsidRDefault="00E97147" w:rsidP="00E97147">
      <w:pPr>
        <w:rPr>
          <w:lang w:val="en-US"/>
        </w:rPr>
      </w:pPr>
      <w:r w:rsidRPr="007567E6">
        <w:tab/>
      </w:r>
      <w:r w:rsidRPr="007567E6">
        <w:rPr>
          <w:lang w:val="en-US"/>
        </w:rPr>
        <w:t>Người chơi nhấn vào nút bắt đầu</w:t>
      </w:r>
    </w:p>
    <w:p w14:paraId="25EEE8D2" w14:textId="77777777" w:rsidR="00A23833" w:rsidRPr="007567E6" w:rsidRDefault="00A23833" w:rsidP="00A23833">
      <w:pPr>
        <w:pStyle w:val="u3"/>
        <w:spacing w:line="360" w:lineRule="auto"/>
        <w:jc w:val="both"/>
        <w:rPr>
          <w:lang w:val="en-US"/>
        </w:rPr>
      </w:pPr>
      <w:r w:rsidRPr="007567E6">
        <w:rPr>
          <w:lang w:val="en-US"/>
        </w:rPr>
        <w:t>Trạng thái hệ thống sau khi thực hiện Use-case</w:t>
      </w:r>
    </w:p>
    <w:p w14:paraId="596688AB" w14:textId="77777777" w:rsidR="00E97147" w:rsidRPr="007567E6" w:rsidRDefault="00E97147" w:rsidP="00E97147">
      <w:pPr>
        <w:rPr>
          <w:lang w:val="en-US"/>
        </w:rPr>
      </w:pPr>
      <w:r w:rsidRPr="007567E6">
        <w:rPr>
          <w:lang w:val="en-US"/>
        </w:rPr>
        <w:tab/>
        <w:t>Người chơi di chuyển theo số điểm xúc xắc</w:t>
      </w:r>
    </w:p>
    <w:p w14:paraId="0CB68D43" w14:textId="77777777" w:rsidR="00A23833" w:rsidRPr="007567E6" w:rsidRDefault="00A23833" w:rsidP="00A23833">
      <w:pPr>
        <w:pStyle w:val="u3"/>
        <w:spacing w:line="360" w:lineRule="auto"/>
        <w:jc w:val="both"/>
        <w:rPr>
          <w:lang w:val="en-US"/>
        </w:rPr>
      </w:pPr>
      <w:r w:rsidRPr="007567E6">
        <w:rPr>
          <w:lang w:val="en-US"/>
        </w:rPr>
        <w:t>Điểm mở rộng</w:t>
      </w:r>
    </w:p>
    <w:p w14:paraId="52560700" w14:textId="77777777" w:rsidR="00E97147" w:rsidRPr="007567E6" w:rsidRDefault="00E97147" w:rsidP="00E97147">
      <w:pPr>
        <w:rPr>
          <w:lang w:val="en-US"/>
        </w:rPr>
      </w:pPr>
      <w:r w:rsidRPr="007567E6">
        <w:rPr>
          <w:lang w:val="en-US"/>
        </w:rPr>
        <w:tab/>
        <w:t>Nếu người chơi đi vào đất trống</w:t>
      </w:r>
      <w:r w:rsidR="00796F80" w:rsidRPr="007567E6">
        <w:rPr>
          <w:lang w:val="en-US"/>
        </w:rPr>
        <w:t xml:space="preserve"> và nhấn mua đất</w:t>
      </w:r>
      <w:r w:rsidRPr="007567E6">
        <w:rPr>
          <w:lang w:val="en-US"/>
        </w:rPr>
        <w:t xml:space="preserve"> thực hiện use-case mua đất</w:t>
      </w:r>
    </w:p>
    <w:p w14:paraId="38E3FC5B" w14:textId="77777777" w:rsidR="009A6FA0" w:rsidRPr="007567E6" w:rsidRDefault="009A6FA0" w:rsidP="009A6FA0">
      <w:pPr>
        <w:pStyle w:val="u2"/>
        <w:rPr>
          <w:lang w:val="en-US"/>
        </w:rPr>
      </w:pPr>
      <w:r w:rsidRPr="007567E6">
        <w:rPr>
          <w:lang w:val="en-US"/>
        </w:rPr>
        <w:t>Đặc tả use-case</w:t>
      </w:r>
      <w:r w:rsidR="00796F80" w:rsidRPr="007567E6">
        <w:rPr>
          <w:lang w:val="en-US"/>
        </w:rPr>
        <w:t>: vào tù</w:t>
      </w:r>
    </w:p>
    <w:p w14:paraId="1D55017B" w14:textId="77777777" w:rsidR="00796F80" w:rsidRPr="007567E6" w:rsidRDefault="00796F80" w:rsidP="00796F80">
      <w:pPr>
        <w:rPr>
          <w:lang w:val="en-US"/>
        </w:rPr>
      </w:pPr>
    </w:p>
    <w:p w14:paraId="61269E07" w14:textId="77777777" w:rsidR="00796F80" w:rsidRPr="007567E6" w:rsidRDefault="00796F80" w:rsidP="00796F80">
      <w:pPr>
        <w:pStyle w:val="u3"/>
        <w:spacing w:line="360" w:lineRule="auto"/>
        <w:jc w:val="both"/>
      </w:pPr>
      <w:r w:rsidRPr="007567E6">
        <w:t>Tóm tắt</w:t>
      </w:r>
    </w:p>
    <w:p w14:paraId="21896449" w14:textId="77777777" w:rsidR="00796F80" w:rsidRPr="007567E6" w:rsidRDefault="00796F80" w:rsidP="00796F80">
      <w:pPr>
        <w:rPr>
          <w:lang w:val="en-US"/>
        </w:rPr>
      </w:pPr>
      <w:r w:rsidRPr="007567E6">
        <w:rPr>
          <w:lang w:val="en-US"/>
        </w:rPr>
        <w:tab/>
        <w:t>Người chơi bị cấm 3 lượt</w:t>
      </w:r>
    </w:p>
    <w:p w14:paraId="2ED91405" w14:textId="77777777" w:rsidR="00796F80" w:rsidRPr="007567E6" w:rsidRDefault="00796F80" w:rsidP="00796F80">
      <w:pPr>
        <w:pStyle w:val="u3"/>
        <w:spacing w:line="360" w:lineRule="auto"/>
        <w:jc w:val="both"/>
      </w:pPr>
      <w:r w:rsidRPr="007567E6">
        <w:t>Dòng sự kiện</w:t>
      </w:r>
    </w:p>
    <w:p w14:paraId="58E1D2F1" w14:textId="77777777" w:rsidR="00796F80" w:rsidRPr="007567E6" w:rsidRDefault="00796F80" w:rsidP="00796F80">
      <w:pPr>
        <w:pStyle w:val="u4"/>
        <w:spacing w:line="360" w:lineRule="auto"/>
        <w:jc w:val="both"/>
      </w:pPr>
      <w:r w:rsidRPr="007567E6">
        <w:t>Dòng sự kiện chính</w:t>
      </w:r>
    </w:p>
    <w:p w14:paraId="6A663A32" w14:textId="77777777" w:rsidR="00796F80" w:rsidRPr="007567E6" w:rsidRDefault="00796F80" w:rsidP="00796F80">
      <w:pPr>
        <w:rPr>
          <w:lang w:val="en-US"/>
        </w:rPr>
      </w:pPr>
      <w:r w:rsidRPr="007567E6">
        <w:tab/>
      </w:r>
      <w:r w:rsidRPr="007567E6">
        <w:rPr>
          <w:lang w:val="en-US"/>
        </w:rPr>
        <w:t>Người chơi không thể di chuyển trong 3 lượt</w:t>
      </w:r>
    </w:p>
    <w:p w14:paraId="6ED3776A" w14:textId="77777777" w:rsidR="00796F80" w:rsidRPr="007567E6" w:rsidRDefault="00796F80" w:rsidP="00796F80">
      <w:pPr>
        <w:pStyle w:val="u4"/>
        <w:spacing w:line="360" w:lineRule="auto"/>
        <w:jc w:val="both"/>
      </w:pPr>
      <w:r w:rsidRPr="007567E6">
        <w:t>Các dòng sự kiện khác</w:t>
      </w:r>
    </w:p>
    <w:p w14:paraId="419902E3" w14:textId="77777777" w:rsidR="00796F80" w:rsidRPr="007567E6" w:rsidRDefault="00796F80" w:rsidP="00796F80">
      <w:pPr>
        <w:rPr>
          <w:lang w:val="en-US"/>
        </w:rPr>
      </w:pPr>
      <w:r w:rsidRPr="007567E6">
        <w:rPr>
          <w:lang w:val="en-US"/>
        </w:rPr>
        <w:tab/>
        <w:t>Không có</w:t>
      </w:r>
    </w:p>
    <w:p w14:paraId="26108F2A" w14:textId="77777777" w:rsidR="00796F80" w:rsidRPr="007567E6" w:rsidRDefault="00796F80" w:rsidP="00796F80">
      <w:pPr>
        <w:pStyle w:val="u3"/>
        <w:spacing w:line="360" w:lineRule="auto"/>
        <w:jc w:val="both"/>
      </w:pPr>
      <w:r w:rsidRPr="007567E6">
        <w:t>Các yêu cầu đặc biệt</w:t>
      </w:r>
    </w:p>
    <w:p w14:paraId="645109C9" w14:textId="77777777" w:rsidR="00796F80" w:rsidRPr="007567E6" w:rsidRDefault="00796F80" w:rsidP="00796F80">
      <w:pPr>
        <w:rPr>
          <w:lang w:val="en-US"/>
        </w:rPr>
      </w:pPr>
      <w:r w:rsidRPr="007567E6">
        <w:tab/>
      </w:r>
      <w:r w:rsidRPr="007567E6">
        <w:rPr>
          <w:lang w:val="en-US"/>
        </w:rPr>
        <w:t>Không có</w:t>
      </w:r>
    </w:p>
    <w:p w14:paraId="13F14175" w14:textId="77777777" w:rsidR="00796F80" w:rsidRPr="007567E6" w:rsidRDefault="00796F80" w:rsidP="00796F80">
      <w:pPr>
        <w:pStyle w:val="u3"/>
        <w:spacing w:line="360" w:lineRule="auto"/>
        <w:jc w:val="both"/>
      </w:pPr>
      <w:r w:rsidRPr="007567E6">
        <w:t>Trạng thái hệ thống khi bắt đầu thực hiện Use-case</w:t>
      </w:r>
    </w:p>
    <w:p w14:paraId="2968EC63" w14:textId="77777777" w:rsidR="00796F80" w:rsidRPr="007567E6" w:rsidRDefault="00796F80" w:rsidP="00796F80">
      <w:pPr>
        <w:rPr>
          <w:lang w:val="en-US"/>
        </w:rPr>
      </w:pPr>
      <w:r w:rsidRPr="007567E6">
        <w:tab/>
      </w:r>
      <w:r w:rsidRPr="007567E6">
        <w:rPr>
          <w:lang w:val="en-US"/>
        </w:rPr>
        <w:t>Người chơi đi vào ô vào tù</w:t>
      </w:r>
    </w:p>
    <w:p w14:paraId="3941655C" w14:textId="77777777" w:rsidR="00796F80" w:rsidRPr="007567E6" w:rsidRDefault="00796F80" w:rsidP="00796F80">
      <w:pPr>
        <w:pStyle w:val="u3"/>
        <w:spacing w:line="360" w:lineRule="auto"/>
        <w:jc w:val="both"/>
        <w:rPr>
          <w:lang w:val="en-US"/>
        </w:rPr>
      </w:pPr>
      <w:r w:rsidRPr="007567E6">
        <w:rPr>
          <w:lang w:val="en-US"/>
        </w:rPr>
        <w:t>Trạng thái hệ thống sau khi thực hiện Use-case</w:t>
      </w:r>
    </w:p>
    <w:p w14:paraId="1CDA5AA2" w14:textId="77777777" w:rsidR="00796F80" w:rsidRPr="007567E6" w:rsidRDefault="00796F80" w:rsidP="00796F80">
      <w:pPr>
        <w:rPr>
          <w:lang w:val="en-US"/>
        </w:rPr>
      </w:pPr>
      <w:r w:rsidRPr="007567E6">
        <w:rPr>
          <w:lang w:val="en-US"/>
        </w:rPr>
        <w:tab/>
        <w:t>Người chơi không thể di chuyển</w:t>
      </w:r>
    </w:p>
    <w:p w14:paraId="7FD3B504" w14:textId="77777777" w:rsidR="00796F80" w:rsidRPr="007567E6" w:rsidRDefault="00796F80" w:rsidP="00796F80">
      <w:pPr>
        <w:pStyle w:val="u3"/>
        <w:spacing w:line="360" w:lineRule="auto"/>
        <w:jc w:val="both"/>
        <w:rPr>
          <w:lang w:val="en-US"/>
        </w:rPr>
      </w:pPr>
      <w:r w:rsidRPr="007567E6">
        <w:rPr>
          <w:lang w:val="en-US"/>
        </w:rPr>
        <w:t>Điểm mở rộng</w:t>
      </w:r>
    </w:p>
    <w:p w14:paraId="77D4552F" w14:textId="77777777" w:rsidR="00796F80" w:rsidRPr="007567E6" w:rsidRDefault="00796F80" w:rsidP="00796F80">
      <w:pPr>
        <w:rPr>
          <w:lang w:val="en-US"/>
        </w:rPr>
      </w:pPr>
      <w:r w:rsidRPr="007567E6">
        <w:rPr>
          <w:lang w:val="en-US"/>
        </w:rPr>
        <w:tab/>
      </w:r>
      <w:r w:rsidR="00E46296" w:rsidRPr="007567E6">
        <w:rPr>
          <w:lang w:val="en-US"/>
        </w:rPr>
        <w:t>Không có</w:t>
      </w:r>
    </w:p>
    <w:p w14:paraId="27D4DA4C" w14:textId="77777777" w:rsidR="00EC1EF1" w:rsidRPr="007567E6" w:rsidRDefault="00EC1EF1" w:rsidP="00EC1EF1">
      <w:pPr>
        <w:pStyle w:val="u2"/>
        <w:rPr>
          <w:lang w:val="en-US"/>
        </w:rPr>
      </w:pPr>
      <w:r w:rsidRPr="007567E6">
        <w:rPr>
          <w:lang w:val="en-US"/>
        </w:rPr>
        <w:t xml:space="preserve">Đặc tả use-case: </w:t>
      </w:r>
      <w:r w:rsidR="005C7C96" w:rsidRPr="007567E6">
        <w:rPr>
          <w:lang w:val="en-US"/>
        </w:rPr>
        <w:t>Mua đất</w:t>
      </w:r>
    </w:p>
    <w:p w14:paraId="2BC75094" w14:textId="77777777" w:rsidR="00EC1EF1" w:rsidRPr="007567E6" w:rsidRDefault="00EC1EF1" w:rsidP="00EC1EF1">
      <w:pPr>
        <w:pStyle w:val="u3"/>
        <w:spacing w:line="360" w:lineRule="auto"/>
        <w:jc w:val="both"/>
      </w:pPr>
      <w:r w:rsidRPr="007567E6">
        <w:t>Tóm tắt</w:t>
      </w:r>
    </w:p>
    <w:p w14:paraId="186B15BC" w14:textId="77777777" w:rsidR="00EC1EF1" w:rsidRPr="007567E6" w:rsidRDefault="00EC1EF1" w:rsidP="00EC1EF1">
      <w:pPr>
        <w:rPr>
          <w:lang w:val="en-US"/>
        </w:rPr>
      </w:pPr>
      <w:r w:rsidRPr="007567E6">
        <w:rPr>
          <w:lang w:val="en-US"/>
        </w:rPr>
        <w:tab/>
      </w:r>
      <w:r w:rsidR="005C7C96" w:rsidRPr="007567E6">
        <w:rPr>
          <w:lang w:val="en-US"/>
        </w:rPr>
        <w:t>Người chơi mua đất</w:t>
      </w:r>
    </w:p>
    <w:p w14:paraId="5F2D8A36" w14:textId="77777777" w:rsidR="00EC1EF1" w:rsidRPr="007567E6" w:rsidRDefault="00EC1EF1" w:rsidP="00EC1EF1">
      <w:pPr>
        <w:pStyle w:val="u3"/>
        <w:spacing w:line="360" w:lineRule="auto"/>
        <w:jc w:val="both"/>
      </w:pPr>
      <w:r w:rsidRPr="007567E6">
        <w:t>Dòng sự kiện</w:t>
      </w:r>
    </w:p>
    <w:p w14:paraId="711C2D4E" w14:textId="77777777" w:rsidR="00EC1EF1" w:rsidRPr="007567E6" w:rsidRDefault="00EC1EF1" w:rsidP="00EC1EF1">
      <w:pPr>
        <w:pStyle w:val="u4"/>
        <w:spacing w:line="360" w:lineRule="auto"/>
        <w:jc w:val="both"/>
      </w:pPr>
      <w:r w:rsidRPr="007567E6">
        <w:t>Dòng sự kiện chính</w:t>
      </w:r>
    </w:p>
    <w:p w14:paraId="6102F48E" w14:textId="77777777" w:rsidR="00EC1EF1" w:rsidRPr="007567E6" w:rsidRDefault="005C7C96" w:rsidP="00D05CD5">
      <w:pPr>
        <w:ind w:firstLine="720"/>
        <w:rPr>
          <w:lang w:val="en-US"/>
        </w:rPr>
      </w:pPr>
      <w:r w:rsidRPr="007567E6">
        <w:rPr>
          <w:lang w:val="en-US"/>
        </w:rPr>
        <w:t>Người chơi nhấn vào nút mua đất</w:t>
      </w:r>
    </w:p>
    <w:p w14:paraId="496CE917" w14:textId="77777777" w:rsidR="005C7C96" w:rsidRPr="007567E6" w:rsidRDefault="005C7C96" w:rsidP="00D05CD5">
      <w:pPr>
        <w:ind w:firstLine="720"/>
        <w:rPr>
          <w:lang w:val="en-US"/>
        </w:rPr>
      </w:pPr>
      <w:r w:rsidRPr="007567E6">
        <w:rPr>
          <w:lang w:val="en-US"/>
        </w:rPr>
        <w:lastRenderedPageBreak/>
        <w:t>Màn hình hiển thị số tiền</w:t>
      </w:r>
      <w:r w:rsidR="00C55BCA" w:rsidRPr="007567E6">
        <w:rPr>
          <w:lang w:val="en-US"/>
        </w:rPr>
        <w:t xml:space="preserve"> </w:t>
      </w:r>
    </w:p>
    <w:p w14:paraId="7236FAB5" w14:textId="77777777" w:rsidR="005C7C96" w:rsidRPr="007567E6" w:rsidRDefault="005C7C96" w:rsidP="00D05CD5">
      <w:pPr>
        <w:ind w:firstLine="720"/>
        <w:rPr>
          <w:lang w:val="en-US"/>
        </w:rPr>
      </w:pPr>
      <w:r w:rsidRPr="007567E6">
        <w:rPr>
          <w:lang w:val="en-US"/>
        </w:rPr>
        <w:t>Người chơi nhấn vào nút mua</w:t>
      </w:r>
    </w:p>
    <w:p w14:paraId="423CEC69" w14:textId="77777777" w:rsidR="005C7C96" w:rsidRPr="007567E6" w:rsidRDefault="005C7C96" w:rsidP="00D05CD5">
      <w:pPr>
        <w:ind w:firstLine="720"/>
        <w:rPr>
          <w:lang w:val="en-US"/>
        </w:rPr>
      </w:pPr>
      <w:r w:rsidRPr="007567E6">
        <w:rPr>
          <w:lang w:val="en-US"/>
        </w:rPr>
        <w:t>Thực hiện trừ tiền và màn hình hiển thị nhà theo màu của người chơi</w:t>
      </w:r>
    </w:p>
    <w:p w14:paraId="36465F52" w14:textId="77777777" w:rsidR="00EC1EF1" w:rsidRPr="007567E6" w:rsidRDefault="00EC1EF1" w:rsidP="00EC1EF1">
      <w:pPr>
        <w:pStyle w:val="u4"/>
        <w:spacing w:line="360" w:lineRule="auto"/>
        <w:jc w:val="both"/>
      </w:pPr>
      <w:r w:rsidRPr="007567E6">
        <w:t>Các dòng sự kiện khác</w:t>
      </w:r>
    </w:p>
    <w:p w14:paraId="44C3AB33" w14:textId="77777777" w:rsidR="00EC1EF1" w:rsidRPr="007567E6" w:rsidRDefault="00EC1EF1" w:rsidP="00EC1EF1">
      <w:pPr>
        <w:rPr>
          <w:lang w:val="en-US"/>
        </w:rPr>
      </w:pPr>
      <w:r w:rsidRPr="007567E6">
        <w:rPr>
          <w:lang w:val="en-US"/>
        </w:rPr>
        <w:tab/>
      </w:r>
      <w:r w:rsidR="00C55BCA" w:rsidRPr="007567E6">
        <w:rPr>
          <w:lang w:val="en-US"/>
        </w:rPr>
        <w:t>Nếu mua thành phố của người khác toàn bộ nhà trên thành phố đó sẽ thuộc quyền của người mua</w:t>
      </w:r>
    </w:p>
    <w:p w14:paraId="218B9846" w14:textId="77777777" w:rsidR="00EC1EF1" w:rsidRPr="007567E6" w:rsidRDefault="00EC1EF1" w:rsidP="00EC1EF1">
      <w:pPr>
        <w:pStyle w:val="u3"/>
        <w:spacing w:line="360" w:lineRule="auto"/>
        <w:jc w:val="both"/>
      </w:pPr>
      <w:r w:rsidRPr="007567E6">
        <w:t>Các yêu cầu đặc biệt</w:t>
      </w:r>
    </w:p>
    <w:p w14:paraId="035D799E" w14:textId="77777777" w:rsidR="00EC1EF1" w:rsidRPr="007567E6" w:rsidRDefault="00C55BCA" w:rsidP="00EC1EF1">
      <w:pPr>
        <w:rPr>
          <w:lang w:val="en-US"/>
        </w:rPr>
      </w:pPr>
      <w:r w:rsidRPr="007567E6">
        <w:tab/>
      </w:r>
      <w:r w:rsidRPr="007567E6">
        <w:rPr>
          <w:lang w:val="en-US"/>
        </w:rPr>
        <w:t>Người chơi phải đủ tiền mặt</w:t>
      </w:r>
    </w:p>
    <w:p w14:paraId="340F611D" w14:textId="77777777" w:rsidR="00EC1EF1" w:rsidRPr="007567E6" w:rsidRDefault="00EC1EF1" w:rsidP="00EC1EF1">
      <w:pPr>
        <w:pStyle w:val="u3"/>
        <w:spacing w:line="360" w:lineRule="auto"/>
        <w:jc w:val="both"/>
      </w:pPr>
      <w:r w:rsidRPr="007567E6">
        <w:t>Trạng thái hệ thống khi bắt đầu thực hiện Use-case</w:t>
      </w:r>
    </w:p>
    <w:p w14:paraId="4D0D70A6" w14:textId="77777777" w:rsidR="00EC1EF1" w:rsidRPr="007567E6" w:rsidRDefault="00EC1EF1" w:rsidP="00EC1EF1">
      <w:pPr>
        <w:rPr>
          <w:lang w:val="en-US"/>
        </w:rPr>
      </w:pPr>
      <w:r w:rsidRPr="007567E6">
        <w:tab/>
      </w:r>
      <w:r w:rsidRPr="007567E6">
        <w:rPr>
          <w:lang w:val="en-US"/>
        </w:rPr>
        <w:t xml:space="preserve">Người chơi đi vào </w:t>
      </w:r>
      <w:r w:rsidR="002F7511" w:rsidRPr="007567E6">
        <w:rPr>
          <w:lang w:val="en-US"/>
        </w:rPr>
        <w:t>ô trống hoặc thành phố của người khác chưa có kỳ quan</w:t>
      </w:r>
    </w:p>
    <w:p w14:paraId="17A7655A" w14:textId="77777777" w:rsidR="00C55BCA" w:rsidRPr="007567E6" w:rsidRDefault="00C55BCA" w:rsidP="00EC1EF1">
      <w:pPr>
        <w:rPr>
          <w:lang w:val="en-US"/>
        </w:rPr>
      </w:pPr>
      <w:r w:rsidRPr="007567E6">
        <w:rPr>
          <w:lang w:val="en-US"/>
        </w:rPr>
        <w:tab/>
      </w:r>
    </w:p>
    <w:p w14:paraId="0BE7E765" w14:textId="77777777" w:rsidR="00EC1EF1" w:rsidRPr="007567E6" w:rsidRDefault="00EC1EF1" w:rsidP="00EC1EF1">
      <w:pPr>
        <w:pStyle w:val="u3"/>
        <w:spacing w:line="360" w:lineRule="auto"/>
        <w:jc w:val="both"/>
        <w:rPr>
          <w:lang w:val="en-US"/>
        </w:rPr>
      </w:pPr>
      <w:r w:rsidRPr="007567E6">
        <w:rPr>
          <w:lang w:val="en-US"/>
        </w:rPr>
        <w:t>Trạng thái hệ thống sau khi thực hiện Use-case</w:t>
      </w:r>
    </w:p>
    <w:p w14:paraId="5AA4BBEC" w14:textId="77777777" w:rsidR="00EC1EF1" w:rsidRPr="007567E6" w:rsidRDefault="00EC1EF1" w:rsidP="00EC1EF1">
      <w:pPr>
        <w:rPr>
          <w:lang w:val="en-US"/>
        </w:rPr>
      </w:pPr>
      <w:r w:rsidRPr="007567E6">
        <w:rPr>
          <w:lang w:val="en-US"/>
        </w:rPr>
        <w:tab/>
      </w:r>
      <w:r w:rsidR="006956B0" w:rsidRPr="007567E6">
        <w:rPr>
          <w:lang w:val="en-US"/>
        </w:rPr>
        <w:t>Người chơi sở hữu thành phố</w:t>
      </w:r>
    </w:p>
    <w:p w14:paraId="7CCA2958" w14:textId="77777777" w:rsidR="00EC1EF1" w:rsidRPr="007567E6" w:rsidRDefault="00EC1EF1" w:rsidP="00EC1EF1">
      <w:pPr>
        <w:pStyle w:val="u3"/>
        <w:spacing w:line="360" w:lineRule="auto"/>
        <w:jc w:val="both"/>
        <w:rPr>
          <w:lang w:val="en-US"/>
        </w:rPr>
      </w:pPr>
      <w:r w:rsidRPr="007567E6">
        <w:rPr>
          <w:lang w:val="en-US"/>
        </w:rPr>
        <w:t>Điểm mở rộng</w:t>
      </w:r>
    </w:p>
    <w:p w14:paraId="72A10249" w14:textId="77777777" w:rsidR="00EC1EF1" w:rsidRPr="007567E6" w:rsidRDefault="00EC1EF1" w:rsidP="00C55BCA">
      <w:pPr>
        <w:rPr>
          <w:lang w:val="en-US"/>
        </w:rPr>
      </w:pPr>
      <w:r w:rsidRPr="007567E6">
        <w:rPr>
          <w:lang w:val="en-US"/>
        </w:rPr>
        <w:tab/>
      </w:r>
      <w:r w:rsidR="001D497F" w:rsidRPr="007567E6">
        <w:rPr>
          <w:lang w:val="en-US"/>
        </w:rPr>
        <w:t>Nếu người chơi mua lại thành phố người chơi khác có thể chọn xây tiếp</w:t>
      </w:r>
      <w:r w:rsidR="005350D0" w:rsidRPr="007567E6">
        <w:rPr>
          <w:lang w:val="en-US"/>
        </w:rPr>
        <w:t>, chuyển đến</w:t>
      </w:r>
      <w:r w:rsidR="00C55BCA" w:rsidRPr="007567E6">
        <w:rPr>
          <w:lang w:val="en-US"/>
        </w:rPr>
        <w:t xml:space="preserve"> </w:t>
      </w:r>
      <w:r w:rsidR="005350D0" w:rsidRPr="007567E6">
        <w:rPr>
          <w:lang w:val="en-US"/>
        </w:rPr>
        <w:t>usecase Xây nhà.</w:t>
      </w:r>
    </w:p>
    <w:p w14:paraId="25E1AB53" w14:textId="77777777" w:rsidR="005C7C96" w:rsidRPr="007567E6" w:rsidRDefault="005C7C96" w:rsidP="005C7C96">
      <w:pPr>
        <w:spacing w:line="360" w:lineRule="auto"/>
        <w:jc w:val="both"/>
        <w:rPr>
          <w:i/>
          <w:color w:val="0000FF"/>
          <w:lang w:val="en-US"/>
        </w:rPr>
      </w:pPr>
    </w:p>
    <w:p w14:paraId="5D764BEB" w14:textId="77777777" w:rsidR="00C55BCA" w:rsidRPr="007567E6" w:rsidRDefault="00C55BCA" w:rsidP="00C55BCA">
      <w:pPr>
        <w:pStyle w:val="u2"/>
        <w:rPr>
          <w:lang w:val="en-US"/>
        </w:rPr>
      </w:pPr>
      <w:r w:rsidRPr="007567E6">
        <w:rPr>
          <w:lang w:val="en-US"/>
        </w:rPr>
        <w:t>Đặc tả use-case: xây nhà</w:t>
      </w:r>
    </w:p>
    <w:p w14:paraId="1E4B5C20" w14:textId="77777777" w:rsidR="00C55BCA" w:rsidRPr="007567E6" w:rsidRDefault="00C55BCA" w:rsidP="00C55BCA">
      <w:pPr>
        <w:pStyle w:val="u3"/>
        <w:spacing w:line="360" w:lineRule="auto"/>
        <w:jc w:val="both"/>
      </w:pPr>
      <w:r w:rsidRPr="007567E6">
        <w:t>Tóm tắt</w:t>
      </w:r>
    </w:p>
    <w:p w14:paraId="4C1A04BA" w14:textId="77777777" w:rsidR="00C55BCA" w:rsidRPr="007567E6" w:rsidRDefault="00C55BCA" w:rsidP="00C55BCA">
      <w:pPr>
        <w:rPr>
          <w:lang w:val="en-US"/>
        </w:rPr>
      </w:pPr>
      <w:r w:rsidRPr="007567E6">
        <w:rPr>
          <w:lang w:val="en-US"/>
        </w:rPr>
        <w:tab/>
        <w:t>Người chơi xây nhà</w:t>
      </w:r>
    </w:p>
    <w:p w14:paraId="1D3429E4" w14:textId="77777777" w:rsidR="00C55BCA" w:rsidRPr="007567E6" w:rsidRDefault="00C55BCA" w:rsidP="00C55BCA">
      <w:pPr>
        <w:pStyle w:val="u3"/>
        <w:spacing w:line="360" w:lineRule="auto"/>
        <w:jc w:val="both"/>
      </w:pPr>
      <w:r w:rsidRPr="007567E6">
        <w:t>Dòng sự kiện</w:t>
      </w:r>
    </w:p>
    <w:p w14:paraId="7537CCE4" w14:textId="77777777" w:rsidR="00C55BCA" w:rsidRPr="007567E6" w:rsidRDefault="00C55BCA" w:rsidP="00C55BCA">
      <w:pPr>
        <w:pStyle w:val="u4"/>
        <w:spacing w:line="360" w:lineRule="auto"/>
        <w:jc w:val="both"/>
      </w:pPr>
      <w:r w:rsidRPr="007567E6">
        <w:t>Dòng sự kiện chính</w:t>
      </w:r>
    </w:p>
    <w:p w14:paraId="78BC4873" w14:textId="77777777" w:rsidR="00C55BCA" w:rsidRPr="007567E6" w:rsidRDefault="00C55BCA" w:rsidP="00D05CD5">
      <w:pPr>
        <w:ind w:firstLine="720"/>
        <w:rPr>
          <w:lang w:val="en-US"/>
        </w:rPr>
      </w:pPr>
      <w:r w:rsidRPr="007567E6">
        <w:rPr>
          <w:lang w:val="en-US"/>
        </w:rPr>
        <w:t>Người chơi nhấn vào nút xây nhà</w:t>
      </w:r>
    </w:p>
    <w:p w14:paraId="6A346D45" w14:textId="77777777" w:rsidR="00C55BCA" w:rsidRPr="007567E6" w:rsidRDefault="00C55BCA" w:rsidP="00D05CD5">
      <w:pPr>
        <w:ind w:firstLine="720"/>
        <w:rPr>
          <w:lang w:val="en-US"/>
        </w:rPr>
      </w:pPr>
      <w:r w:rsidRPr="007567E6">
        <w:rPr>
          <w:lang w:val="en-US"/>
        </w:rPr>
        <w:t>Màn hình hiển thị số tiền và cấp độ nhà xây ( nhà cấp càng cao tiền càng nhiều)</w:t>
      </w:r>
    </w:p>
    <w:p w14:paraId="7850D5E4" w14:textId="77777777" w:rsidR="00C55BCA" w:rsidRPr="007567E6" w:rsidRDefault="00C55BCA" w:rsidP="00D05CD5">
      <w:pPr>
        <w:ind w:firstLine="720"/>
        <w:rPr>
          <w:lang w:val="en-US"/>
        </w:rPr>
      </w:pPr>
      <w:r w:rsidRPr="007567E6">
        <w:rPr>
          <w:lang w:val="en-US"/>
        </w:rPr>
        <w:t>Người chơi nhấn vào nút mua</w:t>
      </w:r>
    </w:p>
    <w:p w14:paraId="502A8643" w14:textId="77777777" w:rsidR="00C55BCA" w:rsidRPr="007567E6" w:rsidRDefault="00C55BCA" w:rsidP="00D05CD5">
      <w:pPr>
        <w:ind w:firstLine="720"/>
        <w:rPr>
          <w:lang w:val="en-US"/>
        </w:rPr>
      </w:pPr>
      <w:r w:rsidRPr="007567E6">
        <w:rPr>
          <w:lang w:val="en-US"/>
        </w:rPr>
        <w:t>Thực hiện trừ tiền và màn hình hiển thị nhà theo màu của người chơi</w:t>
      </w:r>
    </w:p>
    <w:p w14:paraId="0A6D8AB1" w14:textId="77777777" w:rsidR="00C55BCA" w:rsidRPr="007567E6" w:rsidRDefault="00C55BCA" w:rsidP="00C55BCA">
      <w:pPr>
        <w:pStyle w:val="u4"/>
        <w:spacing w:line="360" w:lineRule="auto"/>
        <w:jc w:val="both"/>
      </w:pPr>
      <w:r w:rsidRPr="007567E6">
        <w:t>Các dòng sự kiện khác</w:t>
      </w:r>
    </w:p>
    <w:p w14:paraId="276E4D51" w14:textId="77777777" w:rsidR="00C55BCA" w:rsidRPr="007567E6" w:rsidRDefault="00C55BCA" w:rsidP="00C55BCA">
      <w:pPr>
        <w:rPr>
          <w:lang w:val="en-US"/>
        </w:rPr>
      </w:pPr>
      <w:r w:rsidRPr="007567E6">
        <w:rPr>
          <w:lang w:val="en-US"/>
        </w:rPr>
        <w:tab/>
      </w:r>
      <w:r w:rsidR="00225045" w:rsidRPr="007567E6">
        <w:rPr>
          <w:lang w:val="en-US"/>
        </w:rPr>
        <w:t>Nếu xây nhà trên đâ</w:t>
      </w:r>
    </w:p>
    <w:p w14:paraId="4D98EBED" w14:textId="77777777" w:rsidR="00C55BCA" w:rsidRPr="007567E6" w:rsidRDefault="00C55BCA" w:rsidP="00C55BCA">
      <w:pPr>
        <w:pStyle w:val="u3"/>
        <w:spacing w:line="360" w:lineRule="auto"/>
        <w:jc w:val="both"/>
      </w:pPr>
      <w:r w:rsidRPr="007567E6">
        <w:t>Các yêu cầu đặc biệt</w:t>
      </w:r>
    </w:p>
    <w:p w14:paraId="7E9FB238" w14:textId="77777777" w:rsidR="00C55BCA" w:rsidRPr="007567E6" w:rsidRDefault="00C55BCA" w:rsidP="00C55BCA">
      <w:pPr>
        <w:rPr>
          <w:lang w:val="en-US"/>
        </w:rPr>
      </w:pPr>
      <w:r w:rsidRPr="007567E6">
        <w:tab/>
      </w:r>
      <w:r w:rsidRPr="007567E6">
        <w:rPr>
          <w:lang w:val="en-US"/>
        </w:rPr>
        <w:t>Không có</w:t>
      </w:r>
    </w:p>
    <w:p w14:paraId="4F85075A" w14:textId="77777777" w:rsidR="00C55BCA" w:rsidRPr="007567E6" w:rsidRDefault="00C55BCA" w:rsidP="00C55BCA">
      <w:pPr>
        <w:pStyle w:val="u3"/>
        <w:spacing w:line="360" w:lineRule="auto"/>
        <w:jc w:val="both"/>
      </w:pPr>
      <w:r w:rsidRPr="007567E6">
        <w:t>Trạng thái hệ thống khi bắt đầu thực hiện Use-case</w:t>
      </w:r>
    </w:p>
    <w:p w14:paraId="3D77EF06" w14:textId="77777777" w:rsidR="00C55BCA" w:rsidRPr="007567E6" w:rsidRDefault="00C55BCA" w:rsidP="00C55BCA">
      <w:pPr>
        <w:rPr>
          <w:lang w:val="en-US"/>
        </w:rPr>
      </w:pPr>
      <w:r w:rsidRPr="007567E6">
        <w:tab/>
      </w:r>
      <w:r w:rsidRPr="007567E6">
        <w:rPr>
          <w:lang w:val="en-US"/>
        </w:rPr>
        <w:t>Người chơi đi vào ô trống hoặc thành phố của người khác chưa có kỳ quan</w:t>
      </w:r>
    </w:p>
    <w:p w14:paraId="3D197F2A" w14:textId="77777777" w:rsidR="00C55BCA" w:rsidRPr="007567E6" w:rsidRDefault="00C55BCA" w:rsidP="00C55BCA">
      <w:pPr>
        <w:pStyle w:val="u3"/>
        <w:spacing w:line="360" w:lineRule="auto"/>
        <w:jc w:val="both"/>
        <w:rPr>
          <w:lang w:val="en-US"/>
        </w:rPr>
      </w:pPr>
      <w:r w:rsidRPr="007567E6">
        <w:rPr>
          <w:lang w:val="en-US"/>
        </w:rPr>
        <w:t>Trạng thái hệ thống sau khi thực hiện Use-case</w:t>
      </w:r>
    </w:p>
    <w:p w14:paraId="16303AC3" w14:textId="77777777" w:rsidR="00C55BCA" w:rsidRPr="007567E6" w:rsidRDefault="00C55BCA" w:rsidP="00C55BCA">
      <w:pPr>
        <w:rPr>
          <w:lang w:val="en-US"/>
        </w:rPr>
      </w:pPr>
      <w:r w:rsidRPr="007567E6">
        <w:rPr>
          <w:lang w:val="en-US"/>
        </w:rPr>
        <w:tab/>
        <w:t>Người chơi sở hữu thành phố</w:t>
      </w:r>
      <w:r w:rsidR="00225045" w:rsidRPr="007567E6">
        <w:rPr>
          <w:lang w:val="en-US"/>
        </w:rPr>
        <w:t xml:space="preserve"> </w:t>
      </w:r>
    </w:p>
    <w:p w14:paraId="534B0FC6" w14:textId="77777777" w:rsidR="00C55BCA" w:rsidRPr="007567E6" w:rsidRDefault="00C55BCA" w:rsidP="00C55BCA">
      <w:pPr>
        <w:pStyle w:val="u3"/>
        <w:spacing w:line="360" w:lineRule="auto"/>
        <w:jc w:val="both"/>
        <w:rPr>
          <w:lang w:val="en-US"/>
        </w:rPr>
      </w:pPr>
      <w:r w:rsidRPr="007567E6">
        <w:rPr>
          <w:lang w:val="en-US"/>
        </w:rPr>
        <w:t>Điểm mở rộng</w:t>
      </w:r>
    </w:p>
    <w:p w14:paraId="11A62E5D" w14:textId="4FFD119F" w:rsidR="00FA5DF9" w:rsidRPr="007567E6" w:rsidRDefault="00C55BCA" w:rsidP="00E061DD">
      <w:pPr>
        <w:rPr>
          <w:i/>
          <w:color w:val="0000FF"/>
          <w:lang w:val="en-US"/>
        </w:rPr>
      </w:pPr>
      <w:r w:rsidRPr="007567E6">
        <w:rPr>
          <w:lang w:val="en-US"/>
        </w:rPr>
        <w:tab/>
      </w:r>
      <w:r w:rsidR="00225045" w:rsidRPr="007567E6">
        <w:rPr>
          <w:lang w:val="en-US"/>
        </w:rPr>
        <w:t>Không có</w:t>
      </w:r>
    </w:p>
    <w:p w14:paraId="43C283E5" w14:textId="77777777" w:rsidR="00FA5DF9" w:rsidRPr="007567E6" w:rsidRDefault="00FA5DF9" w:rsidP="00C723E0">
      <w:pPr>
        <w:spacing w:line="360" w:lineRule="auto"/>
        <w:jc w:val="both"/>
        <w:rPr>
          <w:i/>
          <w:color w:val="0000FF"/>
          <w:lang w:val="en-US"/>
        </w:rPr>
      </w:pPr>
    </w:p>
    <w:p w14:paraId="722A99B2" w14:textId="51A34591" w:rsidR="00C723E0" w:rsidRPr="007567E6" w:rsidRDefault="00C723E0" w:rsidP="00C723E0">
      <w:pPr>
        <w:pStyle w:val="u2"/>
        <w:rPr>
          <w:lang w:val="en-US"/>
        </w:rPr>
      </w:pPr>
      <w:r w:rsidRPr="007567E6">
        <w:rPr>
          <w:lang w:val="en-US"/>
        </w:rPr>
        <w:t>Đặc tả use-case: Ra tù</w:t>
      </w:r>
    </w:p>
    <w:p w14:paraId="6757302E" w14:textId="77777777" w:rsidR="00C723E0" w:rsidRPr="007567E6" w:rsidRDefault="00C723E0" w:rsidP="00C723E0">
      <w:pPr>
        <w:pStyle w:val="u3"/>
        <w:spacing w:line="360" w:lineRule="auto"/>
        <w:jc w:val="both"/>
      </w:pPr>
      <w:r w:rsidRPr="007567E6">
        <w:t>Tóm tắt</w:t>
      </w:r>
    </w:p>
    <w:p w14:paraId="16E051EB" w14:textId="1C586790" w:rsidR="00C723E0" w:rsidRPr="007567E6" w:rsidRDefault="00C723E0" w:rsidP="00C723E0">
      <w:pPr>
        <w:rPr>
          <w:lang w:val="en-US"/>
        </w:rPr>
      </w:pPr>
      <w:r w:rsidRPr="007567E6">
        <w:rPr>
          <w:lang w:val="en-US"/>
        </w:rPr>
        <w:tab/>
        <w:t>Người chơi hết bị cấm lượt chơi</w:t>
      </w:r>
    </w:p>
    <w:p w14:paraId="36B36BDB" w14:textId="77777777" w:rsidR="00C723E0" w:rsidRPr="007567E6" w:rsidRDefault="00C723E0" w:rsidP="00C723E0">
      <w:pPr>
        <w:pStyle w:val="u3"/>
        <w:spacing w:line="360" w:lineRule="auto"/>
        <w:jc w:val="both"/>
      </w:pPr>
      <w:r w:rsidRPr="007567E6">
        <w:t>Dòng sự kiện</w:t>
      </w:r>
    </w:p>
    <w:p w14:paraId="1C3D6EFA" w14:textId="77777777" w:rsidR="00C723E0" w:rsidRPr="007567E6" w:rsidRDefault="00C723E0" w:rsidP="00C723E0">
      <w:pPr>
        <w:pStyle w:val="u4"/>
        <w:spacing w:line="360" w:lineRule="auto"/>
        <w:jc w:val="both"/>
      </w:pPr>
      <w:r w:rsidRPr="007567E6">
        <w:t>Dòng sự kiện chính</w:t>
      </w:r>
    </w:p>
    <w:p w14:paraId="7BD72C0E" w14:textId="701A65DE" w:rsidR="00C723E0" w:rsidRPr="007567E6" w:rsidRDefault="00C723E0" w:rsidP="00D05CD5">
      <w:pPr>
        <w:ind w:left="720"/>
        <w:rPr>
          <w:lang w:val="en-US"/>
        </w:rPr>
      </w:pPr>
      <w:r w:rsidRPr="007567E6">
        <w:rPr>
          <w:lang w:val="en-US"/>
        </w:rPr>
        <w:t>Người chơi nhấn vào 1 trong 3 cách ra tù: dùng xúc xắc đôi, chi tiền, giảm 1 lượt bị cấm.</w:t>
      </w:r>
    </w:p>
    <w:p w14:paraId="1A77F575" w14:textId="404E7B5A" w:rsidR="00C723E0" w:rsidRPr="007567E6" w:rsidRDefault="00C723E0" w:rsidP="00D05CD5">
      <w:pPr>
        <w:ind w:firstLine="720"/>
        <w:rPr>
          <w:lang w:val="en-US"/>
        </w:rPr>
      </w:pPr>
      <w:r w:rsidRPr="007567E6">
        <w:rPr>
          <w:lang w:val="en-US"/>
        </w:rPr>
        <w:t>Người chơi nhấn vào nút xác nhận</w:t>
      </w:r>
    </w:p>
    <w:p w14:paraId="07104CCB" w14:textId="1AE3C494" w:rsidR="00C723E0" w:rsidRPr="007567E6" w:rsidRDefault="00C723E0" w:rsidP="00D05CD5">
      <w:pPr>
        <w:ind w:firstLine="720"/>
        <w:rPr>
          <w:lang w:val="en-US"/>
        </w:rPr>
      </w:pPr>
      <w:r w:rsidRPr="007567E6">
        <w:rPr>
          <w:lang w:val="en-US"/>
        </w:rPr>
        <w:t>Thực hiện thanh toán điều kiện ra tù với người chơi.</w:t>
      </w:r>
    </w:p>
    <w:p w14:paraId="175EBF92" w14:textId="77777777" w:rsidR="00C723E0" w:rsidRPr="007567E6" w:rsidRDefault="00C723E0" w:rsidP="00C723E0">
      <w:pPr>
        <w:pStyle w:val="u4"/>
        <w:spacing w:line="360" w:lineRule="auto"/>
        <w:jc w:val="both"/>
      </w:pPr>
      <w:r w:rsidRPr="007567E6">
        <w:t>Các dòng sự kiện khác</w:t>
      </w:r>
    </w:p>
    <w:p w14:paraId="28E803E1" w14:textId="408F00AA" w:rsidR="00C723E0" w:rsidRPr="007567E6" w:rsidRDefault="00C723E0" w:rsidP="00C723E0">
      <w:pPr>
        <w:rPr>
          <w:lang w:val="en-US"/>
        </w:rPr>
      </w:pPr>
      <w:r w:rsidRPr="007567E6">
        <w:rPr>
          <w:lang w:val="en-US"/>
        </w:rPr>
        <w:tab/>
        <w:t>Không có</w:t>
      </w:r>
    </w:p>
    <w:p w14:paraId="67E99F49" w14:textId="77777777" w:rsidR="00C723E0" w:rsidRPr="007567E6" w:rsidRDefault="00C723E0" w:rsidP="00C723E0">
      <w:pPr>
        <w:pStyle w:val="u3"/>
        <w:spacing w:line="360" w:lineRule="auto"/>
        <w:jc w:val="both"/>
      </w:pPr>
      <w:r w:rsidRPr="007567E6">
        <w:t>Các yêu cầu đặc biệt</w:t>
      </w:r>
    </w:p>
    <w:p w14:paraId="0890977A" w14:textId="7707E8FF" w:rsidR="00C723E0" w:rsidRPr="007567E6" w:rsidRDefault="00C723E0" w:rsidP="00C723E0">
      <w:pPr>
        <w:rPr>
          <w:lang w:val="en-US"/>
        </w:rPr>
      </w:pPr>
      <w:r w:rsidRPr="007567E6">
        <w:tab/>
      </w:r>
      <w:r w:rsidR="00FA5DF9" w:rsidRPr="007567E6">
        <w:rPr>
          <w:lang w:val="en-US"/>
        </w:rPr>
        <w:t>Người chơi đang ở trong tù</w:t>
      </w:r>
    </w:p>
    <w:p w14:paraId="2E0FE2A3" w14:textId="77777777" w:rsidR="00C723E0" w:rsidRPr="007567E6" w:rsidRDefault="00C723E0" w:rsidP="00C723E0">
      <w:pPr>
        <w:pStyle w:val="u3"/>
        <w:spacing w:line="360" w:lineRule="auto"/>
        <w:jc w:val="both"/>
      </w:pPr>
      <w:r w:rsidRPr="007567E6">
        <w:t>Trạng thái hệ thống khi bắt đầu thực hiện Use-case</w:t>
      </w:r>
    </w:p>
    <w:p w14:paraId="32764D59" w14:textId="6A07B152" w:rsidR="00C723E0" w:rsidRPr="007567E6" w:rsidRDefault="00C723E0" w:rsidP="00C723E0">
      <w:pPr>
        <w:rPr>
          <w:lang w:val="en-US"/>
        </w:rPr>
      </w:pPr>
      <w:r w:rsidRPr="007567E6">
        <w:tab/>
      </w:r>
      <w:r w:rsidR="00FF71DA" w:rsidRPr="007567E6">
        <w:rPr>
          <w:lang w:val="en-US"/>
        </w:rPr>
        <w:t>Người chơi đang ở trong tù</w:t>
      </w:r>
    </w:p>
    <w:p w14:paraId="7F8229C4" w14:textId="77777777" w:rsidR="00C723E0" w:rsidRPr="007567E6" w:rsidRDefault="00C723E0" w:rsidP="00C723E0">
      <w:pPr>
        <w:pStyle w:val="u3"/>
        <w:spacing w:line="360" w:lineRule="auto"/>
        <w:jc w:val="both"/>
        <w:rPr>
          <w:lang w:val="en-US"/>
        </w:rPr>
      </w:pPr>
      <w:r w:rsidRPr="007567E6">
        <w:rPr>
          <w:lang w:val="en-US"/>
        </w:rPr>
        <w:t>Trạng thái hệ thống sau khi thực hiện Use-case</w:t>
      </w:r>
    </w:p>
    <w:p w14:paraId="3F894D9F" w14:textId="5A24B180" w:rsidR="00C723E0" w:rsidRPr="007567E6" w:rsidRDefault="00C723E0" w:rsidP="00C723E0">
      <w:pPr>
        <w:rPr>
          <w:lang w:val="en-US"/>
        </w:rPr>
      </w:pPr>
      <w:r w:rsidRPr="007567E6">
        <w:rPr>
          <w:lang w:val="en-US"/>
        </w:rPr>
        <w:tab/>
      </w:r>
      <w:r w:rsidR="00FF71DA" w:rsidRPr="007567E6">
        <w:rPr>
          <w:lang w:val="en-US"/>
        </w:rPr>
        <w:t>Người chơi tiếp tục lược chơi của mình và thực hiện Use-case Đỗ xúc xắc</w:t>
      </w:r>
    </w:p>
    <w:p w14:paraId="1173ABB3" w14:textId="54C0386D" w:rsidR="00C723E0" w:rsidRPr="007567E6" w:rsidRDefault="00C723E0" w:rsidP="00C723E0">
      <w:pPr>
        <w:pStyle w:val="u3"/>
        <w:spacing w:line="360" w:lineRule="auto"/>
        <w:jc w:val="both"/>
        <w:rPr>
          <w:lang w:val="en-US"/>
        </w:rPr>
      </w:pPr>
      <w:r w:rsidRPr="007567E6">
        <w:rPr>
          <w:lang w:val="en-US"/>
        </w:rPr>
        <w:t>Điểm mở rộng</w:t>
      </w:r>
    </w:p>
    <w:p w14:paraId="6D418077" w14:textId="14D6F52F" w:rsidR="00FA5DF9" w:rsidRPr="007567E6" w:rsidRDefault="00D05CD5" w:rsidP="00FA5DF9">
      <w:pPr>
        <w:ind w:left="720"/>
        <w:rPr>
          <w:lang w:val="en-US"/>
        </w:rPr>
      </w:pPr>
      <w:r w:rsidRPr="007567E6">
        <w:rPr>
          <w:lang w:val="en-US"/>
        </w:rPr>
        <w:t>Người chơi dùng xúc xắc đôi để ra tù và thực hiện Use-case Đổ đôi ra tù</w:t>
      </w:r>
    </w:p>
    <w:p w14:paraId="1D8EAAD3" w14:textId="27A98EFE" w:rsidR="00C723E0" w:rsidRPr="007567E6" w:rsidRDefault="00C723E0" w:rsidP="00C723E0">
      <w:pPr>
        <w:rPr>
          <w:lang w:val="en-US"/>
        </w:rPr>
      </w:pPr>
      <w:r w:rsidRPr="007567E6">
        <w:rPr>
          <w:lang w:val="en-US"/>
        </w:rPr>
        <w:tab/>
      </w:r>
      <w:r w:rsidR="00D05CD5" w:rsidRPr="007567E6">
        <w:rPr>
          <w:lang w:val="en-US"/>
        </w:rPr>
        <w:t>Người chơi dùng tiền để ra tù và thực hiện Use-case Dùng tiền ra tù</w:t>
      </w:r>
    </w:p>
    <w:p w14:paraId="2EDF6032" w14:textId="2925CD83" w:rsidR="00D05CD5" w:rsidRPr="007567E6" w:rsidRDefault="00D05CD5" w:rsidP="00C723E0">
      <w:pPr>
        <w:rPr>
          <w:lang w:val="en-US"/>
        </w:rPr>
      </w:pPr>
      <w:r w:rsidRPr="007567E6">
        <w:rPr>
          <w:lang w:val="en-US"/>
        </w:rPr>
        <w:tab/>
        <w:t>Người chơi giảm 1 lượt bị cấm và thực hiện Use-case Chờ ba lượt ra tù</w:t>
      </w:r>
    </w:p>
    <w:p w14:paraId="4978F275" w14:textId="3FFA61C6" w:rsidR="00FA5DF9" w:rsidRPr="007567E6" w:rsidRDefault="00FA5DF9" w:rsidP="00C55BCA">
      <w:pPr>
        <w:spacing w:line="360" w:lineRule="auto"/>
        <w:jc w:val="both"/>
        <w:rPr>
          <w:i/>
          <w:color w:val="0000FF"/>
          <w:lang w:val="en-US"/>
        </w:rPr>
      </w:pPr>
    </w:p>
    <w:p w14:paraId="3C09C2B3" w14:textId="77777777" w:rsidR="00FA5DF9" w:rsidRPr="007567E6" w:rsidRDefault="00FA5DF9" w:rsidP="00FA5DF9">
      <w:pPr>
        <w:spacing w:line="360" w:lineRule="auto"/>
        <w:jc w:val="both"/>
        <w:rPr>
          <w:i/>
          <w:color w:val="0000FF"/>
          <w:lang w:val="en-US"/>
        </w:rPr>
      </w:pPr>
    </w:p>
    <w:p w14:paraId="5D7F134F" w14:textId="46310062" w:rsidR="00FA5DF9" w:rsidRPr="007567E6" w:rsidRDefault="00FA5DF9" w:rsidP="00FA5DF9">
      <w:pPr>
        <w:pStyle w:val="u2"/>
        <w:rPr>
          <w:lang w:val="en-US"/>
        </w:rPr>
      </w:pPr>
      <w:r w:rsidRPr="007567E6">
        <w:rPr>
          <w:lang w:val="en-US"/>
        </w:rPr>
        <w:t xml:space="preserve">Đặc tả use-case: </w:t>
      </w:r>
      <w:r w:rsidR="00D05CD5" w:rsidRPr="007567E6">
        <w:rPr>
          <w:lang w:val="en-US"/>
        </w:rPr>
        <w:t>Chờ ba lượt ra tù</w:t>
      </w:r>
    </w:p>
    <w:p w14:paraId="6F14A612" w14:textId="77777777" w:rsidR="00FA5DF9" w:rsidRPr="007567E6" w:rsidRDefault="00FA5DF9" w:rsidP="00FA5DF9">
      <w:pPr>
        <w:pStyle w:val="u3"/>
        <w:spacing w:line="360" w:lineRule="auto"/>
        <w:jc w:val="both"/>
      </w:pPr>
      <w:r w:rsidRPr="007567E6">
        <w:t>Tóm tắt</w:t>
      </w:r>
    </w:p>
    <w:p w14:paraId="063401B8" w14:textId="31612C6E" w:rsidR="00FA5DF9" w:rsidRPr="007567E6" w:rsidRDefault="00FA5DF9" w:rsidP="00FA5DF9">
      <w:pPr>
        <w:rPr>
          <w:lang w:val="en-US"/>
        </w:rPr>
      </w:pPr>
      <w:r w:rsidRPr="007567E6">
        <w:rPr>
          <w:lang w:val="en-US"/>
        </w:rPr>
        <w:tab/>
        <w:t xml:space="preserve">Người chơi </w:t>
      </w:r>
      <w:r w:rsidR="00D05CD5" w:rsidRPr="007567E6">
        <w:rPr>
          <w:lang w:val="en-US"/>
        </w:rPr>
        <w:t>hết bị cấm lượt chơi bằng cách chờ ba lượt</w:t>
      </w:r>
    </w:p>
    <w:p w14:paraId="1432A904" w14:textId="77777777" w:rsidR="00FA5DF9" w:rsidRPr="007567E6" w:rsidRDefault="00FA5DF9" w:rsidP="00FA5DF9">
      <w:pPr>
        <w:pStyle w:val="u3"/>
        <w:spacing w:line="360" w:lineRule="auto"/>
        <w:jc w:val="both"/>
      </w:pPr>
      <w:r w:rsidRPr="007567E6">
        <w:t>Dòng sự kiện</w:t>
      </w:r>
    </w:p>
    <w:p w14:paraId="768AC8A1" w14:textId="77777777" w:rsidR="00FA5DF9" w:rsidRPr="007567E6" w:rsidRDefault="00FA5DF9" w:rsidP="00FA5DF9">
      <w:pPr>
        <w:pStyle w:val="u4"/>
        <w:spacing w:line="360" w:lineRule="auto"/>
        <w:jc w:val="both"/>
      </w:pPr>
      <w:r w:rsidRPr="007567E6">
        <w:t>Dòng sự kiện chính</w:t>
      </w:r>
    </w:p>
    <w:p w14:paraId="453FC1F2" w14:textId="2B1F59C3" w:rsidR="00FA5DF9" w:rsidRPr="007567E6" w:rsidRDefault="00FA5DF9" w:rsidP="00D05CD5">
      <w:pPr>
        <w:ind w:left="720"/>
        <w:rPr>
          <w:lang w:val="en-US"/>
        </w:rPr>
      </w:pPr>
      <w:r w:rsidRPr="007567E6">
        <w:rPr>
          <w:lang w:val="en-US"/>
        </w:rPr>
        <w:t xml:space="preserve">Người chơi nhấn vào </w:t>
      </w:r>
      <w:r w:rsidR="00D05CD5" w:rsidRPr="007567E6">
        <w:rPr>
          <w:lang w:val="en-US"/>
        </w:rPr>
        <w:t>nút giảm 1 lượt</w:t>
      </w:r>
    </w:p>
    <w:p w14:paraId="51C14A9B" w14:textId="70321C54" w:rsidR="00D05CD5" w:rsidRPr="007567E6" w:rsidRDefault="00FA5DF9" w:rsidP="00D05CD5">
      <w:pPr>
        <w:ind w:firstLine="720"/>
        <w:rPr>
          <w:lang w:val="en-US"/>
        </w:rPr>
      </w:pPr>
      <w:r w:rsidRPr="007567E6">
        <w:rPr>
          <w:lang w:val="en-US"/>
        </w:rPr>
        <w:t xml:space="preserve">Màn hình hiển thị </w:t>
      </w:r>
      <w:r w:rsidR="00D05CD5" w:rsidRPr="007567E6">
        <w:rPr>
          <w:lang w:val="en-US"/>
        </w:rPr>
        <w:t>số lượt bị cấm còn lại của người chơi</w:t>
      </w:r>
    </w:p>
    <w:p w14:paraId="0886F733" w14:textId="77777777" w:rsidR="00FA5DF9" w:rsidRPr="007567E6" w:rsidRDefault="00FA5DF9" w:rsidP="00FA5DF9">
      <w:pPr>
        <w:pStyle w:val="u4"/>
        <w:spacing w:line="360" w:lineRule="auto"/>
        <w:jc w:val="both"/>
      </w:pPr>
      <w:r w:rsidRPr="007567E6">
        <w:t>Các dòng sự kiện khác</w:t>
      </w:r>
    </w:p>
    <w:p w14:paraId="3CC60EA9" w14:textId="22FED015" w:rsidR="00FA5DF9" w:rsidRPr="007567E6" w:rsidRDefault="00FA5DF9" w:rsidP="00FA5DF9">
      <w:pPr>
        <w:rPr>
          <w:lang w:val="en-US"/>
        </w:rPr>
      </w:pPr>
      <w:r w:rsidRPr="007567E6">
        <w:rPr>
          <w:lang w:val="en-US"/>
        </w:rPr>
        <w:tab/>
      </w:r>
      <w:r w:rsidR="00D05CD5" w:rsidRPr="007567E6">
        <w:rPr>
          <w:lang w:val="en-US"/>
        </w:rPr>
        <w:t>Không có</w:t>
      </w:r>
    </w:p>
    <w:p w14:paraId="152D320A" w14:textId="77777777" w:rsidR="00FA5DF9" w:rsidRPr="007567E6" w:rsidRDefault="00FA5DF9" w:rsidP="00FA5DF9">
      <w:pPr>
        <w:pStyle w:val="u3"/>
        <w:spacing w:line="360" w:lineRule="auto"/>
        <w:jc w:val="both"/>
      </w:pPr>
      <w:r w:rsidRPr="007567E6">
        <w:t>Các yêu cầu đặc biệt</w:t>
      </w:r>
    </w:p>
    <w:p w14:paraId="01E5741E" w14:textId="05FD5F62" w:rsidR="00FA5DF9" w:rsidRPr="007567E6" w:rsidRDefault="00FA5DF9" w:rsidP="00FA5DF9">
      <w:pPr>
        <w:rPr>
          <w:lang w:val="en-US"/>
        </w:rPr>
      </w:pPr>
      <w:r w:rsidRPr="007567E6">
        <w:tab/>
      </w:r>
      <w:r w:rsidR="00D05CD5" w:rsidRPr="007567E6">
        <w:rPr>
          <w:lang w:val="en-US"/>
        </w:rPr>
        <w:t>Người chơi đang ở trong tù</w:t>
      </w:r>
    </w:p>
    <w:p w14:paraId="5E711D9F" w14:textId="77777777" w:rsidR="00FF71DA" w:rsidRPr="007567E6" w:rsidRDefault="00FF71DA" w:rsidP="00FF71DA">
      <w:pPr>
        <w:pStyle w:val="u3"/>
        <w:spacing w:line="360" w:lineRule="auto"/>
        <w:jc w:val="both"/>
      </w:pPr>
      <w:r w:rsidRPr="007567E6">
        <w:lastRenderedPageBreak/>
        <w:t>Trạng thái hệ thống khi bắt đầu thực hiện Use-case</w:t>
      </w:r>
    </w:p>
    <w:p w14:paraId="348A3A93" w14:textId="77777777" w:rsidR="00FF71DA" w:rsidRPr="007567E6" w:rsidRDefault="00FF71DA" w:rsidP="00FF71DA">
      <w:pPr>
        <w:rPr>
          <w:lang w:val="en-US"/>
        </w:rPr>
      </w:pPr>
      <w:r w:rsidRPr="007567E6">
        <w:tab/>
      </w:r>
      <w:r w:rsidRPr="007567E6">
        <w:rPr>
          <w:lang w:val="en-US"/>
        </w:rPr>
        <w:t>Người chơi đang ở trong tù</w:t>
      </w:r>
    </w:p>
    <w:p w14:paraId="35F5DCC4" w14:textId="77777777" w:rsidR="00FF71DA" w:rsidRPr="007567E6" w:rsidRDefault="00FF71DA" w:rsidP="00FF71DA">
      <w:pPr>
        <w:pStyle w:val="u3"/>
        <w:spacing w:line="360" w:lineRule="auto"/>
        <w:jc w:val="both"/>
        <w:rPr>
          <w:lang w:val="en-US"/>
        </w:rPr>
      </w:pPr>
      <w:r w:rsidRPr="007567E6">
        <w:rPr>
          <w:lang w:val="en-US"/>
        </w:rPr>
        <w:t>Trạng thái hệ thống sau khi thực hiện Use-case</w:t>
      </w:r>
    </w:p>
    <w:p w14:paraId="342309FE" w14:textId="77777777" w:rsidR="00FF71DA" w:rsidRPr="007567E6" w:rsidRDefault="00FF71DA" w:rsidP="00FF71DA">
      <w:pPr>
        <w:rPr>
          <w:lang w:val="en-US"/>
        </w:rPr>
      </w:pPr>
      <w:r w:rsidRPr="007567E6">
        <w:rPr>
          <w:lang w:val="en-US"/>
        </w:rPr>
        <w:tab/>
        <w:t>Người chơi tiếp tục lược chơi của mình và thực hiện Use-case Đỗ xúc xắc</w:t>
      </w:r>
    </w:p>
    <w:p w14:paraId="0534B062" w14:textId="77777777" w:rsidR="00FA5DF9" w:rsidRPr="007567E6" w:rsidRDefault="00FA5DF9" w:rsidP="00FA5DF9">
      <w:pPr>
        <w:pStyle w:val="u3"/>
        <w:spacing w:line="360" w:lineRule="auto"/>
        <w:jc w:val="both"/>
        <w:rPr>
          <w:lang w:val="en-US"/>
        </w:rPr>
      </w:pPr>
      <w:r w:rsidRPr="007567E6">
        <w:rPr>
          <w:lang w:val="en-US"/>
        </w:rPr>
        <w:t>Điểm mở rộng</w:t>
      </w:r>
    </w:p>
    <w:p w14:paraId="515F516E" w14:textId="77777777" w:rsidR="00FA5DF9" w:rsidRPr="007567E6" w:rsidRDefault="00FA5DF9" w:rsidP="00FA5DF9">
      <w:pPr>
        <w:rPr>
          <w:lang w:val="en-US"/>
        </w:rPr>
      </w:pPr>
      <w:r w:rsidRPr="007567E6">
        <w:rPr>
          <w:lang w:val="en-US"/>
        </w:rPr>
        <w:tab/>
        <w:t>Không có</w:t>
      </w:r>
    </w:p>
    <w:p w14:paraId="768B7A6D" w14:textId="25C3DBAF" w:rsidR="003548A8" w:rsidRPr="007567E6" w:rsidRDefault="003548A8" w:rsidP="00A23833">
      <w:pPr>
        <w:spacing w:line="360" w:lineRule="auto"/>
        <w:jc w:val="both"/>
      </w:pPr>
    </w:p>
    <w:p w14:paraId="67044BCB" w14:textId="77777777" w:rsidR="00D05CD5" w:rsidRPr="007567E6" w:rsidRDefault="00D05CD5" w:rsidP="00D05CD5">
      <w:pPr>
        <w:spacing w:line="360" w:lineRule="auto"/>
        <w:jc w:val="both"/>
        <w:rPr>
          <w:i/>
          <w:color w:val="0000FF"/>
          <w:lang w:val="en-US"/>
        </w:rPr>
      </w:pPr>
    </w:p>
    <w:p w14:paraId="2ADC9B24" w14:textId="39240161" w:rsidR="00D05CD5" w:rsidRPr="007567E6" w:rsidRDefault="00D05CD5" w:rsidP="00D05CD5">
      <w:pPr>
        <w:pStyle w:val="u2"/>
        <w:rPr>
          <w:lang w:val="en-US"/>
        </w:rPr>
      </w:pPr>
      <w:r w:rsidRPr="007567E6">
        <w:rPr>
          <w:lang w:val="en-US"/>
        </w:rPr>
        <w:t>Đặc tả use-case: Đổ đôi ra tù</w:t>
      </w:r>
    </w:p>
    <w:p w14:paraId="6C38793C" w14:textId="77777777" w:rsidR="00D05CD5" w:rsidRPr="007567E6" w:rsidRDefault="00D05CD5" w:rsidP="00D05CD5">
      <w:pPr>
        <w:pStyle w:val="u3"/>
        <w:spacing w:line="360" w:lineRule="auto"/>
        <w:jc w:val="both"/>
      </w:pPr>
      <w:r w:rsidRPr="007567E6">
        <w:t>Tóm tắt</w:t>
      </w:r>
    </w:p>
    <w:p w14:paraId="4D8FE5BD" w14:textId="6FD23EEC" w:rsidR="00D05CD5" w:rsidRPr="007567E6" w:rsidRDefault="00D05CD5" w:rsidP="00D05CD5">
      <w:pPr>
        <w:rPr>
          <w:lang w:val="en-US"/>
        </w:rPr>
      </w:pPr>
      <w:r w:rsidRPr="007567E6">
        <w:rPr>
          <w:lang w:val="en-US"/>
        </w:rPr>
        <w:tab/>
      </w:r>
      <w:r w:rsidR="003C75E8" w:rsidRPr="007567E6">
        <w:rPr>
          <w:lang w:val="en-US"/>
        </w:rPr>
        <w:t xml:space="preserve">Người chơi đổ xúc </w:t>
      </w:r>
      <w:r w:rsidR="00E061DD" w:rsidRPr="007567E6">
        <w:rPr>
          <w:lang w:val="en-US"/>
        </w:rPr>
        <w:t xml:space="preserve">xắc </w:t>
      </w:r>
      <w:r w:rsidR="003C75E8" w:rsidRPr="007567E6">
        <w:rPr>
          <w:lang w:val="en-US"/>
        </w:rPr>
        <w:t>và ra tù</w:t>
      </w:r>
    </w:p>
    <w:p w14:paraId="246D4FB7" w14:textId="77777777" w:rsidR="00D05CD5" w:rsidRPr="007567E6" w:rsidRDefault="00D05CD5" w:rsidP="00D05CD5">
      <w:pPr>
        <w:pStyle w:val="u3"/>
        <w:spacing w:line="360" w:lineRule="auto"/>
        <w:jc w:val="both"/>
      </w:pPr>
      <w:r w:rsidRPr="007567E6">
        <w:t>Dòng sự kiện</w:t>
      </w:r>
    </w:p>
    <w:p w14:paraId="1097E0F9" w14:textId="77777777" w:rsidR="00D05CD5" w:rsidRPr="007567E6" w:rsidRDefault="00D05CD5" w:rsidP="00D05CD5">
      <w:pPr>
        <w:pStyle w:val="u4"/>
        <w:spacing w:line="360" w:lineRule="auto"/>
        <w:jc w:val="both"/>
      </w:pPr>
      <w:r w:rsidRPr="007567E6">
        <w:t>Dòng sự kiện chính</w:t>
      </w:r>
    </w:p>
    <w:p w14:paraId="2D9E5A7E" w14:textId="6769C9D7" w:rsidR="00D05CD5" w:rsidRPr="007567E6" w:rsidRDefault="00D05CD5" w:rsidP="00D05CD5">
      <w:pPr>
        <w:ind w:left="720"/>
        <w:rPr>
          <w:lang w:val="en-US"/>
        </w:rPr>
      </w:pPr>
      <w:r w:rsidRPr="007567E6">
        <w:rPr>
          <w:lang w:val="en-US"/>
        </w:rPr>
        <w:t>Người chơi nhấn vào nút đổ xúc xắc</w:t>
      </w:r>
    </w:p>
    <w:p w14:paraId="2F0269CB" w14:textId="75449526" w:rsidR="00D05CD5" w:rsidRPr="007567E6" w:rsidRDefault="00E061DD" w:rsidP="00D05CD5">
      <w:pPr>
        <w:ind w:firstLine="720"/>
        <w:rPr>
          <w:lang w:val="en-US"/>
        </w:rPr>
      </w:pPr>
      <w:r w:rsidRPr="007567E6">
        <w:rPr>
          <w:lang w:val="en-US"/>
        </w:rPr>
        <w:t>Nếu đổ ra 2 xúc xắc với số điểm giống nhau ( 1 – 1, 2 – 2-, ..) thì người chơi được ra tù, ngược lại người chơi tiếp tục ngồi tù</w:t>
      </w:r>
    </w:p>
    <w:p w14:paraId="0AA1584E" w14:textId="77777777" w:rsidR="00D05CD5" w:rsidRPr="007567E6" w:rsidRDefault="00D05CD5" w:rsidP="00D05CD5">
      <w:pPr>
        <w:pStyle w:val="u4"/>
        <w:spacing w:line="360" w:lineRule="auto"/>
        <w:jc w:val="both"/>
      </w:pPr>
      <w:r w:rsidRPr="007567E6">
        <w:t>Các dòng sự kiện khác</w:t>
      </w:r>
    </w:p>
    <w:p w14:paraId="6AC56DB8" w14:textId="77777777" w:rsidR="00D05CD5" w:rsidRPr="007567E6" w:rsidRDefault="00D05CD5" w:rsidP="00D05CD5">
      <w:pPr>
        <w:rPr>
          <w:lang w:val="en-US"/>
        </w:rPr>
      </w:pPr>
      <w:r w:rsidRPr="007567E6">
        <w:rPr>
          <w:lang w:val="en-US"/>
        </w:rPr>
        <w:tab/>
        <w:t>Không có</w:t>
      </w:r>
    </w:p>
    <w:p w14:paraId="330F0D54" w14:textId="77777777" w:rsidR="00D05CD5" w:rsidRPr="007567E6" w:rsidRDefault="00D05CD5" w:rsidP="00D05CD5">
      <w:pPr>
        <w:pStyle w:val="u3"/>
        <w:spacing w:line="360" w:lineRule="auto"/>
        <w:jc w:val="both"/>
      </w:pPr>
      <w:r w:rsidRPr="007567E6">
        <w:t>Các yêu cầu đặc biệt</w:t>
      </w:r>
    </w:p>
    <w:p w14:paraId="637F0F21" w14:textId="77777777" w:rsidR="00D05CD5" w:rsidRPr="007567E6" w:rsidRDefault="00D05CD5" w:rsidP="00D05CD5">
      <w:pPr>
        <w:rPr>
          <w:lang w:val="en-US"/>
        </w:rPr>
      </w:pPr>
      <w:r w:rsidRPr="007567E6">
        <w:tab/>
      </w:r>
      <w:r w:rsidRPr="007567E6">
        <w:rPr>
          <w:lang w:val="en-US"/>
        </w:rPr>
        <w:t>Người chơi đang ở trong tù</w:t>
      </w:r>
    </w:p>
    <w:p w14:paraId="68A5C311" w14:textId="77777777" w:rsidR="00FF71DA" w:rsidRPr="007567E6" w:rsidRDefault="00FF71DA" w:rsidP="00FF71DA">
      <w:pPr>
        <w:pStyle w:val="u3"/>
        <w:spacing w:line="360" w:lineRule="auto"/>
        <w:jc w:val="both"/>
      </w:pPr>
      <w:r w:rsidRPr="007567E6">
        <w:t>Trạng thái hệ thống khi bắt đầu thực hiện Use-case</w:t>
      </w:r>
    </w:p>
    <w:p w14:paraId="3A394B54" w14:textId="77777777" w:rsidR="00FF71DA" w:rsidRPr="007567E6" w:rsidRDefault="00FF71DA" w:rsidP="00FF71DA">
      <w:pPr>
        <w:rPr>
          <w:lang w:val="en-US"/>
        </w:rPr>
      </w:pPr>
      <w:r w:rsidRPr="007567E6">
        <w:tab/>
      </w:r>
      <w:r w:rsidRPr="007567E6">
        <w:rPr>
          <w:lang w:val="en-US"/>
        </w:rPr>
        <w:t>Người chơi đang ở trong tù</w:t>
      </w:r>
    </w:p>
    <w:p w14:paraId="430B9B6D" w14:textId="77777777" w:rsidR="00FF71DA" w:rsidRPr="007567E6" w:rsidRDefault="00FF71DA" w:rsidP="00FF71DA">
      <w:pPr>
        <w:pStyle w:val="u3"/>
        <w:spacing w:line="360" w:lineRule="auto"/>
        <w:jc w:val="both"/>
        <w:rPr>
          <w:lang w:val="en-US"/>
        </w:rPr>
      </w:pPr>
      <w:r w:rsidRPr="007567E6">
        <w:rPr>
          <w:lang w:val="en-US"/>
        </w:rPr>
        <w:t>Trạng thái hệ thống sau khi thực hiện Use-case</w:t>
      </w:r>
    </w:p>
    <w:p w14:paraId="2F566A22" w14:textId="570C4871" w:rsidR="00FF71DA" w:rsidRPr="007567E6" w:rsidRDefault="00FF71DA" w:rsidP="00FF71DA">
      <w:pPr>
        <w:rPr>
          <w:lang w:val="en-US"/>
        </w:rPr>
      </w:pPr>
      <w:r w:rsidRPr="007567E6">
        <w:rPr>
          <w:lang w:val="en-US"/>
        </w:rPr>
        <w:tab/>
      </w:r>
      <w:r w:rsidR="008B02E4" w:rsidRPr="007567E6">
        <w:rPr>
          <w:lang w:val="en-US"/>
        </w:rPr>
        <w:t>Chuyển lượt chơi cho người chơi khác</w:t>
      </w:r>
    </w:p>
    <w:p w14:paraId="177E9913" w14:textId="77777777" w:rsidR="00D05CD5" w:rsidRPr="007567E6" w:rsidRDefault="00D05CD5" w:rsidP="00D05CD5">
      <w:pPr>
        <w:pStyle w:val="u3"/>
        <w:spacing w:line="360" w:lineRule="auto"/>
        <w:jc w:val="both"/>
        <w:rPr>
          <w:lang w:val="en-US"/>
        </w:rPr>
      </w:pPr>
      <w:r w:rsidRPr="007567E6">
        <w:rPr>
          <w:lang w:val="en-US"/>
        </w:rPr>
        <w:t>Điểm mở rộng</w:t>
      </w:r>
    </w:p>
    <w:p w14:paraId="6EC32BF1" w14:textId="5C74A5CE" w:rsidR="00D05CD5" w:rsidRPr="007567E6" w:rsidRDefault="00D05CD5" w:rsidP="00D05CD5">
      <w:pPr>
        <w:rPr>
          <w:lang w:val="en-US"/>
        </w:rPr>
      </w:pPr>
      <w:r w:rsidRPr="007567E6">
        <w:rPr>
          <w:lang w:val="en-US"/>
        </w:rPr>
        <w:tab/>
        <w:t>Không có</w:t>
      </w:r>
    </w:p>
    <w:p w14:paraId="0209B3DF" w14:textId="494611EE" w:rsidR="003C75E8" w:rsidRPr="007567E6" w:rsidRDefault="003C75E8" w:rsidP="00D05CD5">
      <w:pPr>
        <w:rPr>
          <w:lang w:val="en-US"/>
        </w:rPr>
      </w:pPr>
    </w:p>
    <w:p w14:paraId="230E668F" w14:textId="538DFAF5" w:rsidR="003C75E8" w:rsidRPr="007567E6" w:rsidRDefault="003C75E8" w:rsidP="003C75E8">
      <w:pPr>
        <w:pStyle w:val="u2"/>
        <w:rPr>
          <w:lang w:val="en-US"/>
        </w:rPr>
      </w:pPr>
      <w:r w:rsidRPr="007567E6">
        <w:rPr>
          <w:lang w:val="en-US"/>
        </w:rPr>
        <w:t>Đặc tả use-case: Dùng tiền ra tù</w:t>
      </w:r>
    </w:p>
    <w:p w14:paraId="7A81526A" w14:textId="77777777" w:rsidR="003C75E8" w:rsidRPr="007567E6" w:rsidRDefault="003C75E8" w:rsidP="003C75E8">
      <w:pPr>
        <w:pStyle w:val="u3"/>
        <w:spacing w:line="360" w:lineRule="auto"/>
        <w:jc w:val="both"/>
      </w:pPr>
      <w:r w:rsidRPr="007567E6">
        <w:t>Tóm tắt</w:t>
      </w:r>
    </w:p>
    <w:p w14:paraId="4E439DE0" w14:textId="68F5921D" w:rsidR="003C75E8" w:rsidRPr="007567E6" w:rsidRDefault="003C75E8" w:rsidP="003C75E8">
      <w:pPr>
        <w:rPr>
          <w:lang w:val="en-US"/>
        </w:rPr>
      </w:pPr>
      <w:r w:rsidRPr="007567E6">
        <w:rPr>
          <w:lang w:val="en-US"/>
        </w:rPr>
        <w:tab/>
        <w:t>Người chơi dùng tiền để ra tù</w:t>
      </w:r>
    </w:p>
    <w:p w14:paraId="130C6D79" w14:textId="77777777" w:rsidR="003C75E8" w:rsidRPr="007567E6" w:rsidRDefault="003C75E8" w:rsidP="003C75E8">
      <w:pPr>
        <w:pStyle w:val="u3"/>
        <w:spacing w:line="360" w:lineRule="auto"/>
        <w:jc w:val="both"/>
      </w:pPr>
      <w:r w:rsidRPr="007567E6">
        <w:t>Dòng sự kiện</w:t>
      </w:r>
    </w:p>
    <w:p w14:paraId="5ED07F4A" w14:textId="77777777" w:rsidR="003C75E8" w:rsidRPr="007567E6" w:rsidRDefault="003C75E8" w:rsidP="003C75E8">
      <w:pPr>
        <w:pStyle w:val="u4"/>
        <w:spacing w:line="360" w:lineRule="auto"/>
        <w:jc w:val="both"/>
      </w:pPr>
      <w:r w:rsidRPr="007567E6">
        <w:t>Dòng sự kiện chính</w:t>
      </w:r>
    </w:p>
    <w:p w14:paraId="7FB02CE5" w14:textId="5FF0151D" w:rsidR="003C75E8" w:rsidRPr="007567E6" w:rsidRDefault="003C75E8" w:rsidP="003C75E8">
      <w:pPr>
        <w:ind w:left="720"/>
        <w:rPr>
          <w:lang w:val="en-US"/>
        </w:rPr>
      </w:pPr>
      <w:r w:rsidRPr="007567E6">
        <w:rPr>
          <w:lang w:val="en-US"/>
        </w:rPr>
        <w:t>Người chơi nhấn vào nút dùng tiền ra tù</w:t>
      </w:r>
    </w:p>
    <w:p w14:paraId="24B7466D" w14:textId="77777777" w:rsidR="003C75E8" w:rsidRPr="007567E6" w:rsidRDefault="003C75E8" w:rsidP="003C75E8">
      <w:pPr>
        <w:ind w:firstLine="720"/>
        <w:rPr>
          <w:lang w:val="en-US"/>
        </w:rPr>
      </w:pPr>
      <w:r w:rsidRPr="007567E6">
        <w:rPr>
          <w:lang w:val="en-US"/>
        </w:rPr>
        <w:t>Người chơi hết bị cấm và thực hiện Use-case Đổ xúc xắc</w:t>
      </w:r>
    </w:p>
    <w:p w14:paraId="2615998B" w14:textId="77777777" w:rsidR="003C75E8" w:rsidRPr="007567E6" w:rsidRDefault="003C75E8" w:rsidP="003C75E8">
      <w:pPr>
        <w:pStyle w:val="u4"/>
        <w:spacing w:line="360" w:lineRule="auto"/>
        <w:jc w:val="both"/>
      </w:pPr>
      <w:r w:rsidRPr="007567E6">
        <w:lastRenderedPageBreak/>
        <w:t>Các dòng sự kiện khác</w:t>
      </w:r>
    </w:p>
    <w:p w14:paraId="25B02A16" w14:textId="77777777" w:rsidR="003C75E8" w:rsidRPr="007567E6" w:rsidRDefault="003C75E8" w:rsidP="003C75E8">
      <w:pPr>
        <w:rPr>
          <w:lang w:val="en-US"/>
        </w:rPr>
      </w:pPr>
      <w:r w:rsidRPr="007567E6">
        <w:rPr>
          <w:lang w:val="en-US"/>
        </w:rPr>
        <w:tab/>
        <w:t>Không có</w:t>
      </w:r>
    </w:p>
    <w:p w14:paraId="724B577E" w14:textId="77777777" w:rsidR="003C75E8" w:rsidRPr="007567E6" w:rsidRDefault="003C75E8" w:rsidP="003C75E8">
      <w:pPr>
        <w:pStyle w:val="u3"/>
        <w:spacing w:line="360" w:lineRule="auto"/>
        <w:jc w:val="both"/>
      </w:pPr>
      <w:r w:rsidRPr="007567E6">
        <w:t>Các yêu cầu đặc biệt</w:t>
      </w:r>
    </w:p>
    <w:p w14:paraId="4F68843E" w14:textId="751F4277" w:rsidR="003C75E8" w:rsidRPr="007567E6" w:rsidRDefault="003C75E8" w:rsidP="003C75E8">
      <w:pPr>
        <w:rPr>
          <w:lang w:val="en-US"/>
        </w:rPr>
      </w:pPr>
      <w:r w:rsidRPr="007567E6">
        <w:tab/>
      </w:r>
      <w:r w:rsidRPr="007567E6">
        <w:rPr>
          <w:lang w:val="en-US"/>
        </w:rPr>
        <w:t>Người chơi đang ở trong tù và có đủ tiền</w:t>
      </w:r>
    </w:p>
    <w:p w14:paraId="21326369" w14:textId="77777777" w:rsidR="00FF71DA" w:rsidRPr="007567E6" w:rsidRDefault="00FF71DA" w:rsidP="00FF71DA">
      <w:pPr>
        <w:pStyle w:val="u3"/>
        <w:spacing w:line="360" w:lineRule="auto"/>
        <w:jc w:val="both"/>
      </w:pPr>
      <w:r w:rsidRPr="007567E6">
        <w:t>Trạng thái hệ thống khi bắt đầu thực hiện Use-case</w:t>
      </w:r>
    </w:p>
    <w:p w14:paraId="251C6A72" w14:textId="77777777" w:rsidR="00FF71DA" w:rsidRPr="007567E6" w:rsidRDefault="00FF71DA" w:rsidP="00FF71DA">
      <w:pPr>
        <w:rPr>
          <w:lang w:val="en-US"/>
        </w:rPr>
      </w:pPr>
      <w:r w:rsidRPr="007567E6">
        <w:tab/>
      </w:r>
      <w:r w:rsidRPr="007567E6">
        <w:rPr>
          <w:lang w:val="en-US"/>
        </w:rPr>
        <w:t>Người chơi đang ở trong tù</w:t>
      </w:r>
    </w:p>
    <w:p w14:paraId="4E2C4CD6" w14:textId="77777777" w:rsidR="00FF71DA" w:rsidRPr="007567E6" w:rsidRDefault="00FF71DA" w:rsidP="00FF71DA">
      <w:pPr>
        <w:pStyle w:val="u3"/>
        <w:spacing w:line="360" w:lineRule="auto"/>
        <w:jc w:val="both"/>
        <w:rPr>
          <w:lang w:val="en-US"/>
        </w:rPr>
      </w:pPr>
      <w:r w:rsidRPr="007567E6">
        <w:rPr>
          <w:lang w:val="en-US"/>
        </w:rPr>
        <w:t>Trạng thái hệ thống sau khi thực hiện Use-case</w:t>
      </w:r>
    </w:p>
    <w:p w14:paraId="148C9B24" w14:textId="77777777" w:rsidR="00FF71DA" w:rsidRPr="007567E6" w:rsidRDefault="00FF71DA" w:rsidP="00FF71DA">
      <w:pPr>
        <w:rPr>
          <w:lang w:val="en-US"/>
        </w:rPr>
      </w:pPr>
      <w:r w:rsidRPr="007567E6">
        <w:rPr>
          <w:lang w:val="en-US"/>
        </w:rPr>
        <w:tab/>
        <w:t>Người chơi tiếp tục lược chơi của mình và thực hiện Use-case Đỗ xúc xắc</w:t>
      </w:r>
    </w:p>
    <w:p w14:paraId="54176E4E" w14:textId="77777777" w:rsidR="003C75E8" w:rsidRPr="007567E6" w:rsidRDefault="003C75E8" w:rsidP="003C75E8">
      <w:pPr>
        <w:pStyle w:val="u3"/>
        <w:spacing w:line="360" w:lineRule="auto"/>
        <w:jc w:val="both"/>
        <w:rPr>
          <w:lang w:val="en-US"/>
        </w:rPr>
      </w:pPr>
      <w:r w:rsidRPr="007567E6">
        <w:rPr>
          <w:lang w:val="en-US"/>
        </w:rPr>
        <w:t>Điểm mở rộng</w:t>
      </w:r>
    </w:p>
    <w:p w14:paraId="21EF8BCA" w14:textId="4B45CAB6" w:rsidR="003C75E8" w:rsidRPr="007567E6" w:rsidRDefault="003C75E8" w:rsidP="003C75E8">
      <w:pPr>
        <w:rPr>
          <w:lang w:val="en-US"/>
        </w:rPr>
      </w:pPr>
      <w:r w:rsidRPr="007567E6">
        <w:rPr>
          <w:lang w:val="en-US"/>
        </w:rPr>
        <w:tab/>
        <w:t>Không có</w:t>
      </w:r>
    </w:p>
    <w:p w14:paraId="4F7E8F25" w14:textId="45464EEA" w:rsidR="003C75E8" w:rsidRPr="007567E6" w:rsidRDefault="003C75E8" w:rsidP="003C75E8">
      <w:pPr>
        <w:rPr>
          <w:lang w:val="en-US"/>
        </w:rPr>
      </w:pPr>
    </w:p>
    <w:p w14:paraId="354E43FF" w14:textId="77777777" w:rsidR="003C75E8" w:rsidRPr="007567E6" w:rsidRDefault="003C75E8" w:rsidP="003C75E8">
      <w:pPr>
        <w:rPr>
          <w:lang w:val="en-US"/>
        </w:rPr>
      </w:pPr>
    </w:p>
    <w:p w14:paraId="202ABFD7" w14:textId="77777777" w:rsidR="003C75E8" w:rsidRPr="007567E6" w:rsidRDefault="003C75E8" w:rsidP="00D05CD5">
      <w:pPr>
        <w:rPr>
          <w:lang w:val="en-US"/>
        </w:rPr>
      </w:pPr>
    </w:p>
    <w:p w14:paraId="0572079B" w14:textId="77777777" w:rsidR="003C75E8" w:rsidRPr="007567E6" w:rsidRDefault="003C75E8" w:rsidP="003C75E8">
      <w:pPr>
        <w:spacing w:line="360" w:lineRule="auto"/>
        <w:jc w:val="both"/>
        <w:rPr>
          <w:i/>
          <w:color w:val="0000FF"/>
          <w:lang w:val="en-US"/>
        </w:rPr>
      </w:pPr>
    </w:p>
    <w:p w14:paraId="029A6ED3" w14:textId="5C3BD7CF" w:rsidR="003C75E8" w:rsidRPr="007567E6" w:rsidRDefault="003C75E8" w:rsidP="003C75E8">
      <w:pPr>
        <w:pStyle w:val="u2"/>
        <w:rPr>
          <w:lang w:val="en-US"/>
        </w:rPr>
      </w:pPr>
      <w:r w:rsidRPr="007567E6">
        <w:rPr>
          <w:lang w:val="en-US"/>
        </w:rPr>
        <w:t>Đặc tả use-case: xây kì quan</w:t>
      </w:r>
    </w:p>
    <w:p w14:paraId="799A39E3" w14:textId="77777777" w:rsidR="003C75E8" w:rsidRPr="007567E6" w:rsidRDefault="003C75E8" w:rsidP="003C75E8">
      <w:pPr>
        <w:pStyle w:val="u3"/>
        <w:spacing w:line="360" w:lineRule="auto"/>
        <w:jc w:val="both"/>
      </w:pPr>
      <w:r w:rsidRPr="007567E6">
        <w:t>Tóm tắt</w:t>
      </w:r>
    </w:p>
    <w:p w14:paraId="2CABC43C" w14:textId="7B35B957" w:rsidR="003C75E8" w:rsidRPr="007567E6" w:rsidRDefault="003C75E8" w:rsidP="003C75E8">
      <w:pPr>
        <w:rPr>
          <w:lang w:val="en-US"/>
        </w:rPr>
      </w:pPr>
      <w:r w:rsidRPr="007567E6">
        <w:rPr>
          <w:lang w:val="en-US"/>
        </w:rPr>
        <w:tab/>
        <w:t>Người chơi xây kì quan</w:t>
      </w:r>
    </w:p>
    <w:p w14:paraId="54940BA3" w14:textId="77777777" w:rsidR="003C75E8" w:rsidRPr="007567E6" w:rsidRDefault="003C75E8" w:rsidP="003C75E8">
      <w:pPr>
        <w:pStyle w:val="u3"/>
        <w:spacing w:line="360" w:lineRule="auto"/>
        <w:jc w:val="both"/>
      </w:pPr>
      <w:r w:rsidRPr="007567E6">
        <w:t>Dòng sự kiện</w:t>
      </w:r>
    </w:p>
    <w:p w14:paraId="4E8F3DE3" w14:textId="77777777" w:rsidR="003C75E8" w:rsidRPr="007567E6" w:rsidRDefault="003C75E8" w:rsidP="003C75E8">
      <w:pPr>
        <w:pStyle w:val="u4"/>
        <w:spacing w:line="360" w:lineRule="auto"/>
        <w:jc w:val="both"/>
      </w:pPr>
      <w:r w:rsidRPr="007567E6">
        <w:t>Dòng sự kiện chính</w:t>
      </w:r>
    </w:p>
    <w:p w14:paraId="684606DA" w14:textId="2AAC804B" w:rsidR="003C75E8" w:rsidRPr="007567E6" w:rsidRDefault="003C75E8" w:rsidP="003C75E8">
      <w:pPr>
        <w:ind w:firstLine="720"/>
        <w:rPr>
          <w:lang w:val="en-US"/>
        </w:rPr>
      </w:pPr>
      <w:r w:rsidRPr="007567E6">
        <w:rPr>
          <w:lang w:val="en-US"/>
        </w:rPr>
        <w:t>Người chơi nhấn vào nút xây kì quan</w:t>
      </w:r>
    </w:p>
    <w:p w14:paraId="6181CDC8" w14:textId="145D8FA1" w:rsidR="003C75E8" w:rsidRPr="007567E6" w:rsidRDefault="003C75E8" w:rsidP="003C75E8">
      <w:pPr>
        <w:ind w:firstLine="720"/>
        <w:rPr>
          <w:lang w:val="en-US"/>
        </w:rPr>
      </w:pPr>
      <w:r w:rsidRPr="007567E6">
        <w:rPr>
          <w:lang w:val="en-US"/>
        </w:rPr>
        <w:t>Màn hình hiển thị số tiền tối đa  để xây kì quan.</w:t>
      </w:r>
    </w:p>
    <w:p w14:paraId="4BC063C6" w14:textId="77777777" w:rsidR="003C75E8" w:rsidRPr="007567E6" w:rsidRDefault="003C75E8" w:rsidP="003C75E8">
      <w:pPr>
        <w:ind w:firstLine="720"/>
        <w:rPr>
          <w:lang w:val="en-US"/>
        </w:rPr>
      </w:pPr>
      <w:r w:rsidRPr="007567E6">
        <w:rPr>
          <w:lang w:val="en-US"/>
        </w:rPr>
        <w:t>Người chơi nhấn vào nút mua</w:t>
      </w:r>
    </w:p>
    <w:p w14:paraId="2EC06EE9" w14:textId="77777777" w:rsidR="003C75E8" w:rsidRPr="007567E6" w:rsidRDefault="003C75E8" w:rsidP="003C75E8">
      <w:pPr>
        <w:ind w:firstLine="720"/>
        <w:rPr>
          <w:lang w:val="en-US"/>
        </w:rPr>
      </w:pPr>
      <w:r w:rsidRPr="007567E6">
        <w:rPr>
          <w:lang w:val="en-US"/>
        </w:rPr>
        <w:t>Thực hiện trừ tiền và màn hình hiển thị nhà theo màu của người chơi</w:t>
      </w:r>
    </w:p>
    <w:p w14:paraId="276B9B2A" w14:textId="77777777" w:rsidR="003C75E8" w:rsidRPr="007567E6" w:rsidRDefault="003C75E8" w:rsidP="003C75E8">
      <w:pPr>
        <w:pStyle w:val="u4"/>
        <w:spacing w:line="360" w:lineRule="auto"/>
        <w:jc w:val="both"/>
      </w:pPr>
      <w:r w:rsidRPr="007567E6">
        <w:t>Các dòng sự kiện khác</w:t>
      </w:r>
    </w:p>
    <w:p w14:paraId="662C6EC6" w14:textId="7B59EBF9" w:rsidR="003C75E8" w:rsidRPr="007567E6" w:rsidRDefault="003C75E8" w:rsidP="003C75E8">
      <w:pPr>
        <w:rPr>
          <w:lang w:val="en-US"/>
        </w:rPr>
      </w:pPr>
      <w:r w:rsidRPr="007567E6">
        <w:rPr>
          <w:lang w:val="en-US"/>
        </w:rPr>
        <w:tab/>
        <w:t>Không có</w:t>
      </w:r>
    </w:p>
    <w:p w14:paraId="51A29DEF" w14:textId="77777777" w:rsidR="003C75E8" w:rsidRPr="007567E6" w:rsidRDefault="003C75E8" w:rsidP="003C75E8">
      <w:pPr>
        <w:pStyle w:val="u3"/>
        <w:spacing w:line="360" w:lineRule="auto"/>
        <w:jc w:val="both"/>
      </w:pPr>
      <w:r w:rsidRPr="007567E6">
        <w:t>Các yêu cầu đặc biệt</w:t>
      </w:r>
    </w:p>
    <w:p w14:paraId="6691CB43" w14:textId="71C8A24F" w:rsidR="003C75E8" w:rsidRPr="007567E6" w:rsidRDefault="003C75E8" w:rsidP="003C75E8">
      <w:pPr>
        <w:rPr>
          <w:lang w:val="en-US"/>
        </w:rPr>
      </w:pPr>
      <w:r w:rsidRPr="007567E6">
        <w:rPr>
          <w:lang w:val="en-US"/>
        </w:rPr>
        <w:t xml:space="preserve">  </w:t>
      </w:r>
      <w:r w:rsidRPr="007567E6">
        <w:rPr>
          <w:lang w:val="en-US"/>
        </w:rPr>
        <w:tab/>
        <w:t>Tiền phải đủ</w:t>
      </w:r>
      <w:r w:rsidR="00BE634F" w:rsidRPr="007567E6">
        <w:rPr>
          <w:lang w:val="en-US"/>
        </w:rPr>
        <w:t xml:space="preserve"> và nhà đang là cấp 3</w:t>
      </w:r>
    </w:p>
    <w:p w14:paraId="022FC9B2" w14:textId="77777777" w:rsidR="003C75E8" w:rsidRPr="007567E6" w:rsidRDefault="003C75E8" w:rsidP="003C75E8">
      <w:pPr>
        <w:pStyle w:val="u3"/>
        <w:spacing w:line="360" w:lineRule="auto"/>
        <w:jc w:val="both"/>
      </w:pPr>
      <w:r w:rsidRPr="007567E6">
        <w:t>Trạng thái hệ thống khi bắt đầu thực hiện Use-case</w:t>
      </w:r>
    </w:p>
    <w:p w14:paraId="7E596AE8" w14:textId="0878C007" w:rsidR="003C75E8" w:rsidRPr="007567E6" w:rsidRDefault="003C75E8" w:rsidP="003C75E8">
      <w:pPr>
        <w:ind w:left="720"/>
        <w:rPr>
          <w:lang w:val="en-US"/>
        </w:rPr>
      </w:pPr>
      <w:r w:rsidRPr="007567E6">
        <w:rPr>
          <w:lang w:val="en-US"/>
        </w:rPr>
        <w:t>Người chơi đi vào thành phố của bản thân hoặc thành phố của người khác chưa có kỳ quan</w:t>
      </w:r>
    </w:p>
    <w:p w14:paraId="47673DCB" w14:textId="77777777" w:rsidR="003C75E8" w:rsidRPr="007567E6" w:rsidRDefault="003C75E8" w:rsidP="003C75E8">
      <w:pPr>
        <w:pStyle w:val="u3"/>
        <w:spacing w:line="360" w:lineRule="auto"/>
        <w:jc w:val="both"/>
        <w:rPr>
          <w:lang w:val="en-US"/>
        </w:rPr>
      </w:pPr>
      <w:r w:rsidRPr="007567E6">
        <w:rPr>
          <w:lang w:val="en-US"/>
        </w:rPr>
        <w:t>Trạng thái hệ thống sau khi thực hiện Use-case</w:t>
      </w:r>
    </w:p>
    <w:p w14:paraId="5EBA7AB9" w14:textId="02982708" w:rsidR="003C75E8" w:rsidRPr="007567E6" w:rsidRDefault="003C75E8" w:rsidP="003C75E8">
      <w:pPr>
        <w:rPr>
          <w:lang w:val="en-US"/>
        </w:rPr>
      </w:pPr>
      <w:r w:rsidRPr="007567E6">
        <w:rPr>
          <w:lang w:val="en-US"/>
        </w:rPr>
        <w:tab/>
        <w:t xml:space="preserve">Người chơi sở hữu kì quan </w:t>
      </w:r>
    </w:p>
    <w:p w14:paraId="3302ED37" w14:textId="77777777" w:rsidR="003C75E8" w:rsidRPr="007567E6" w:rsidRDefault="003C75E8" w:rsidP="003C75E8">
      <w:pPr>
        <w:pStyle w:val="u3"/>
        <w:spacing w:line="360" w:lineRule="auto"/>
        <w:jc w:val="both"/>
        <w:rPr>
          <w:lang w:val="en-US"/>
        </w:rPr>
      </w:pPr>
      <w:r w:rsidRPr="007567E6">
        <w:rPr>
          <w:lang w:val="en-US"/>
        </w:rPr>
        <w:t>Điểm mở rộng</w:t>
      </w:r>
    </w:p>
    <w:p w14:paraId="125320F0" w14:textId="637695D9" w:rsidR="003C75E8" w:rsidRPr="007567E6" w:rsidRDefault="003C75E8" w:rsidP="003C75E8">
      <w:pPr>
        <w:rPr>
          <w:lang w:val="en-US"/>
        </w:rPr>
      </w:pPr>
      <w:r w:rsidRPr="007567E6">
        <w:rPr>
          <w:lang w:val="en-US"/>
        </w:rPr>
        <w:tab/>
        <w:t>Không có</w:t>
      </w:r>
    </w:p>
    <w:p w14:paraId="575F99AC" w14:textId="09972E49" w:rsidR="003C75E8" w:rsidRPr="007567E6" w:rsidRDefault="003C75E8" w:rsidP="003C75E8">
      <w:pPr>
        <w:rPr>
          <w:lang w:val="en-US"/>
        </w:rPr>
      </w:pPr>
    </w:p>
    <w:p w14:paraId="07D74EFC" w14:textId="69FDD051" w:rsidR="003C75E8" w:rsidRPr="007567E6" w:rsidRDefault="003C75E8" w:rsidP="003C75E8">
      <w:pPr>
        <w:rPr>
          <w:lang w:val="en-US"/>
        </w:rPr>
      </w:pPr>
    </w:p>
    <w:p w14:paraId="492DAB29" w14:textId="780C27C5" w:rsidR="003C75E8" w:rsidRPr="007567E6" w:rsidRDefault="003C75E8" w:rsidP="003C75E8">
      <w:pPr>
        <w:rPr>
          <w:lang w:val="en-US"/>
        </w:rPr>
      </w:pPr>
    </w:p>
    <w:p w14:paraId="1D6B1ED6" w14:textId="0220F4D3" w:rsidR="003C75E8" w:rsidRPr="007567E6" w:rsidRDefault="003C75E8" w:rsidP="003C75E8">
      <w:pPr>
        <w:pStyle w:val="u2"/>
        <w:rPr>
          <w:lang w:val="en-US"/>
        </w:rPr>
      </w:pPr>
      <w:r w:rsidRPr="007567E6">
        <w:rPr>
          <w:lang w:val="en-US"/>
        </w:rPr>
        <w:lastRenderedPageBreak/>
        <w:t>Đặc tả use-case: Hoàn thành màu</w:t>
      </w:r>
    </w:p>
    <w:p w14:paraId="318AAB72" w14:textId="77777777" w:rsidR="003C75E8" w:rsidRPr="007567E6" w:rsidRDefault="003C75E8" w:rsidP="003C75E8">
      <w:pPr>
        <w:pStyle w:val="u3"/>
        <w:spacing w:line="360" w:lineRule="auto"/>
        <w:jc w:val="both"/>
      </w:pPr>
      <w:r w:rsidRPr="007567E6">
        <w:t>Tóm tắt</w:t>
      </w:r>
    </w:p>
    <w:p w14:paraId="2FDFF4A1" w14:textId="7C6C3948" w:rsidR="003C75E8" w:rsidRPr="007567E6" w:rsidRDefault="003C75E8" w:rsidP="003C75E8">
      <w:pPr>
        <w:rPr>
          <w:lang w:val="en-US"/>
        </w:rPr>
      </w:pPr>
      <w:r w:rsidRPr="007567E6">
        <w:rPr>
          <w:lang w:val="en-US"/>
        </w:rPr>
        <w:tab/>
        <w:t>Người chơi sở hữu được ba cặp màu đất</w:t>
      </w:r>
    </w:p>
    <w:p w14:paraId="3DB89184" w14:textId="77777777" w:rsidR="003C75E8" w:rsidRPr="007567E6" w:rsidRDefault="003C75E8" w:rsidP="003C75E8">
      <w:pPr>
        <w:pStyle w:val="u3"/>
        <w:spacing w:line="360" w:lineRule="auto"/>
        <w:jc w:val="both"/>
      </w:pPr>
      <w:r w:rsidRPr="007567E6">
        <w:t>Dòng sự kiện</w:t>
      </w:r>
    </w:p>
    <w:p w14:paraId="6CB3444D" w14:textId="77777777" w:rsidR="003C75E8" w:rsidRPr="007567E6" w:rsidRDefault="003C75E8" w:rsidP="003C75E8">
      <w:pPr>
        <w:pStyle w:val="u4"/>
        <w:spacing w:line="360" w:lineRule="auto"/>
        <w:jc w:val="both"/>
      </w:pPr>
      <w:r w:rsidRPr="007567E6">
        <w:t>Dòng sự kiện chính</w:t>
      </w:r>
    </w:p>
    <w:p w14:paraId="34502586" w14:textId="77777777" w:rsidR="003C75E8" w:rsidRPr="007567E6" w:rsidRDefault="003C75E8" w:rsidP="003C75E8">
      <w:pPr>
        <w:ind w:firstLine="720"/>
        <w:rPr>
          <w:lang w:val="en-US"/>
        </w:rPr>
      </w:pPr>
      <w:r w:rsidRPr="007567E6">
        <w:rPr>
          <w:lang w:val="en-US"/>
        </w:rPr>
        <w:t>Người chơi nhấn vào nút mua đất</w:t>
      </w:r>
    </w:p>
    <w:p w14:paraId="01BC60B9" w14:textId="54880BCC" w:rsidR="003C75E8" w:rsidRPr="007567E6" w:rsidRDefault="003C75E8" w:rsidP="003C75E8">
      <w:pPr>
        <w:ind w:firstLine="720"/>
        <w:rPr>
          <w:lang w:val="en-US"/>
        </w:rPr>
      </w:pPr>
      <w:r w:rsidRPr="007567E6">
        <w:rPr>
          <w:lang w:val="en-US"/>
        </w:rPr>
        <w:t xml:space="preserve">Màn hình hiển thị thông báo đã </w:t>
      </w:r>
      <w:r w:rsidR="00B531D7" w:rsidRPr="007567E6">
        <w:rPr>
          <w:lang w:val="en-US"/>
        </w:rPr>
        <w:t>sở hữu ba cặp màu</w:t>
      </w:r>
      <w:r w:rsidRPr="007567E6">
        <w:rPr>
          <w:lang w:val="en-US"/>
        </w:rPr>
        <w:t xml:space="preserve"> </w:t>
      </w:r>
    </w:p>
    <w:p w14:paraId="06E25B8E" w14:textId="7830E441" w:rsidR="003C75E8" w:rsidRPr="007567E6" w:rsidRDefault="003C75E8" w:rsidP="003C75E8">
      <w:pPr>
        <w:ind w:firstLine="720"/>
        <w:rPr>
          <w:lang w:val="en-US"/>
        </w:rPr>
      </w:pPr>
      <w:r w:rsidRPr="007567E6">
        <w:rPr>
          <w:lang w:val="en-US"/>
        </w:rPr>
        <w:t>Thực hiện trừ tiền và màn hình hiển thị nhà theo màu của người chơi</w:t>
      </w:r>
    </w:p>
    <w:p w14:paraId="06B19185" w14:textId="38C69A40" w:rsidR="00DF05BB" w:rsidRPr="007567E6" w:rsidRDefault="00DF05BB" w:rsidP="003C75E8">
      <w:pPr>
        <w:ind w:firstLine="720"/>
        <w:rPr>
          <w:lang w:val="en-US"/>
        </w:rPr>
      </w:pPr>
      <w:r w:rsidRPr="007567E6">
        <w:rPr>
          <w:lang w:val="en-US"/>
        </w:rPr>
        <w:t>X2 tiền tham quan</w:t>
      </w:r>
    </w:p>
    <w:p w14:paraId="34DF1B72" w14:textId="77777777" w:rsidR="003C75E8" w:rsidRPr="007567E6" w:rsidRDefault="003C75E8" w:rsidP="003C75E8">
      <w:pPr>
        <w:pStyle w:val="u4"/>
        <w:spacing w:line="360" w:lineRule="auto"/>
        <w:jc w:val="both"/>
      </w:pPr>
      <w:r w:rsidRPr="007567E6">
        <w:t>Các dòng sự kiện khác</w:t>
      </w:r>
    </w:p>
    <w:p w14:paraId="6E2CBB7A" w14:textId="77777777" w:rsidR="003C75E8" w:rsidRPr="007567E6" w:rsidRDefault="003C75E8" w:rsidP="003C75E8">
      <w:pPr>
        <w:rPr>
          <w:lang w:val="en-US"/>
        </w:rPr>
      </w:pPr>
      <w:r w:rsidRPr="007567E6">
        <w:rPr>
          <w:lang w:val="en-US"/>
        </w:rPr>
        <w:tab/>
        <w:t>Nếu mua thành phố của người khác toàn bộ nhà trên thành phố đó sẽ thuộc quyền của người mua</w:t>
      </w:r>
    </w:p>
    <w:p w14:paraId="45213A12" w14:textId="77777777" w:rsidR="003C75E8" w:rsidRPr="007567E6" w:rsidRDefault="003C75E8" w:rsidP="003C75E8">
      <w:pPr>
        <w:pStyle w:val="u3"/>
        <w:spacing w:line="360" w:lineRule="auto"/>
        <w:jc w:val="both"/>
      </w:pPr>
      <w:r w:rsidRPr="007567E6">
        <w:t>Các yêu cầu đặc biệt</w:t>
      </w:r>
    </w:p>
    <w:p w14:paraId="26BD9D08" w14:textId="77777777" w:rsidR="003C75E8" w:rsidRPr="007567E6" w:rsidRDefault="003C75E8" w:rsidP="003C75E8">
      <w:pPr>
        <w:rPr>
          <w:lang w:val="en-US"/>
        </w:rPr>
      </w:pPr>
      <w:r w:rsidRPr="007567E6">
        <w:tab/>
      </w:r>
      <w:r w:rsidRPr="007567E6">
        <w:rPr>
          <w:lang w:val="en-US"/>
        </w:rPr>
        <w:t>Người chơi phải đủ tiền mặt</w:t>
      </w:r>
    </w:p>
    <w:p w14:paraId="533E033D" w14:textId="77777777" w:rsidR="003C75E8" w:rsidRPr="007567E6" w:rsidRDefault="003C75E8" w:rsidP="003C75E8">
      <w:pPr>
        <w:pStyle w:val="u3"/>
        <w:spacing w:line="360" w:lineRule="auto"/>
        <w:jc w:val="both"/>
      </w:pPr>
      <w:r w:rsidRPr="007567E6">
        <w:t>Trạng thái hệ thống khi bắt đầu thực hiện Use-case</w:t>
      </w:r>
    </w:p>
    <w:p w14:paraId="0D0F1201" w14:textId="77777777" w:rsidR="003C75E8" w:rsidRPr="007567E6" w:rsidRDefault="003C75E8" w:rsidP="003C75E8">
      <w:pPr>
        <w:rPr>
          <w:lang w:val="en-US"/>
        </w:rPr>
      </w:pPr>
      <w:r w:rsidRPr="007567E6">
        <w:tab/>
      </w:r>
      <w:r w:rsidRPr="007567E6">
        <w:rPr>
          <w:lang w:val="en-US"/>
        </w:rPr>
        <w:t>Người chơi đi vào ô trống hoặc thành phố của người khác chưa có kỳ quan</w:t>
      </w:r>
    </w:p>
    <w:p w14:paraId="163277D9" w14:textId="77777777" w:rsidR="003C75E8" w:rsidRPr="007567E6" w:rsidRDefault="003C75E8" w:rsidP="003C75E8">
      <w:pPr>
        <w:rPr>
          <w:lang w:val="en-US"/>
        </w:rPr>
      </w:pPr>
      <w:r w:rsidRPr="007567E6">
        <w:rPr>
          <w:lang w:val="en-US"/>
        </w:rPr>
        <w:tab/>
      </w:r>
    </w:p>
    <w:p w14:paraId="292C7E40" w14:textId="77777777" w:rsidR="003C75E8" w:rsidRPr="007567E6" w:rsidRDefault="003C75E8" w:rsidP="003C75E8">
      <w:pPr>
        <w:pStyle w:val="u3"/>
        <w:spacing w:line="360" w:lineRule="auto"/>
        <w:jc w:val="both"/>
        <w:rPr>
          <w:lang w:val="en-US"/>
        </w:rPr>
      </w:pPr>
      <w:r w:rsidRPr="007567E6">
        <w:rPr>
          <w:lang w:val="en-US"/>
        </w:rPr>
        <w:t>Trạng thái hệ thống sau khi thực hiện Use-case</w:t>
      </w:r>
    </w:p>
    <w:p w14:paraId="2AF41C7E" w14:textId="09D72437" w:rsidR="003C75E8" w:rsidRPr="007567E6" w:rsidRDefault="003C75E8" w:rsidP="003C75E8">
      <w:pPr>
        <w:rPr>
          <w:lang w:val="en-US"/>
        </w:rPr>
      </w:pPr>
      <w:r w:rsidRPr="007567E6">
        <w:rPr>
          <w:lang w:val="en-US"/>
        </w:rPr>
        <w:tab/>
        <w:t>Người chơi sở hữu thành phố</w:t>
      </w:r>
      <w:r w:rsidR="00DF05BB" w:rsidRPr="007567E6">
        <w:rPr>
          <w:lang w:val="en-US"/>
        </w:rPr>
        <w:t xml:space="preserve"> và x2 tiền tham quan</w:t>
      </w:r>
    </w:p>
    <w:p w14:paraId="71F5CCEF" w14:textId="77777777" w:rsidR="003C75E8" w:rsidRPr="007567E6" w:rsidRDefault="003C75E8" w:rsidP="003C75E8">
      <w:pPr>
        <w:pStyle w:val="u3"/>
        <w:spacing w:line="360" w:lineRule="auto"/>
        <w:jc w:val="both"/>
        <w:rPr>
          <w:lang w:val="en-US"/>
        </w:rPr>
      </w:pPr>
      <w:r w:rsidRPr="007567E6">
        <w:rPr>
          <w:lang w:val="en-US"/>
        </w:rPr>
        <w:t>Điểm mở rộng</w:t>
      </w:r>
    </w:p>
    <w:p w14:paraId="7DC3F1BE" w14:textId="77777777" w:rsidR="003C75E8" w:rsidRPr="007567E6" w:rsidRDefault="003C75E8" w:rsidP="003C75E8">
      <w:pPr>
        <w:rPr>
          <w:lang w:val="en-US"/>
        </w:rPr>
      </w:pPr>
      <w:r w:rsidRPr="007567E6">
        <w:rPr>
          <w:lang w:val="en-US"/>
        </w:rPr>
        <w:tab/>
        <w:t>Nếu người chơi mua lại thành phố người chơi khác có thể chọn xây tiếp, chuyển đến usecase Xây nhà.</w:t>
      </w:r>
    </w:p>
    <w:p w14:paraId="65CF9141" w14:textId="3A7FB268" w:rsidR="00D05CD5" w:rsidRPr="007567E6" w:rsidRDefault="00D05CD5" w:rsidP="00A23833">
      <w:pPr>
        <w:spacing w:line="360" w:lineRule="auto"/>
        <w:jc w:val="both"/>
        <w:rPr>
          <w:lang w:val="en-US"/>
        </w:rPr>
      </w:pPr>
    </w:p>
    <w:p w14:paraId="4FEC01F1" w14:textId="2C13634D" w:rsidR="00B531D7" w:rsidRPr="007567E6" w:rsidRDefault="00B531D7" w:rsidP="00A23833">
      <w:pPr>
        <w:spacing w:line="360" w:lineRule="auto"/>
        <w:jc w:val="both"/>
        <w:rPr>
          <w:lang w:val="en-US"/>
        </w:rPr>
      </w:pPr>
    </w:p>
    <w:p w14:paraId="59A7F3A1" w14:textId="22C26105" w:rsidR="00B531D7" w:rsidRPr="007567E6" w:rsidRDefault="00B531D7" w:rsidP="00B531D7">
      <w:pPr>
        <w:pStyle w:val="u2"/>
        <w:rPr>
          <w:lang w:val="en-US"/>
        </w:rPr>
      </w:pPr>
      <w:r w:rsidRPr="007567E6">
        <w:rPr>
          <w:lang w:val="en-US"/>
        </w:rPr>
        <w:t>Đặc tả use-case: Hoàn thành bộ màu</w:t>
      </w:r>
    </w:p>
    <w:p w14:paraId="1B3A59E8" w14:textId="77777777" w:rsidR="00B531D7" w:rsidRPr="007567E6" w:rsidRDefault="00B531D7" w:rsidP="00B531D7">
      <w:pPr>
        <w:pStyle w:val="u3"/>
        <w:spacing w:line="360" w:lineRule="auto"/>
        <w:jc w:val="both"/>
      </w:pPr>
      <w:r w:rsidRPr="007567E6">
        <w:t>Tóm tắt</w:t>
      </w:r>
    </w:p>
    <w:p w14:paraId="2897DAC5" w14:textId="2E7178FE" w:rsidR="00B531D7" w:rsidRPr="007567E6" w:rsidRDefault="00B531D7" w:rsidP="00B531D7">
      <w:pPr>
        <w:rPr>
          <w:lang w:val="en-US"/>
        </w:rPr>
      </w:pPr>
      <w:r w:rsidRPr="007567E6">
        <w:rPr>
          <w:lang w:val="en-US"/>
        </w:rPr>
        <w:tab/>
        <w:t>Người chơi sở hữu được ba cặp màu</w:t>
      </w:r>
    </w:p>
    <w:p w14:paraId="64B087F6" w14:textId="77777777" w:rsidR="00B531D7" w:rsidRPr="007567E6" w:rsidRDefault="00B531D7" w:rsidP="00B531D7">
      <w:pPr>
        <w:pStyle w:val="u3"/>
        <w:spacing w:line="360" w:lineRule="auto"/>
        <w:jc w:val="both"/>
      </w:pPr>
      <w:r w:rsidRPr="007567E6">
        <w:t>Dòng sự kiện</w:t>
      </w:r>
    </w:p>
    <w:p w14:paraId="635CE4BF" w14:textId="77777777" w:rsidR="00B531D7" w:rsidRPr="007567E6" w:rsidRDefault="00B531D7" w:rsidP="00B531D7">
      <w:pPr>
        <w:pStyle w:val="u4"/>
        <w:spacing w:line="360" w:lineRule="auto"/>
        <w:jc w:val="both"/>
      </w:pPr>
      <w:r w:rsidRPr="007567E6">
        <w:t>Dòng sự kiện chính</w:t>
      </w:r>
    </w:p>
    <w:p w14:paraId="7DC0614E" w14:textId="46083A01" w:rsidR="00B531D7" w:rsidRPr="007567E6" w:rsidRDefault="00B531D7" w:rsidP="00B531D7">
      <w:pPr>
        <w:ind w:firstLine="720"/>
        <w:rPr>
          <w:lang w:val="en-US"/>
        </w:rPr>
      </w:pPr>
      <w:r w:rsidRPr="007567E6">
        <w:rPr>
          <w:lang w:val="en-US"/>
        </w:rPr>
        <w:t xml:space="preserve">Người chơi nhấn vào nút xây </w:t>
      </w:r>
    </w:p>
    <w:p w14:paraId="5861D915" w14:textId="3D20D936" w:rsidR="00B531D7" w:rsidRPr="007567E6" w:rsidRDefault="00B531D7" w:rsidP="00B531D7">
      <w:pPr>
        <w:ind w:firstLine="720"/>
        <w:rPr>
          <w:lang w:val="en-US"/>
        </w:rPr>
      </w:pPr>
      <w:r w:rsidRPr="007567E6">
        <w:rPr>
          <w:lang w:val="en-US"/>
        </w:rPr>
        <w:t>Màn hình hiển thị thông báo đã hoàn thành bộ màu</w:t>
      </w:r>
    </w:p>
    <w:p w14:paraId="3581D107" w14:textId="7F872718" w:rsidR="00B531D7" w:rsidRPr="007567E6" w:rsidRDefault="00B531D7" w:rsidP="00B531D7">
      <w:pPr>
        <w:ind w:firstLine="720"/>
        <w:rPr>
          <w:lang w:val="en-US"/>
        </w:rPr>
      </w:pPr>
      <w:r w:rsidRPr="007567E6">
        <w:rPr>
          <w:lang w:val="en-US"/>
        </w:rPr>
        <w:t>Người chơi chiến thắng và thực hiện Use-case Chiến thắng</w:t>
      </w:r>
    </w:p>
    <w:p w14:paraId="59FBC3D0" w14:textId="77777777" w:rsidR="00B531D7" w:rsidRPr="007567E6" w:rsidRDefault="00B531D7" w:rsidP="00B531D7">
      <w:pPr>
        <w:pStyle w:val="u4"/>
        <w:spacing w:line="360" w:lineRule="auto"/>
        <w:jc w:val="both"/>
      </w:pPr>
      <w:r w:rsidRPr="007567E6">
        <w:t>Các dòng sự kiện khác</w:t>
      </w:r>
    </w:p>
    <w:p w14:paraId="2A93FBB9" w14:textId="77777777" w:rsidR="00B531D7" w:rsidRPr="007567E6" w:rsidRDefault="00B531D7" w:rsidP="00B531D7">
      <w:pPr>
        <w:rPr>
          <w:lang w:val="en-US"/>
        </w:rPr>
      </w:pPr>
      <w:r w:rsidRPr="007567E6">
        <w:rPr>
          <w:lang w:val="en-US"/>
        </w:rPr>
        <w:tab/>
        <w:t>Nếu mua thành phố của người khác toàn bộ nhà trên thành phố đó sẽ thuộc quyền của người mua</w:t>
      </w:r>
    </w:p>
    <w:p w14:paraId="0A2CB709" w14:textId="77777777" w:rsidR="00B531D7" w:rsidRPr="007567E6" w:rsidRDefault="00B531D7" w:rsidP="00B531D7">
      <w:pPr>
        <w:pStyle w:val="u3"/>
        <w:spacing w:line="360" w:lineRule="auto"/>
        <w:jc w:val="both"/>
      </w:pPr>
      <w:r w:rsidRPr="007567E6">
        <w:lastRenderedPageBreak/>
        <w:t>Các yêu cầu đặc biệt</w:t>
      </w:r>
    </w:p>
    <w:p w14:paraId="70768B0A" w14:textId="77777777" w:rsidR="00B531D7" w:rsidRPr="007567E6" w:rsidRDefault="00B531D7" w:rsidP="00B531D7">
      <w:pPr>
        <w:rPr>
          <w:lang w:val="en-US"/>
        </w:rPr>
      </w:pPr>
      <w:r w:rsidRPr="007567E6">
        <w:tab/>
      </w:r>
      <w:r w:rsidRPr="007567E6">
        <w:rPr>
          <w:lang w:val="en-US"/>
        </w:rPr>
        <w:t>Người chơi phải đủ tiền mặt</w:t>
      </w:r>
    </w:p>
    <w:p w14:paraId="0EC0F65F" w14:textId="77777777" w:rsidR="00B531D7" w:rsidRPr="007567E6" w:rsidRDefault="00B531D7" w:rsidP="00B531D7">
      <w:pPr>
        <w:pStyle w:val="u3"/>
        <w:spacing w:line="360" w:lineRule="auto"/>
        <w:jc w:val="both"/>
      </w:pPr>
      <w:r w:rsidRPr="007567E6">
        <w:t>Trạng thái hệ thống khi bắt đầu thực hiện Use-case</w:t>
      </w:r>
    </w:p>
    <w:p w14:paraId="1BB8582E" w14:textId="60CF0B39" w:rsidR="00B531D7" w:rsidRPr="007567E6" w:rsidRDefault="00B531D7" w:rsidP="00B531D7">
      <w:pPr>
        <w:rPr>
          <w:lang w:val="en-US"/>
        </w:rPr>
      </w:pPr>
      <w:r w:rsidRPr="007567E6">
        <w:tab/>
      </w:r>
      <w:r w:rsidRPr="007567E6">
        <w:rPr>
          <w:lang w:val="en-US"/>
        </w:rPr>
        <w:t xml:space="preserve">Người chơi đi vào thành phố </w:t>
      </w:r>
      <w:r w:rsidR="00FF71DA" w:rsidRPr="007567E6">
        <w:rPr>
          <w:lang w:val="en-US"/>
        </w:rPr>
        <w:t xml:space="preserve">của bản thân hoặc </w:t>
      </w:r>
      <w:r w:rsidRPr="007567E6">
        <w:rPr>
          <w:lang w:val="en-US"/>
        </w:rPr>
        <w:t>của người khác chưa có kỳ quan</w:t>
      </w:r>
    </w:p>
    <w:p w14:paraId="0A1BA2FF" w14:textId="77777777" w:rsidR="00B531D7" w:rsidRPr="007567E6" w:rsidRDefault="00B531D7" w:rsidP="00B531D7">
      <w:pPr>
        <w:rPr>
          <w:lang w:val="en-US"/>
        </w:rPr>
      </w:pPr>
      <w:r w:rsidRPr="007567E6">
        <w:rPr>
          <w:lang w:val="en-US"/>
        </w:rPr>
        <w:tab/>
      </w:r>
    </w:p>
    <w:p w14:paraId="6148D2A6" w14:textId="77777777" w:rsidR="00B531D7" w:rsidRPr="007567E6" w:rsidRDefault="00B531D7" w:rsidP="00B531D7">
      <w:pPr>
        <w:pStyle w:val="u3"/>
        <w:spacing w:line="360" w:lineRule="auto"/>
        <w:jc w:val="both"/>
        <w:rPr>
          <w:lang w:val="en-US"/>
        </w:rPr>
      </w:pPr>
      <w:r w:rsidRPr="007567E6">
        <w:rPr>
          <w:lang w:val="en-US"/>
        </w:rPr>
        <w:t>Trạng thái hệ thống sau khi thực hiện Use-case</w:t>
      </w:r>
    </w:p>
    <w:p w14:paraId="41C6051E" w14:textId="0723E27C" w:rsidR="00B531D7" w:rsidRPr="007567E6" w:rsidRDefault="00B531D7" w:rsidP="00B531D7">
      <w:pPr>
        <w:rPr>
          <w:lang w:val="en-US"/>
        </w:rPr>
      </w:pPr>
      <w:r w:rsidRPr="007567E6">
        <w:rPr>
          <w:lang w:val="en-US"/>
        </w:rPr>
        <w:tab/>
        <w:t xml:space="preserve">Người chơi </w:t>
      </w:r>
      <w:r w:rsidR="00FF71DA" w:rsidRPr="007567E6">
        <w:rPr>
          <w:lang w:val="en-US"/>
        </w:rPr>
        <w:t>chiến thắng</w:t>
      </w:r>
    </w:p>
    <w:p w14:paraId="64BF2F6E" w14:textId="77777777" w:rsidR="00B531D7" w:rsidRPr="007567E6" w:rsidRDefault="00B531D7" w:rsidP="00B531D7">
      <w:pPr>
        <w:pStyle w:val="u3"/>
        <w:spacing w:line="360" w:lineRule="auto"/>
        <w:jc w:val="both"/>
        <w:rPr>
          <w:lang w:val="en-US"/>
        </w:rPr>
      </w:pPr>
      <w:r w:rsidRPr="007567E6">
        <w:rPr>
          <w:lang w:val="en-US"/>
        </w:rPr>
        <w:t>Điểm mở rộng</w:t>
      </w:r>
    </w:p>
    <w:p w14:paraId="158B7F82" w14:textId="60D7ED9F" w:rsidR="00B531D7" w:rsidRPr="007567E6" w:rsidRDefault="00B531D7" w:rsidP="00B531D7">
      <w:pPr>
        <w:rPr>
          <w:lang w:val="en-US"/>
        </w:rPr>
      </w:pPr>
      <w:r w:rsidRPr="007567E6">
        <w:rPr>
          <w:lang w:val="en-US"/>
        </w:rPr>
        <w:tab/>
        <w:t>Không có</w:t>
      </w:r>
    </w:p>
    <w:p w14:paraId="3F5B3A6C" w14:textId="77777777" w:rsidR="00B531D7" w:rsidRPr="007567E6" w:rsidRDefault="00B531D7" w:rsidP="00B531D7">
      <w:pPr>
        <w:spacing w:line="360" w:lineRule="auto"/>
        <w:jc w:val="both"/>
        <w:rPr>
          <w:lang w:val="en-US"/>
        </w:rPr>
      </w:pPr>
    </w:p>
    <w:p w14:paraId="29DD2411" w14:textId="0C16A23C" w:rsidR="00B531D7" w:rsidRPr="007567E6" w:rsidRDefault="00B531D7" w:rsidP="00B531D7">
      <w:pPr>
        <w:pStyle w:val="u2"/>
        <w:rPr>
          <w:lang w:val="en-US"/>
        </w:rPr>
      </w:pPr>
      <w:r w:rsidRPr="007567E6">
        <w:rPr>
          <w:lang w:val="en-US"/>
        </w:rPr>
        <w:t>Đặc tả use-case: Chiến thắng</w:t>
      </w:r>
    </w:p>
    <w:p w14:paraId="23BD6A0F" w14:textId="77777777" w:rsidR="00B531D7" w:rsidRPr="007567E6" w:rsidRDefault="00B531D7" w:rsidP="00B531D7">
      <w:pPr>
        <w:pStyle w:val="u3"/>
        <w:spacing w:line="360" w:lineRule="auto"/>
        <w:jc w:val="both"/>
      </w:pPr>
      <w:r w:rsidRPr="007567E6">
        <w:t>Tóm tắt</w:t>
      </w:r>
    </w:p>
    <w:p w14:paraId="349A78AC" w14:textId="23BEFC70" w:rsidR="00B531D7" w:rsidRPr="007567E6" w:rsidRDefault="00B531D7" w:rsidP="00B531D7">
      <w:pPr>
        <w:rPr>
          <w:lang w:val="en-US"/>
        </w:rPr>
      </w:pPr>
      <w:r w:rsidRPr="007567E6">
        <w:rPr>
          <w:lang w:val="en-US"/>
        </w:rPr>
        <w:tab/>
        <w:t>Người chơi chiến thắng</w:t>
      </w:r>
    </w:p>
    <w:p w14:paraId="2514334E" w14:textId="77777777" w:rsidR="00B531D7" w:rsidRPr="007567E6" w:rsidRDefault="00B531D7" w:rsidP="00B531D7">
      <w:pPr>
        <w:pStyle w:val="u3"/>
        <w:spacing w:line="360" w:lineRule="auto"/>
        <w:jc w:val="both"/>
      </w:pPr>
      <w:r w:rsidRPr="007567E6">
        <w:t>Dòng sự kiện</w:t>
      </w:r>
    </w:p>
    <w:p w14:paraId="1301027E" w14:textId="77777777" w:rsidR="00B531D7" w:rsidRPr="007567E6" w:rsidRDefault="00B531D7" w:rsidP="00B531D7">
      <w:pPr>
        <w:pStyle w:val="u4"/>
        <w:spacing w:line="360" w:lineRule="auto"/>
        <w:jc w:val="both"/>
      </w:pPr>
      <w:r w:rsidRPr="007567E6">
        <w:t>Dòng sự kiện chính</w:t>
      </w:r>
    </w:p>
    <w:p w14:paraId="484751BD" w14:textId="58E100F5" w:rsidR="00B531D7" w:rsidRPr="007567E6" w:rsidRDefault="00B531D7" w:rsidP="00B531D7">
      <w:pPr>
        <w:ind w:firstLine="720"/>
        <w:rPr>
          <w:lang w:val="en-US"/>
        </w:rPr>
      </w:pPr>
      <w:r w:rsidRPr="007567E6">
        <w:rPr>
          <w:lang w:val="en-US"/>
        </w:rPr>
        <w:t>Màn hình thông báo người chơi đã chiến thắng và những người còn lại thua cuộc</w:t>
      </w:r>
    </w:p>
    <w:p w14:paraId="73178B1C" w14:textId="77777777" w:rsidR="00B531D7" w:rsidRPr="007567E6" w:rsidRDefault="00B531D7" w:rsidP="00B531D7">
      <w:pPr>
        <w:pStyle w:val="u4"/>
        <w:spacing w:line="360" w:lineRule="auto"/>
        <w:jc w:val="both"/>
      </w:pPr>
      <w:r w:rsidRPr="007567E6">
        <w:t>Các dòng sự kiện khác</w:t>
      </w:r>
    </w:p>
    <w:p w14:paraId="6940AE00" w14:textId="4F8CC2D4" w:rsidR="00B531D7" w:rsidRPr="007567E6" w:rsidRDefault="00B531D7" w:rsidP="00B531D7">
      <w:pPr>
        <w:rPr>
          <w:lang w:val="en-US"/>
        </w:rPr>
      </w:pPr>
      <w:r w:rsidRPr="007567E6">
        <w:rPr>
          <w:lang w:val="en-US"/>
        </w:rPr>
        <w:tab/>
        <w:t>Không có</w:t>
      </w:r>
    </w:p>
    <w:p w14:paraId="71602783" w14:textId="77777777" w:rsidR="00B531D7" w:rsidRPr="007567E6" w:rsidRDefault="00B531D7" w:rsidP="00B531D7">
      <w:pPr>
        <w:pStyle w:val="u3"/>
        <w:spacing w:line="360" w:lineRule="auto"/>
        <w:jc w:val="both"/>
      </w:pPr>
      <w:r w:rsidRPr="007567E6">
        <w:t>Các yêu cầu đặc biệt</w:t>
      </w:r>
    </w:p>
    <w:p w14:paraId="10D8D3EA" w14:textId="291F93D2" w:rsidR="00B531D7" w:rsidRPr="007567E6" w:rsidRDefault="00B531D7" w:rsidP="00B531D7">
      <w:pPr>
        <w:rPr>
          <w:lang w:val="en-US"/>
        </w:rPr>
      </w:pPr>
      <w:r w:rsidRPr="007567E6">
        <w:tab/>
      </w:r>
      <w:r w:rsidRPr="007567E6">
        <w:rPr>
          <w:lang w:val="en-US"/>
        </w:rPr>
        <w:t>Người chơi thỏa mãn 1 trong 2 điều kiện để chiến thắng</w:t>
      </w:r>
    </w:p>
    <w:p w14:paraId="69466D48" w14:textId="77777777" w:rsidR="00B531D7" w:rsidRPr="007567E6" w:rsidRDefault="00B531D7" w:rsidP="00B531D7">
      <w:pPr>
        <w:pStyle w:val="u3"/>
        <w:spacing w:line="360" w:lineRule="auto"/>
        <w:jc w:val="both"/>
      </w:pPr>
      <w:r w:rsidRPr="007567E6">
        <w:t>Trạng thái hệ thống khi bắt đầu thực hiện Use-case</w:t>
      </w:r>
    </w:p>
    <w:p w14:paraId="4DDB429D" w14:textId="5ED15964" w:rsidR="00B531D7" w:rsidRPr="007567E6" w:rsidRDefault="00B531D7" w:rsidP="00B531D7">
      <w:pPr>
        <w:rPr>
          <w:lang w:val="en-US"/>
        </w:rPr>
      </w:pPr>
      <w:r w:rsidRPr="007567E6">
        <w:tab/>
      </w:r>
      <w:r w:rsidR="00FF71DA" w:rsidRPr="007567E6">
        <w:rPr>
          <w:lang w:val="en-US"/>
        </w:rPr>
        <w:t>Không có</w:t>
      </w:r>
    </w:p>
    <w:p w14:paraId="6F976A9B" w14:textId="77777777" w:rsidR="00B531D7" w:rsidRPr="007567E6" w:rsidRDefault="00B531D7" w:rsidP="00B531D7">
      <w:pPr>
        <w:rPr>
          <w:lang w:val="en-US"/>
        </w:rPr>
      </w:pPr>
      <w:r w:rsidRPr="007567E6">
        <w:rPr>
          <w:lang w:val="en-US"/>
        </w:rPr>
        <w:tab/>
      </w:r>
    </w:p>
    <w:p w14:paraId="1EE1B9E4" w14:textId="77777777" w:rsidR="00B531D7" w:rsidRPr="007567E6" w:rsidRDefault="00B531D7" w:rsidP="00B531D7">
      <w:pPr>
        <w:pStyle w:val="u3"/>
        <w:spacing w:line="360" w:lineRule="auto"/>
        <w:jc w:val="both"/>
        <w:rPr>
          <w:lang w:val="en-US"/>
        </w:rPr>
      </w:pPr>
      <w:r w:rsidRPr="007567E6">
        <w:rPr>
          <w:lang w:val="en-US"/>
        </w:rPr>
        <w:t>Trạng thái hệ thống sau khi thực hiện Use-case</w:t>
      </w:r>
    </w:p>
    <w:p w14:paraId="54A523CA" w14:textId="162A0E25" w:rsidR="00B531D7" w:rsidRPr="007567E6" w:rsidRDefault="00B531D7" w:rsidP="00B531D7">
      <w:pPr>
        <w:rPr>
          <w:lang w:val="en-US"/>
        </w:rPr>
      </w:pPr>
      <w:r w:rsidRPr="007567E6">
        <w:rPr>
          <w:lang w:val="en-US"/>
        </w:rPr>
        <w:tab/>
      </w:r>
      <w:r w:rsidR="00B3163E" w:rsidRPr="007567E6">
        <w:rPr>
          <w:lang w:val="en-US"/>
        </w:rPr>
        <w:t>Không có</w:t>
      </w:r>
    </w:p>
    <w:p w14:paraId="5E5ACC8E" w14:textId="77777777" w:rsidR="00B531D7" w:rsidRPr="007567E6" w:rsidRDefault="00B531D7" w:rsidP="00B531D7">
      <w:pPr>
        <w:pStyle w:val="u3"/>
        <w:spacing w:line="360" w:lineRule="auto"/>
        <w:jc w:val="both"/>
        <w:rPr>
          <w:lang w:val="en-US"/>
        </w:rPr>
      </w:pPr>
      <w:r w:rsidRPr="007567E6">
        <w:rPr>
          <w:lang w:val="en-US"/>
        </w:rPr>
        <w:t>Điểm mở rộng</w:t>
      </w:r>
    </w:p>
    <w:p w14:paraId="5C664B0F" w14:textId="77777777" w:rsidR="00B531D7" w:rsidRPr="007567E6" w:rsidRDefault="00B531D7" w:rsidP="00B531D7">
      <w:pPr>
        <w:rPr>
          <w:lang w:val="en-US"/>
        </w:rPr>
      </w:pPr>
      <w:r w:rsidRPr="007567E6">
        <w:rPr>
          <w:lang w:val="en-US"/>
        </w:rPr>
        <w:tab/>
        <w:t>Không có</w:t>
      </w:r>
    </w:p>
    <w:p w14:paraId="5B5A78BB" w14:textId="77777777" w:rsidR="00B531D7" w:rsidRPr="007567E6" w:rsidRDefault="00B531D7" w:rsidP="00B531D7">
      <w:pPr>
        <w:spacing w:line="360" w:lineRule="auto"/>
        <w:jc w:val="both"/>
        <w:rPr>
          <w:lang w:val="en-US"/>
        </w:rPr>
      </w:pPr>
    </w:p>
    <w:p w14:paraId="0EDC9560" w14:textId="6FCCEB76" w:rsidR="00B531D7" w:rsidRPr="007567E6" w:rsidRDefault="00B531D7" w:rsidP="00B531D7">
      <w:pPr>
        <w:spacing w:line="360" w:lineRule="auto"/>
        <w:jc w:val="both"/>
        <w:rPr>
          <w:lang w:val="en-US"/>
        </w:rPr>
      </w:pPr>
    </w:p>
    <w:p w14:paraId="66DDD987" w14:textId="329FD676" w:rsidR="00B3163E" w:rsidRPr="007567E6" w:rsidRDefault="00B3163E" w:rsidP="00B3163E">
      <w:pPr>
        <w:pStyle w:val="u2"/>
        <w:rPr>
          <w:lang w:val="en-US"/>
        </w:rPr>
      </w:pPr>
      <w:r w:rsidRPr="007567E6">
        <w:rPr>
          <w:lang w:val="en-US"/>
        </w:rPr>
        <w:t>Đặc tả use-case: Trả tiền tham quan</w:t>
      </w:r>
    </w:p>
    <w:p w14:paraId="67EEF319" w14:textId="77777777" w:rsidR="00B3163E" w:rsidRPr="007567E6" w:rsidRDefault="00B3163E" w:rsidP="00B3163E">
      <w:pPr>
        <w:pStyle w:val="u3"/>
        <w:spacing w:line="360" w:lineRule="auto"/>
        <w:jc w:val="both"/>
      </w:pPr>
      <w:r w:rsidRPr="007567E6">
        <w:t>Tóm tắt</w:t>
      </w:r>
    </w:p>
    <w:p w14:paraId="54F0E4DE" w14:textId="4EFAA21B" w:rsidR="00B3163E" w:rsidRPr="007567E6" w:rsidRDefault="00B3163E" w:rsidP="00B3163E">
      <w:pPr>
        <w:rPr>
          <w:lang w:val="en-US"/>
        </w:rPr>
      </w:pPr>
      <w:r w:rsidRPr="007567E6">
        <w:rPr>
          <w:lang w:val="en-US"/>
        </w:rPr>
        <w:tab/>
        <w:t>Người chơi trả tiền khi đi vào thành phố của người chơi khác</w:t>
      </w:r>
    </w:p>
    <w:p w14:paraId="3888E9DF" w14:textId="77777777" w:rsidR="00B3163E" w:rsidRPr="007567E6" w:rsidRDefault="00B3163E" w:rsidP="00B3163E">
      <w:pPr>
        <w:pStyle w:val="u3"/>
        <w:spacing w:line="360" w:lineRule="auto"/>
        <w:jc w:val="both"/>
      </w:pPr>
      <w:r w:rsidRPr="007567E6">
        <w:lastRenderedPageBreak/>
        <w:t>Dòng sự kiện</w:t>
      </w:r>
    </w:p>
    <w:p w14:paraId="7780E5F4" w14:textId="77777777" w:rsidR="00B3163E" w:rsidRPr="007567E6" w:rsidRDefault="00B3163E" w:rsidP="00B3163E">
      <w:pPr>
        <w:pStyle w:val="u4"/>
        <w:spacing w:line="360" w:lineRule="auto"/>
        <w:jc w:val="both"/>
      </w:pPr>
      <w:r w:rsidRPr="007567E6">
        <w:t>Dòng sự kiện chính</w:t>
      </w:r>
    </w:p>
    <w:p w14:paraId="2702A898" w14:textId="152BC07A" w:rsidR="00B3163E" w:rsidRPr="007567E6" w:rsidRDefault="00B3163E" w:rsidP="00B3163E">
      <w:pPr>
        <w:ind w:firstLine="720"/>
        <w:rPr>
          <w:lang w:val="en-US"/>
        </w:rPr>
      </w:pPr>
      <w:r w:rsidRPr="007567E6">
        <w:rPr>
          <w:lang w:val="en-US"/>
        </w:rPr>
        <w:t>Người chơi nhấn vào nút trả tiền</w:t>
      </w:r>
    </w:p>
    <w:p w14:paraId="2C0A98E0" w14:textId="77777777" w:rsidR="00B3163E" w:rsidRPr="007567E6" w:rsidRDefault="00B3163E" w:rsidP="00B3163E">
      <w:pPr>
        <w:ind w:firstLine="720"/>
        <w:rPr>
          <w:lang w:val="en-US"/>
        </w:rPr>
      </w:pPr>
      <w:r w:rsidRPr="007567E6">
        <w:rPr>
          <w:lang w:val="en-US"/>
        </w:rPr>
        <w:t xml:space="preserve">Màn hình hiển thị số tiền </w:t>
      </w:r>
    </w:p>
    <w:p w14:paraId="2ACB0445" w14:textId="4A83CEE7" w:rsidR="00B3163E" w:rsidRPr="007567E6" w:rsidRDefault="00B3163E" w:rsidP="00B3163E">
      <w:pPr>
        <w:ind w:firstLine="720"/>
        <w:rPr>
          <w:lang w:val="en-US"/>
        </w:rPr>
      </w:pPr>
      <w:r w:rsidRPr="007567E6">
        <w:rPr>
          <w:lang w:val="en-US"/>
        </w:rPr>
        <w:t>Thực hiện trừ tiền của người chơi</w:t>
      </w:r>
    </w:p>
    <w:p w14:paraId="496F9518" w14:textId="77777777" w:rsidR="00B3163E" w:rsidRPr="007567E6" w:rsidRDefault="00B3163E" w:rsidP="00B3163E">
      <w:pPr>
        <w:pStyle w:val="u4"/>
        <w:spacing w:line="360" w:lineRule="auto"/>
        <w:jc w:val="both"/>
      </w:pPr>
      <w:r w:rsidRPr="007567E6">
        <w:t>Các dòng sự kiện khác</w:t>
      </w:r>
    </w:p>
    <w:p w14:paraId="58B7A53D" w14:textId="7723701C" w:rsidR="00B3163E" w:rsidRPr="007567E6" w:rsidRDefault="00B3163E" w:rsidP="00B3163E">
      <w:pPr>
        <w:rPr>
          <w:lang w:val="en-US"/>
        </w:rPr>
      </w:pPr>
      <w:r w:rsidRPr="007567E6">
        <w:rPr>
          <w:lang w:val="en-US"/>
        </w:rPr>
        <w:tab/>
        <w:t>Có thể dùng thẻ cơ hội bảo vệ để khỏi mất tiền</w:t>
      </w:r>
    </w:p>
    <w:p w14:paraId="184B081A" w14:textId="77777777" w:rsidR="00B3163E" w:rsidRPr="007567E6" w:rsidRDefault="00B3163E" w:rsidP="00B3163E">
      <w:pPr>
        <w:pStyle w:val="u3"/>
        <w:spacing w:line="360" w:lineRule="auto"/>
        <w:jc w:val="both"/>
      </w:pPr>
      <w:r w:rsidRPr="007567E6">
        <w:t>Các yêu cầu đặc biệt</w:t>
      </w:r>
    </w:p>
    <w:p w14:paraId="1182995A" w14:textId="502F1C3F" w:rsidR="00B3163E" w:rsidRPr="007567E6" w:rsidRDefault="00B3163E" w:rsidP="00B3163E">
      <w:pPr>
        <w:rPr>
          <w:lang w:val="en-US"/>
        </w:rPr>
      </w:pPr>
      <w:r w:rsidRPr="007567E6">
        <w:tab/>
      </w:r>
      <w:r w:rsidRPr="007567E6">
        <w:rPr>
          <w:lang w:val="en-US"/>
        </w:rPr>
        <w:t>Người chơi phải đủ tiền mặt</w:t>
      </w:r>
    </w:p>
    <w:p w14:paraId="5A41C53F" w14:textId="77777777" w:rsidR="00B3163E" w:rsidRPr="007567E6" w:rsidRDefault="00B3163E" w:rsidP="00B3163E">
      <w:pPr>
        <w:pStyle w:val="u3"/>
        <w:spacing w:line="360" w:lineRule="auto"/>
        <w:jc w:val="both"/>
      </w:pPr>
      <w:r w:rsidRPr="007567E6">
        <w:t>Trạng thái hệ thống khi bắt đầu thực hiện Use-case</w:t>
      </w:r>
    </w:p>
    <w:p w14:paraId="2838DA87" w14:textId="205F3450" w:rsidR="00B3163E" w:rsidRPr="007567E6" w:rsidRDefault="00B3163E" w:rsidP="00B3163E">
      <w:pPr>
        <w:rPr>
          <w:lang w:val="en-US"/>
        </w:rPr>
      </w:pPr>
      <w:r w:rsidRPr="007567E6">
        <w:tab/>
      </w:r>
      <w:r w:rsidRPr="007567E6">
        <w:rPr>
          <w:lang w:val="en-US"/>
        </w:rPr>
        <w:t>Người chơi đi vào thành phố của người khác chưa có kỳ quan</w:t>
      </w:r>
    </w:p>
    <w:p w14:paraId="28244250" w14:textId="77777777" w:rsidR="00B3163E" w:rsidRPr="007567E6" w:rsidRDefault="00B3163E" w:rsidP="00B3163E">
      <w:pPr>
        <w:rPr>
          <w:lang w:val="en-US"/>
        </w:rPr>
      </w:pPr>
      <w:r w:rsidRPr="007567E6">
        <w:rPr>
          <w:lang w:val="en-US"/>
        </w:rPr>
        <w:tab/>
      </w:r>
    </w:p>
    <w:p w14:paraId="1210C5AA" w14:textId="77777777" w:rsidR="00B3163E" w:rsidRPr="007567E6" w:rsidRDefault="00B3163E" w:rsidP="00B3163E">
      <w:pPr>
        <w:pStyle w:val="u3"/>
        <w:spacing w:line="360" w:lineRule="auto"/>
        <w:jc w:val="both"/>
        <w:rPr>
          <w:lang w:val="en-US"/>
        </w:rPr>
      </w:pPr>
      <w:r w:rsidRPr="007567E6">
        <w:rPr>
          <w:lang w:val="en-US"/>
        </w:rPr>
        <w:t>Trạng thái hệ thống sau khi thực hiện Use-case</w:t>
      </w:r>
    </w:p>
    <w:p w14:paraId="287BD2FE" w14:textId="52459F31" w:rsidR="00B3163E" w:rsidRPr="007567E6" w:rsidRDefault="00B3163E" w:rsidP="00B3163E">
      <w:pPr>
        <w:rPr>
          <w:lang w:val="en-US"/>
        </w:rPr>
      </w:pPr>
      <w:r w:rsidRPr="007567E6">
        <w:rPr>
          <w:lang w:val="en-US"/>
        </w:rPr>
        <w:tab/>
        <w:t>Người chơi bị trừ tiền</w:t>
      </w:r>
    </w:p>
    <w:p w14:paraId="315A11A6" w14:textId="77777777" w:rsidR="00B3163E" w:rsidRPr="007567E6" w:rsidRDefault="00B3163E" w:rsidP="00B3163E">
      <w:pPr>
        <w:pStyle w:val="u3"/>
        <w:spacing w:line="360" w:lineRule="auto"/>
        <w:jc w:val="both"/>
        <w:rPr>
          <w:lang w:val="en-US"/>
        </w:rPr>
      </w:pPr>
      <w:r w:rsidRPr="007567E6">
        <w:rPr>
          <w:lang w:val="en-US"/>
        </w:rPr>
        <w:t>Điểm mở rộng</w:t>
      </w:r>
    </w:p>
    <w:p w14:paraId="6763C9B2" w14:textId="53F8F683" w:rsidR="00B3163E" w:rsidRPr="007567E6" w:rsidRDefault="00B3163E" w:rsidP="00B3163E">
      <w:pPr>
        <w:rPr>
          <w:lang w:val="en-US"/>
        </w:rPr>
      </w:pPr>
      <w:r w:rsidRPr="007567E6">
        <w:rPr>
          <w:lang w:val="en-US"/>
        </w:rPr>
        <w:tab/>
        <w:t>Nếu người chơi mua lại thành phố người chơi khác có thể chọn xây tiếp, chuyển đến usecase Xây nhà.</w:t>
      </w:r>
    </w:p>
    <w:p w14:paraId="1115E605" w14:textId="10260CE9" w:rsidR="00B3163E" w:rsidRPr="007567E6" w:rsidRDefault="00B3163E" w:rsidP="00B3163E">
      <w:pPr>
        <w:rPr>
          <w:lang w:val="en-US"/>
        </w:rPr>
      </w:pPr>
    </w:p>
    <w:p w14:paraId="1EC9F7E0" w14:textId="393ECADD" w:rsidR="00B3163E" w:rsidRPr="007567E6" w:rsidRDefault="00B3163E" w:rsidP="00B3163E">
      <w:pPr>
        <w:rPr>
          <w:lang w:val="en-US"/>
        </w:rPr>
      </w:pPr>
    </w:p>
    <w:p w14:paraId="4D9696BE" w14:textId="77777777" w:rsidR="00B3163E" w:rsidRPr="007567E6" w:rsidRDefault="00B3163E" w:rsidP="00B3163E">
      <w:pPr>
        <w:spacing w:line="360" w:lineRule="auto"/>
        <w:jc w:val="both"/>
        <w:rPr>
          <w:lang w:val="en-US"/>
        </w:rPr>
      </w:pPr>
    </w:p>
    <w:p w14:paraId="2521C759" w14:textId="57FE3A2F" w:rsidR="00B3163E" w:rsidRPr="007567E6" w:rsidRDefault="00B3163E" w:rsidP="00B3163E">
      <w:pPr>
        <w:pStyle w:val="u2"/>
        <w:rPr>
          <w:lang w:val="en-US"/>
        </w:rPr>
      </w:pPr>
      <w:r w:rsidRPr="007567E6">
        <w:rPr>
          <w:lang w:val="en-US"/>
        </w:rPr>
        <w:t>Đặc tả use-case: Dùng thẻ bảo vệ</w:t>
      </w:r>
    </w:p>
    <w:p w14:paraId="1BE97062" w14:textId="77777777" w:rsidR="00B3163E" w:rsidRPr="007567E6" w:rsidRDefault="00B3163E" w:rsidP="00B3163E">
      <w:pPr>
        <w:pStyle w:val="u3"/>
        <w:spacing w:line="360" w:lineRule="auto"/>
        <w:jc w:val="both"/>
      </w:pPr>
      <w:r w:rsidRPr="007567E6">
        <w:t>Tóm tắt</w:t>
      </w:r>
    </w:p>
    <w:p w14:paraId="65892B47" w14:textId="656AE471" w:rsidR="00B3163E" w:rsidRPr="007567E6" w:rsidRDefault="00B3163E" w:rsidP="00B3163E">
      <w:pPr>
        <w:rPr>
          <w:lang w:val="en-US"/>
        </w:rPr>
      </w:pPr>
      <w:r w:rsidRPr="007567E6">
        <w:rPr>
          <w:lang w:val="en-US"/>
        </w:rPr>
        <w:tab/>
        <w:t>Người chơi dùng thẻ cơ hội-bảo vệ khi đi vào thành phố của người chơi khác</w:t>
      </w:r>
    </w:p>
    <w:p w14:paraId="5A4E2E2A" w14:textId="77777777" w:rsidR="00B3163E" w:rsidRPr="007567E6" w:rsidRDefault="00B3163E" w:rsidP="00B3163E">
      <w:pPr>
        <w:pStyle w:val="u3"/>
        <w:spacing w:line="360" w:lineRule="auto"/>
        <w:jc w:val="both"/>
      </w:pPr>
      <w:r w:rsidRPr="007567E6">
        <w:t>Dòng sự kiện</w:t>
      </w:r>
    </w:p>
    <w:p w14:paraId="044DE644" w14:textId="77777777" w:rsidR="00B3163E" w:rsidRPr="007567E6" w:rsidRDefault="00B3163E" w:rsidP="00B3163E">
      <w:pPr>
        <w:pStyle w:val="u4"/>
        <w:spacing w:line="360" w:lineRule="auto"/>
        <w:jc w:val="both"/>
      </w:pPr>
      <w:r w:rsidRPr="007567E6">
        <w:t>Dòng sự kiện chính</w:t>
      </w:r>
    </w:p>
    <w:p w14:paraId="3B876C7C" w14:textId="12A5EE89" w:rsidR="00B3163E" w:rsidRPr="007567E6" w:rsidRDefault="00B3163E" w:rsidP="00B3163E">
      <w:pPr>
        <w:ind w:firstLine="720"/>
        <w:rPr>
          <w:lang w:val="en-US"/>
        </w:rPr>
      </w:pPr>
      <w:r w:rsidRPr="007567E6">
        <w:rPr>
          <w:lang w:val="en-US"/>
        </w:rPr>
        <w:t>Người chơi nhấn vào nút dùng thẻ cơ hội-bảo vệ</w:t>
      </w:r>
    </w:p>
    <w:p w14:paraId="6BE3B94C" w14:textId="30D32126" w:rsidR="00B3163E" w:rsidRPr="007567E6" w:rsidRDefault="00B3163E" w:rsidP="00B3163E">
      <w:pPr>
        <w:ind w:firstLine="720"/>
        <w:rPr>
          <w:lang w:val="en-US"/>
        </w:rPr>
      </w:pPr>
      <w:r w:rsidRPr="007567E6">
        <w:rPr>
          <w:lang w:val="en-US"/>
        </w:rPr>
        <w:t>Người chơi mất thẻ</w:t>
      </w:r>
    </w:p>
    <w:p w14:paraId="1A489717" w14:textId="77777777" w:rsidR="00B3163E" w:rsidRPr="007567E6" w:rsidRDefault="00B3163E" w:rsidP="00B3163E">
      <w:pPr>
        <w:pStyle w:val="u4"/>
        <w:spacing w:line="360" w:lineRule="auto"/>
        <w:jc w:val="both"/>
      </w:pPr>
      <w:r w:rsidRPr="007567E6">
        <w:t>Các dòng sự kiện khác</w:t>
      </w:r>
    </w:p>
    <w:p w14:paraId="6DD91835" w14:textId="36DEE35C" w:rsidR="00B3163E" w:rsidRPr="007567E6" w:rsidRDefault="00B3163E" w:rsidP="00B3163E">
      <w:pPr>
        <w:rPr>
          <w:lang w:val="en-US"/>
        </w:rPr>
      </w:pPr>
      <w:r w:rsidRPr="007567E6">
        <w:rPr>
          <w:lang w:val="en-US"/>
        </w:rPr>
        <w:tab/>
        <w:t>Có thể dùng tiền trả để khỏi mất thẻ cơ hội-bảo vệ</w:t>
      </w:r>
    </w:p>
    <w:p w14:paraId="3C8294B4" w14:textId="77777777" w:rsidR="00B3163E" w:rsidRPr="007567E6" w:rsidRDefault="00B3163E" w:rsidP="00B3163E">
      <w:pPr>
        <w:pStyle w:val="u3"/>
        <w:spacing w:line="360" w:lineRule="auto"/>
        <w:jc w:val="both"/>
      </w:pPr>
      <w:r w:rsidRPr="007567E6">
        <w:t>Các yêu cầu đặc biệt</w:t>
      </w:r>
    </w:p>
    <w:p w14:paraId="788F8325" w14:textId="6C32E6F3" w:rsidR="00B3163E" w:rsidRPr="007567E6" w:rsidRDefault="00B3163E" w:rsidP="00B3163E">
      <w:pPr>
        <w:rPr>
          <w:lang w:val="en-US"/>
        </w:rPr>
      </w:pPr>
      <w:r w:rsidRPr="007567E6">
        <w:tab/>
      </w:r>
      <w:r w:rsidRPr="007567E6">
        <w:rPr>
          <w:lang w:val="en-US"/>
        </w:rPr>
        <w:t>Người chơi phải có thẻ cơ hội-bảo vệ</w:t>
      </w:r>
    </w:p>
    <w:p w14:paraId="34A726C4" w14:textId="77777777" w:rsidR="00B3163E" w:rsidRPr="007567E6" w:rsidRDefault="00B3163E" w:rsidP="00B3163E">
      <w:pPr>
        <w:pStyle w:val="u3"/>
        <w:spacing w:line="360" w:lineRule="auto"/>
        <w:jc w:val="both"/>
      </w:pPr>
      <w:r w:rsidRPr="007567E6">
        <w:t>Trạng thái hệ thống khi bắt đầu thực hiện Use-case</w:t>
      </w:r>
    </w:p>
    <w:p w14:paraId="0B86FEA7" w14:textId="693ECDF2" w:rsidR="00B3163E" w:rsidRPr="007567E6" w:rsidRDefault="00B3163E" w:rsidP="00B3163E">
      <w:pPr>
        <w:rPr>
          <w:lang w:val="en-US"/>
        </w:rPr>
      </w:pPr>
      <w:r w:rsidRPr="007567E6">
        <w:tab/>
      </w:r>
      <w:r w:rsidRPr="007567E6">
        <w:rPr>
          <w:lang w:val="en-US"/>
        </w:rPr>
        <w:t xml:space="preserve">Người chơi đi </w:t>
      </w:r>
      <w:r w:rsidR="00FF71DA" w:rsidRPr="007567E6">
        <w:rPr>
          <w:lang w:val="en-US"/>
        </w:rPr>
        <w:t>vào</w:t>
      </w:r>
      <w:r w:rsidRPr="007567E6">
        <w:rPr>
          <w:lang w:val="en-US"/>
        </w:rPr>
        <w:t xml:space="preserve"> phố của người khác</w:t>
      </w:r>
    </w:p>
    <w:p w14:paraId="54E41127" w14:textId="77777777" w:rsidR="00B3163E" w:rsidRPr="007567E6" w:rsidRDefault="00B3163E" w:rsidP="00B3163E">
      <w:pPr>
        <w:rPr>
          <w:lang w:val="en-US"/>
        </w:rPr>
      </w:pPr>
      <w:r w:rsidRPr="007567E6">
        <w:rPr>
          <w:lang w:val="en-US"/>
        </w:rPr>
        <w:tab/>
      </w:r>
    </w:p>
    <w:p w14:paraId="4C72DFC1" w14:textId="77777777" w:rsidR="00B3163E" w:rsidRPr="007567E6" w:rsidRDefault="00B3163E" w:rsidP="00B3163E">
      <w:pPr>
        <w:pStyle w:val="u3"/>
        <w:spacing w:line="360" w:lineRule="auto"/>
        <w:jc w:val="both"/>
        <w:rPr>
          <w:lang w:val="en-US"/>
        </w:rPr>
      </w:pPr>
      <w:r w:rsidRPr="007567E6">
        <w:rPr>
          <w:lang w:val="en-US"/>
        </w:rPr>
        <w:t>Trạng thái hệ thống sau khi thực hiện Use-case</w:t>
      </w:r>
    </w:p>
    <w:p w14:paraId="6DFEE01A" w14:textId="0AC59C00" w:rsidR="00B3163E" w:rsidRPr="007567E6" w:rsidRDefault="00B3163E" w:rsidP="00B3163E">
      <w:pPr>
        <w:rPr>
          <w:lang w:val="en-US"/>
        </w:rPr>
      </w:pPr>
      <w:r w:rsidRPr="007567E6">
        <w:rPr>
          <w:lang w:val="en-US"/>
        </w:rPr>
        <w:tab/>
        <w:t>Người chơi bị mất thẻ bảo vệ</w:t>
      </w:r>
    </w:p>
    <w:p w14:paraId="65E84259" w14:textId="77777777" w:rsidR="00B3163E" w:rsidRPr="007567E6" w:rsidRDefault="00B3163E" w:rsidP="00B3163E">
      <w:pPr>
        <w:pStyle w:val="u3"/>
        <w:spacing w:line="360" w:lineRule="auto"/>
        <w:jc w:val="both"/>
        <w:rPr>
          <w:lang w:val="en-US"/>
        </w:rPr>
      </w:pPr>
      <w:r w:rsidRPr="007567E6">
        <w:rPr>
          <w:lang w:val="en-US"/>
        </w:rPr>
        <w:lastRenderedPageBreak/>
        <w:t>Điểm mở rộng</w:t>
      </w:r>
    </w:p>
    <w:p w14:paraId="1A4648BF" w14:textId="77777777" w:rsidR="00B3163E" w:rsidRPr="007567E6" w:rsidRDefault="00B3163E" w:rsidP="00B3163E">
      <w:pPr>
        <w:rPr>
          <w:lang w:val="en-US"/>
        </w:rPr>
      </w:pPr>
      <w:r w:rsidRPr="007567E6">
        <w:rPr>
          <w:lang w:val="en-US"/>
        </w:rPr>
        <w:tab/>
        <w:t>Nếu người chơi mua lại thành phố người chơi khác có thể chọn xây tiếp, chuyển đến usecase Xây nhà.</w:t>
      </w:r>
    </w:p>
    <w:p w14:paraId="38F94346" w14:textId="77777777" w:rsidR="00B3163E" w:rsidRPr="007567E6" w:rsidRDefault="00B3163E" w:rsidP="00B3163E">
      <w:pPr>
        <w:rPr>
          <w:lang w:val="en-US"/>
        </w:rPr>
      </w:pPr>
    </w:p>
    <w:p w14:paraId="7ED55843" w14:textId="7B882E3B" w:rsidR="00B531D7" w:rsidRPr="007567E6" w:rsidRDefault="00B531D7" w:rsidP="00A23833">
      <w:pPr>
        <w:spacing w:line="360" w:lineRule="auto"/>
        <w:jc w:val="both"/>
        <w:rPr>
          <w:lang w:val="en-US"/>
        </w:rPr>
      </w:pPr>
    </w:p>
    <w:p w14:paraId="52830076" w14:textId="77777777" w:rsidR="00FF71DA" w:rsidRPr="007567E6" w:rsidRDefault="00FF71DA" w:rsidP="00FF71DA">
      <w:pPr>
        <w:spacing w:line="360" w:lineRule="auto"/>
        <w:jc w:val="both"/>
        <w:rPr>
          <w:lang w:val="en-US"/>
        </w:rPr>
      </w:pPr>
    </w:p>
    <w:p w14:paraId="06B587F6" w14:textId="66615211" w:rsidR="00FF71DA" w:rsidRPr="007567E6" w:rsidRDefault="00FF71DA" w:rsidP="00FF71DA">
      <w:pPr>
        <w:pStyle w:val="u2"/>
        <w:rPr>
          <w:lang w:val="en-US"/>
        </w:rPr>
      </w:pPr>
      <w:r w:rsidRPr="007567E6">
        <w:rPr>
          <w:lang w:val="en-US"/>
        </w:rPr>
        <w:t>Đặc tả use-case: Hết tiền</w:t>
      </w:r>
    </w:p>
    <w:p w14:paraId="7D2D9AB7" w14:textId="77777777" w:rsidR="00FF71DA" w:rsidRPr="007567E6" w:rsidRDefault="00FF71DA" w:rsidP="00FF71DA">
      <w:pPr>
        <w:pStyle w:val="u3"/>
        <w:spacing w:line="360" w:lineRule="auto"/>
        <w:jc w:val="both"/>
      </w:pPr>
      <w:r w:rsidRPr="007567E6">
        <w:t>Tóm tắt</w:t>
      </w:r>
    </w:p>
    <w:p w14:paraId="59956114" w14:textId="77777777" w:rsidR="00FF71DA" w:rsidRPr="007567E6" w:rsidRDefault="00FF71DA" w:rsidP="00FF71DA">
      <w:pPr>
        <w:rPr>
          <w:lang w:val="en-US"/>
        </w:rPr>
      </w:pPr>
      <w:r w:rsidRPr="007567E6">
        <w:rPr>
          <w:lang w:val="en-US"/>
        </w:rPr>
        <w:tab/>
        <w:t>Người chơi không còn đủ tiền</w:t>
      </w:r>
    </w:p>
    <w:p w14:paraId="52BA2D2F" w14:textId="77777777" w:rsidR="00FF71DA" w:rsidRPr="007567E6" w:rsidRDefault="00FF71DA" w:rsidP="00FF71DA">
      <w:pPr>
        <w:pStyle w:val="u3"/>
        <w:spacing w:line="360" w:lineRule="auto"/>
        <w:jc w:val="both"/>
      </w:pPr>
      <w:r w:rsidRPr="007567E6">
        <w:t>Dòng sự kiện</w:t>
      </w:r>
    </w:p>
    <w:p w14:paraId="4B6433A6" w14:textId="77777777" w:rsidR="00FF71DA" w:rsidRPr="007567E6" w:rsidRDefault="00FF71DA" w:rsidP="00FF71DA">
      <w:pPr>
        <w:pStyle w:val="u4"/>
        <w:spacing w:line="360" w:lineRule="auto"/>
        <w:jc w:val="both"/>
      </w:pPr>
      <w:r w:rsidRPr="007567E6">
        <w:t>Dòng sự kiện chính</w:t>
      </w:r>
    </w:p>
    <w:p w14:paraId="49264094" w14:textId="6BB3C739" w:rsidR="00FF71DA" w:rsidRPr="007567E6" w:rsidRDefault="00FF71DA" w:rsidP="00FF71DA">
      <w:pPr>
        <w:ind w:left="720"/>
        <w:rPr>
          <w:lang w:val="en-US"/>
        </w:rPr>
      </w:pPr>
      <w:r w:rsidRPr="007567E6">
        <w:rPr>
          <w:lang w:val="en-US"/>
        </w:rPr>
        <w:t>Người chơi đi vào ô thuế hoặc thành phố của người khác nhưng không còn đủ tiền để trả và cũng không có thẻ bảo vệ</w:t>
      </w:r>
    </w:p>
    <w:p w14:paraId="5B885564" w14:textId="77777777" w:rsidR="00FF71DA" w:rsidRPr="007567E6" w:rsidRDefault="00FF71DA" w:rsidP="00FF71DA">
      <w:pPr>
        <w:pStyle w:val="u4"/>
        <w:spacing w:line="360" w:lineRule="auto"/>
        <w:jc w:val="both"/>
      </w:pPr>
      <w:r w:rsidRPr="007567E6">
        <w:t>Các dòng sự kiện khác</w:t>
      </w:r>
    </w:p>
    <w:p w14:paraId="1840BF30" w14:textId="128C0A2A" w:rsidR="00FF71DA" w:rsidRPr="007567E6" w:rsidRDefault="00FF71DA" w:rsidP="00FF71DA">
      <w:pPr>
        <w:rPr>
          <w:lang w:val="en-US"/>
        </w:rPr>
      </w:pPr>
      <w:r w:rsidRPr="007567E6">
        <w:rPr>
          <w:lang w:val="en-US"/>
        </w:rPr>
        <w:tab/>
        <w:t>Có thể bán đất, nhà để trả nợ</w:t>
      </w:r>
    </w:p>
    <w:p w14:paraId="06F35075" w14:textId="77777777" w:rsidR="00FF71DA" w:rsidRPr="007567E6" w:rsidRDefault="00FF71DA" w:rsidP="00FF71DA">
      <w:pPr>
        <w:pStyle w:val="u3"/>
        <w:spacing w:line="360" w:lineRule="auto"/>
        <w:jc w:val="both"/>
      </w:pPr>
      <w:r w:rsidRPr="007567E6">
        <w:t>Các yêu cầu đặc biệt</w:t>
      </w:r>
    </w:p>
    <w:p w14:paraId="3F625EF0" w14:textId="1AC9C27A" w:rsidR="00FF71DA" w:rsidRPr="007567E6" w:rsidRDefault="00FF71DA" w:rsidP="00FF71DA">
      <w:pPr>
        <w:rPr>
          <w:lang w:val="en-US"/>
        </w:rPr>
      </w:pPr>
      <w:r w:rsidRPr="007567E6">
        <w:tab/>
      </w:r>
      <w:r w:rsidRPr="007567E6">
        <w:rPr>
          <w:lang w:val="en-US"/>
        </w:rPr>
        <w:t>Người chơi phải còn đất hoặc nhà để bán</w:t>
      </w:r>
    </w:p>
    <w:p w14:paraId="3BE0ED23" w14:textId="77777777" w:rsidR="00FF71DA" w:rsidRPr="007567E6" w:rsidRDefault="00FF71DA" w:rsidP="00FF71DA">
      <w:pPr>
        <w:pStyle w:val="u3"/>
        <w:spacing w:line="360" w:lineRule="auto"/>
        <w:jc w:val="both"/>
      </w:pPr>
      <w:r w:rsidRPr="007567E6">
        <w:t>Trạng thái hệ thống khi bắt đầu thực hiện Use-case</w:t>
      </w:r>
    </w:p>
    <w:p w14:paraId="3EF62A49" w14:textId="0E2C92C7" w:rsidR="00FF71DA" w:rsidRPr="007567E6" w:rsidRDefault="00FF71DA" w:rsidP="00FF71DA">
      <w:pPr>
        <w:rPr>
          <w:lang w:val="en-US"/>
        </w:rPr>
      </w:pPr>
      <w:r w:rsidRPr="007567E6">
        <w:tab/>
      </w:r>
      <w:r w:rsidRPr="007567E6">
        <w:rPr>
          <w:lang w:val="en-US"/>
        </w:rPr>
        <w:t>Người chơi đi vào thành phố của người khác hoặc ô thuế</w:t>
      </w:r>
    </w:p>
    <w:p w14:paraId="04C112CE" w14:textId="77777777" w:rsidR="00FF71DA" w:rsidRPr="007567E6" w:rsidRDefault="00FF71DA" w:rsidP="00FF71DA">
      <w:pPr>
        <w:rPr>
          <w:lang w:val="en-US"/>
        </w:rPr>
      </w:pPr>
      <w:r w:rsidRPr="007567E6">
        <w:rPr>
          <w:lang w:val="en-US"/>
        </w:rPr>
        <w:tab/>
      </w:r>
    </w:p>
    <w:p w14:paraId="7DFB2BF8" w14:textId="77777777" w:rsidR="00FF71DA" w:rsidRPr="007567E6" w:rsidRDefault="00FF71DA" w:rsidP="00FF71DA">
      <w:pPr>
        <w:pStyle w:val="u3"/>
        <w:spacing w:line="360" w:lineRule="auto"/>
        <w:jc w:val="both"/>
        <w:rPr>
          <w:lang w:val="en-US"/>
        </w:rPr>
      </w:pPr>
      <w:r w:rsidRPr="007567E6">
        <w:rPr>
          <w:lang w:val="en-US"/>
        </w:rPr>
        <w:t>Trạng thái hệ thống sau khi thực hiện Use-case</w:t>
      </w:r>
    </w:p>
    <w:p w14:paraId="27D2BFB5" w14:textId="011291B3" w:rsidR="00FF71DA" w:rsidRPr="007567E6" w:rsidRDefault="00FF71DA" w:rsidP="00FF71DA">
      <w:pPr>
        <w:rPr>
          <w:lang w:val="en-US"/>
        </w:rPr>
      </w:pPr>
      <w:r w:rsidRPr="007567E6">
        <w:rPr>
          <w:lang w:val="en-US"/>
        </w:rPr>
        <w:tab/>
      </w:r>
      <w:r w:rsidR="00CE043A" w:rsidRPr="007567E6">
        <w:rPr>
          <w:lang w:val="en-US"/>
        </w:rPr>
        <w:t>Người bán đi thành phố đang sở hữu</w:t>
      </w:r>
    </w:p>
    <w:p w14:paraId="5B114AE9" w14:textId="77777777" w:rsidR="00FF71DA" w:rsidRPr="007567E6" w:rsidRDefault="00FF71DA" w:rsidP="00FF71DA">
      <w:pPr>
        <w:pStyle w:val="u3"/>
        <w:spacing w:line="360" w:lineRule="auto"/>
        <w:jc w:val="both"/>
        <w:rPr>
          <w:lang w:val="en-US"/>
        </w:rPr>
      </w:pPr>
      <w:r w:rsidRPr="007567E6">
        <w:rPr>
          <w:lang w:val="en-US"/>
        </w:rPr>
        <w:t>Điểm mở rộng</w:t>
      </w:r>
    </w:p>
    <w:p w14:paraId="4173A369" w14:textId="51BE5BA9" w:rsidR="00FF71DA" w:rsidRPr="007567E6" w:rsidRDefault="00CE043A" w:rsidP="00CE043A">
      <w:pPr>
        <w:ind w:left="720"/>
        <w:rPr>
          <w:lang w:val="en-US"/>
        </w:rPr>
      </w:pPr>
      <w:r w:rsidRPr="007567E6">
        <w:rPr>
          <w:lang w:val="en-US"/>
        </w:rPr>
        <w:t>Nếu vẫn không đủ tiền trả nợ, người chơi sẽ tuyên bố phá sản và thự hiện Use-case Phá sản</w:t>
      </w:r>
    </w:p>
    <w:p w14:paraId="0C50DA06" w14:textId="77777777" w:rsidR="00FF71DA" w:rsidRPr="007567E6" w:rsidRDefault="00FF71DA" w:rsidP="00FF71DA">
      <w:pPr>
        <w:spacing w:line="360" w:lineRule="auto"/>
        <w:jc w:val="both"/>
        <w:rPr>
          <w:i/>
          <w:color w:val="0000FF"/>
          <w:lang w:val="en-US"/>
        </w:rPr>
      </w:pPr>
    </w:p>
    <w:p w14:paraId="06935DFD" w14:textId="06002739" w:rsidR="00B3163E" w:rsidRPr="007567E6" w:rsidRDefault="00B3163E" w:rsidP="00B3163E">
      <w:pPr>
        <w:spacing w:line="360" w:lineRule="auto"/>
        <w:jc w:val="both"/>
        <w:rPr>
          <w:lang w:val="en-US"/>
        </w:rPr>
      </w:pPr>
    </w:p>
    <w:p w14:paraId="4EED5DCB" w14:textId="03341568" w:rsidR="00FF71DA" w:rsidRPr="007567E6" w:rsidRDefault="00FF71DA" w:rsidP="00B3163E">
      <w:pPr>
        <w:spacing w:line="360" w:lineRule="auto"/>
        <w:jc w:val="both"/>
        <w:rPr>
          <w:lang w:val="en-US"/>
        </w:rPr>
      </w:pPr>
    </w:p>
    <w:p w14:paraId="0025F666" w14:textId="77777777" w:rsidR="00FF71DA" w:rsidRPr="007567E6" w:rsidRDefault="00FF71DA" w:rsidP="00B3163E">
      <w:pPr>
        <w:spacing w:line="360" w:lineRule="auto"/>
        <w:jc w:val="both"/>
        <w:rPr>
          <w:lang w:val="en-US"/>
        </w:rPr>
      </w:pPr>
    </w:p>
    <w:p w14:paraId="5E895CDE" w14:textId="63AF13DE" w:rsidR="00B3163E" w:rsidRPr="007567E6" w:rsidRDefault="00B3163E" w:rsidP="00B3163E">
      <w:pPr>
        <w:pStyle w:val="u2"/>
        <w:rPr>
          <w:lang w:val="en-US"/>
        </w:rPr>
      </w:pPr>
      <w:r w:rsidRPr="007567E6">
        <w:rPr>
          <w:lang w:val="en-US"/>
        </w:rPr>
        <w:t>Đặc tả use-case: Phá sản</w:t>
      </w:r>
    </w:p>
    <w:p w14:paraId="56BCA60F" w14:textId="77777777" w:rsidR="00B3163E" w:rsidRPr="007567E6" w:rsidRDefault="00B3163E" w:rsidP="00B3163E">
      <w:pPr>
        <w:pStyle w:val="u3"/>
        <w:spacing w:line="360" w:lineRule="auto"/>
        <w:jc w:val="both"/>
      </w:pPr>
      <w:r w:rsidRPr="007567E6">
        <w:t>Tóm tắt</w:t>
      </w:r>
    </w:p>
    <w:p w14:paraId="1E3B7F7E" w14:textId="766E2CC7" w:rsidR="00B3163E" w:rsidRPr="007567E6" w:rsidRDefault="00B3163E" w:rsidP="00B3163E">
      <w:pPr>
        <w:rPr>
          <w:lang w:val="en-US"/>
        </w:rPr>
      </w:pPr>
      <w:r w:rsidRPr="007567E6">
        <w:rPr>
          <w:lang w:val="en-US"/>
        </w:rPr>
        <w:tab/>
        <w:t>Người chơi không còn đủ tiền</w:t>
      </w:r>
      <w:r w:rsidR="00CE043A" w:rsidRPr="007567E6">
        <w:rPr>
          <w:lang w:val="en-US"/>
        </w:rPr>
        <w:t xml:space="preserve"> cũng như thành phố</w:t>
      </w:r>
    </w:p>
    <w:p w14:paraId="6B96C9C8" w14:textId="77777777" w:rsidR="00B3163E" w:rsidRPr="007567E6" w:rsidRDefault="00B3163E" w:rsidP="00B3163E">
      <w:pPr>
        <w:pStyle w:val="u3"/>
        <w:spacing w:line="360" w:lineRule="auto"/>
        <w:jc w:val="both"/>
      </w:pPr>
      <w:r w:rsidRPr="007567E6">
        <w:t>Dòng sự kiện</w:t>
      </w:r>
    </w:p>
    <w:p w14:paraId="12C7E2AA" w14:textId="77777777" w:rsidR="00B3163E" w:rsidRPr="007567E6" w:rsidRDefault="00B3163E" w:rsidP="00B3163E">
      <w:pPr>
        <w:pStyle w:val="u4"/>
        <w:spacing w:line="360" w:lineRule="auto"/>
        <w:jc w:val="both"/>
      </w:pPr>
      <w:r w:rsidRPr="007567E6">
        <w:t>Dòng sự kiện chính</w:t>
      </w:r>
    </w:p>
    <w:p w14:paraId="1092244D" w14:textId="7D96226E" w:rsidR="00B3163E" w:rsidRPr="007567E6" w:rsidRDefault="00CE043A" w:rsidP="00B3163E">
      <w:pPr>
        <w:ind w:firstLine="720"/>
        <w:rPr>
          <w:lang w:val="en-US"/>
        </w:rPr>
      </w:pPr>
      <w:r w:rsidRPr="007567E6">
        <w:rPr>
          <w:lang w:val="en-US"/>
        </w:rPr>
        <w:t>Người chơi không đủ tiền để trả nợ và thua cuộc</w:t>
      </w:r>
    </w:p>
    <w:p w14:paraId="5187574B" w14:textId="77777777" w:rsidR="00B3163E" w:rsidRPr="007567E6" w:rsidRDefault="00B3163E" w:rsidP="00B3163E">
      <w:pPr>
        <w:pStyle w:val="u4"/>
        <w:spacing w:line="360" w:lineRule="auto"/>
        <w:jc w:val="both"/>
      </w:pPr>
      <w:r w:rsidRPr="007567E6">
        <w:lastRenderedPageBreak/>
        <w:t>Các dòng sự kiện khác</w:t>
      </w:r>
    </w:p>
    <w:p w14:paraId="502CB05C" w14:textId="77777777" w:rsidR="00B3163E" w:rsidRPr="007567E6" w:rsidRDefault="00B3163E" w:rsidP="00B3163E">
      <w:pPr>
        <w:rPr>
          <w:lang w:val="en-US"/>
        </w:rPr>
      </w:pPr>
      <w:r w:rsidRPr="007567E6">
        <w:rPr>
          <w:lang w:val="en-US"/>
        </w:rPr>
        <w:tab/>
        <w:t>Có thể dùng tiền trả để khỏi mất thẻ cơ hội-bảo vệ</w:t>
      </w:r>
    </w:p>
    <w:p w14:paraId="5D76AAA3" w14:textId="77777777" w:rsidR="00B3163E" w:rsidRPr="007567E6" w:rsidRDefault="00B3163E" w:rsidP="00B3163E">
      <w:pPr>
        <w:pStyle w:val="u3"/>
        <w:spacing w:line="360" w:lineRule="auto"/>
        <w:jc w:val="both"/>
      </w:pPr>
      <w:r w:rsidRPr="007567E6">
        <w:t>Các yêu cầu đặc biệt</w:t>
      </w:r>
    </w:p>
    <w:p w14:paraId="2C7D1AAA" w14:textId="1C39F196" w:rsidR="00B3163E" w:rsidRPr="007567E6" w:rsidRDefault="00B3163E" w:rsidP="00B3163E">
      <w:pPr>
        <w:rPr>
          <w:lang w:val="en-US"/>
        </w:rPr>
      </w:pPr>
      <w:r w:rsidRPr="007567E6">
        <w:tab/>
      </w:r>
      <w:r w:rsidR="00CE043A" w:rsidRPr="007567E6">
        <w:rPr>
          <w:lang w:val="en-US"/>
        </w:rPr>
        <w:t>Người chơi không còn gì để mất</w:t>
      </w:r>
    </w:p>
    <w:p w14:paraId="5674B15D" w14:textId="77777777" w:rsidR="00B3163E" w:rsidRPr="007567E6" w:rsidRDefault="00B3163E" w:rsidP="00B3163E">
      <w:pPr>
        <w:pStyle w:val="u3"/>
        <w:spacing w:line="360" w:lineRule="auto"/>
        <w:jc w:val="both"/>
      </w:pPr>
      <w:r w:rsidRPr="007567E6">
        <w:t>Trạng thái hệ thống khi bắt đầu thực hiện Use-case</w:t>
      </w:r>
    </w:p>
    <w:p w14:paraId="55C5332C" w14:textId="5579438E" w:rsidR="00B3163E" w:rsidRPr="007567E6" w:rsidRDefault="00B3163E" w:rsidP="00B3163E">
      <w:pPr>
        <w:rPr>
          <w:lang w:val="en-US"/>
        </w:rPr>
      </w:pPr>
      <w:r w:rsidRPr="007567E6">
        <w:tab/>
      </w:r>
      <w:r w:rsidR="00CE043A" w:rsidRPr="007567E6">
        <w:rPr>
          <w:lang w:val="en-US"/>
        </w:rPr>
        <w:t>Người chơi đi vào ô thuế hoặc thành phố của người khác</w:t>
      </w:r>
    </w:p>
    <w:p w14:paraId="0948F887" w14:textId="77777777" w:rsidR="00B3163E" w:rsidRPr="007567E6" w:rsidRDefault="00B3163E" w:rsidP="00B3163E">
      <w:pPr>
        <w:rPr>
          <w:lang w:val="en-US"/>
        </w:rPr>
      </w:pPr>
      <w:r w:rsidRPr="007567E6">
        <w:rPr>
          <w:lang w:val="en-US"/>
        </w:rPr>
        <w:tab/>
      </w:r>
    </w:p>
    <w:p w14:paraId="4F7308D7" w14:textId="77777777" w:rsidR="00B3163E" w:rsidRPr="007567E6" w:rsidRDefault="00B3163E" w:rsidP="00B3163E">
      <w:pPr>
        <w:pStyle w:val="u3"/>
        <w:spacing w:line="360" w:lineRule="auto"/>
        <w:jc w:val="both"/>
        <w:rPr>
          <w:lang w:val="en-US"/>
        </w:rPr>
      </w:pPr>
      <w:r w:rsidRPr="007567E6">
        <w:rPr>
          <w:lang w:val="en-US"/>
        </w:rPr>
        <w:t>Trạng thái hệ thống sau khi thực hiện Use-case</w:t>
      </w:r>
    </w:p>
    <w:p w14:paraId="0B2709FC" w14:textId="0C6F4B0A" w:rsidR="00B3163E" w:rsidRPr="007567E6" w:rsidRDefault="00B3163E" w:rsidP="00B3163E">
      <w:pPr>
        <w:rPr>
          <w:lang w:val="en-US"/>
        </w:rPr>
      </w:pPr>
      <w:r w:rsidRPr="007567E6">
        <w:rPr>
          <w:lang w:val="en-US"/>
        </w:rPr>
        <w:tab/>
      </w:r>
      <w:r w:rsidR="00CE043A" w:rsidRPr="007567E6">
        <w:rPr>
          <w:lang w:val="en-US"/>
        </w:rPr>
        <w:t>Người chơi bị thua cuộc</w:t>
      </w:r>
    </w:p>
    <w:p w14:paraId="73B6AEE8" w14:textId="77777777" w:rsidR="00B3163E" w:rsidRPr="007567E6" w:rsidRDefault="00B3163E" w:rsidP="00B3163E">
      <w:pPr>
        <w:pStyle w:val="u3"/>
        <w:spacing w:line="360" w:lineRule="auto"/>
        <w:jc w:val="both"/>
        <w:rPr>
          <w:lang w:val="en-US"/>
        </w:rPr>
      </w:pPr>
      <w:r w:rsidRPr="007567E6">
        <w:rPr>
          <w:lang w:val="en-US"/>
        </w:rPr>
        <w:t>Điểm mở rộng</w:t>
      </w:r>
    </w:p>
    <w:p w14:paraId="4260FA7C" w14:textId="6467232C" w:rsidR="00B3163E" w:rsidRPr="007567E6" w:rsidRDefault="00B3163E" w:rsidP="00B3163E">
      <w:pPr>
        <w:rPr>
          <w:lang w:val="en-US"/>
        </w:rPr>
      </w:pPr>
      <w:r w:rsidRPr="007567E6">
        <w:rPr>
          <w:lang w:val="en-US"/>
        </w:rPr>
        <w:tab/>
      </w:r>
      <w:r w:rsidR="00CE043A" w:rsidRPr="007567E6">
        <w:rPr>
          <w:lang w:val="en-US"/>
        </w:rPr>
        <w:t>Không có</w:t>
      </w:r>
    </w:p>
    <w:p w14:paraId="63BD39D5" w14:textId="6D607AF7" w:rsidR="0017516F" w:rsidRPr="007567E6" w:rsidRDefault="0017516F" w:rsidP="00B3163E">
      <w:pPr>
        <w:rPr>
          <w:lang w:val="en-US"/>
        </w:rPr>
      </w:pPr>
    </w:p>
    <w:p w14:paraId="295A46B9" w14:textId="42E24B1D" w:rsidR="0017516F" w:rsidRPr="007567E6" w:rsidRDefault="0017516F" w:rsidP="00B3163E">
      <w:pPr>
        <w:rPr>
          <w:lang w:val="en-US"/>
        </w:rPr>
      </w:pPr>
    </w:p>
    <w:p w14:paraId="071769F5" w14:textId="77777777" w:rsidR="00DA73E6" w:rsidRPr="007567E6" w:rsidRDefault="00DA73E6" w:rsidP="00DA73E6">
      <w:pPr>
        <w:rPr>
          <w:lang w:val="en-US"/>
        </w:rPr>
      </w:pPr>
    </w:p>
    <w:p w14:paraId="28488E6F" w14:textId="092A0FB5" w:rsidR="00DA73E6" w:rsidRPr="007567E6" w:rsidRDefault="00DA73E6" w:rsidP="00DA73E6">
      <w:pPr>
        <w:pStyle w:val="u2"/>
        <w:rPr>
          <w:lang w:val="en-US"/>
        </w:rPr>
      </w:pPr>
      <w:r w:rsidRPr="007567E6">
        <w:rPr>
          <w:lang w:val="en-US"/>
        </w:rPr>
        <w:t>Đặc tả use-case: Cơ hội</w:t>
      </w:r>
    </w:p>
    <w:p w14:paraId="028CF52C" w14:textId="77777777" w:rsidR="00DA73E6" w:rsidRPr="007567E6" w:rsidRDefault="00DA73E6" w:rsidP="00DA73E6">
      <w:pPr>
        <w:pStyle w:val="u3"/>
        <w:spacing w:line="360" w:lineRule="auto"/>
        <w:jc w:val="both"/>
      </w:pPr>
      <w:r w:rsidRPr="007567E6">
        <w:t>Tóm tắt</w:t>
      </w:r>
    </w:p>
    <w:p w14:paraId="74A638FA" w14:textId="347957BA" w:rsidR="00DA73E6" w:rsidRPr="007567E6" w:rsidRDefault="00DA73E6" w:rsidP="00DA73E6">
      <w:pPr>
        <w:rPr>
          <w:lang w:val="en-US"/>
        </w:rPr>
      </w:pPr>
      <w:r w:rsidRPr="007567E6">
        <w:rPr>
          <w:lang w:val="en-US"/>
        </w:rPr>
        <w:tab/>
        <w:t>Người chơi nhận được một cơ hội ngẫu nhiên</w:t>
      </w:r>
    </w:p>
    <w:p w14:paraId="27E4BE2B" w14:textId="77777777" w:rsidR="00DA73E6" w:rsidRPr="007567E6" w:rsidRDefault="00DA73E6" w:rsidP="00DA73E6">
      <w:pPr>
        <w:pStyle w:val="u3"/>
        <w:spacing w:line="360" w:lineRule="auto"/>
        <w:jc w:val="both"/>
      </w:pPr>
      <w:r w:rsidRPr="007567E6">
        <w:t>Dòng sự kiện</w:t>
      </w:r>
    </w:p>
    <w:p w14:paraId="0D603F08" w14:textId="77777777" w:rsidR="00DA73E6" w:rsidRPr="007567E6" w:rsidRDefault="00DA73E6" w:rsidP="00DA73E6">
      <w:pPr>
        <w:pStyle w:val="u4"/>
        <w:spacing w:line="360" w:lineRule="auto"/>
        <w:jc w:val="both"/>
      </w:pPr>
      <w:r w:rsidRPr="007567E6">
        <w:t>Dòng sự kiện chính</w:t>
      </w:r>
    </w:p>
    <w:p w14:paraId="405ECD5A" w14:textId="3E4BE98E" w:rsidR="00DA73E6" w:rsidRPr="007567E6" w:rsidRDefault="00DA73E6" w:rsidP="00DA73E6">
      <w:pPr>
        <w:pStyle w:val="oancuaDanhsach"/>
        <w:rPr>
          <w:lang w:val="en-US"/>
        </w:rPr>
      </w:pPr>
      <w:r w:rsidRPr="007567E6">
        <w:rPr>
          <w:lang w:val="en-US"/>
        </w:rPr>
        <w:t>Hệ thống thông báo người chơi có 1 thẻ cơ hội bất kì</w:t>
      </w:r>
    </w:p>
    <w:p w14:paraId="0FF8DF6C" w14:textId="34D6F7AC" w:rsidR="00DA73E6" w:rsidRPr="007567E6" w:rsidRDefault="00DA73E6" w:rsidP="00DA73E6">
      <w:pPr>
        <w:pStyle w:val="oancuaDanhsach"/>
        <w:rPr>
          <w:lang w:val="en-US"/>
        </w:rPr>
      </w:pPr>
      <w:r w:rsidRPr="007567E6">
        <w:rPr>
          <w:lang w:val="en-US"/>
        </w:rPr>
        <w:t>Người có thể chọn hoặc không chọn cơ hội đó</w:t>
      </w:r>
    </w:p>
    <w:p w14:paraId="599FF106" w14:textId="77777777" w:rsidR="00DA73E6" w:rsidRPr="007567E6" w:rsidRDefault="00DA73E6" w:rsidP="00DA73E6">
      <w:pPr>
        <w:pStyle w:val="u4"/>
        <w:spacing w:line="360" w:lineRule="auto"/>
        <w:jc w:val="both"/>
      </w:pPr>
      <w:r w:rsidRPr="007567E6">
        <w:t>Các dòng sự kiện khác</w:t>
      </w:r>
    </w:p>
    <w:p w14:paraId="67EE5542" w14:textId="701827B4" w:rsidR="00DA73E6" w:rsidRPr="007567E6" w:rsidRDefault="00DA73E6" w:rsidP="00DA73E6">
      <w:pPr>
        <w:rPr>
          <w:lang w:val="en-US"/>
        </w:rPr>
      </w:pPr>
      <w:r w:rsidRPr="007567E6">
        <w:rPr>
          <w:lang w:val="en-US"/>
        </w:rPr>
        <w:tab/>
      </w:r>
      <w:r w:rsidR="005A372E" w:rsidRPr="007567E6">
        <w:rPr>
          <w:lang w:val="en-US"/>
        </w:rPr>
        <w:t>Nếu ra thẻ bảo vệ thì sẽ thực hiện Use-case Nhận thẻ bảo vệ</w:t>
      </w:r>
    </w:p>
    <w:p w14:paraId="7474B295" w14:textId="11501186" w:rsidR="00DA73E6" w:rsidRPr="007567E6" w:rsidRDefault="00DA73E6" w:rsidP="00DA73E6">
      <w:pPr>
        <w:rPr>
          <w:lang w:val="en-US"/>
        </w:rPr>
      </w:pPr>
      <w:r w:rsidRPr="007567E6">
        <w:rPr>
          <w:lang w:val="en-US"/>
        </w:rPr>
        <w:tab/>
        <w:t>Nếu ra thẻ tấn công thì sẽ thực hiện Use-case Tấn công thành phố</w:t>
      </w:r>
    </w:p>
    <w:p w14:paraId="47BCEC3D" w14:textId="41639583" w:rsidR="00DA73E6" w:rsidRPr="007567E6" w:rsidRDefault="00DA73E6" w:rsidP="00DA73E6">
      <w:pPr>
        <w:rPr>
          <w:lang w:val="en-US"/>
        </w:rPr>
      </w:pPr>
      <w:r w:rsidRPr="007567E6">
        <w:rPr>
          <w:lang w:val="en-US"/>
        </w:rPr>
        <w:tab/>
        <w:t>Nếu ra xây nhà trên đất của đối thủ thì sẽ thực hiện Use-case Xây nhà trên đất bạn</w:t>
      </w:r>
    </w:p>
    <w:p w14:paraId="0F1E8C9C" w14:textId="1E3578BC" w:rsidR="00DA73E6" w:rsidRPr="007567E6" w:rsidRDefault="00DA73E6" w:rsidP="00DA73E6">
      <w:pPr>
        <w:rPr>
          <w:lang w:val="en-US"/>
        </w:rPr>
      </w:pPr>
      <w:r w:rsidRPr="007567E6">
        <w:rPr>
          <w:lang w:val="en-US"/>
        </w:rPr>
        <w:tab/>
        <w:t>Nếu ra thẻ phần thưởng thì người chơi sẽ được thưởng 200k</w:t>
      </w:r>
    </w:p>
    <w:p w14:paraId="3D49BC43" w14:textId="77777777" w:rsidR="00DA73E6" w:rsidRPr="007567E6" w:rsidRDefault="00DA73E6" w:rsidP="00DA73E6">
      <w:pPr>
        <w:pStyle w:val="u3"/>
        <w:spacing w:line="360" w:lineRule="auto"/>
        <w:jc w:val="both"/>
      </w:pPr>
      <w:r w:rsidRPr="007567E6">
        <w:t>Các yêu cầu đặc biệt</w:t>
      </w:r>
    </w:p>
    <w:p w14:paraId="50C836C6" w14:textId="77777777" w:rsidR="00DA73E6" w:rsidRPr="007567E6" w:rsidRDefault="00DA73E6" w:rsidP="00DA73E6">
      <w:pPr>
        <w:rPr>
          <w:lang w:val="en-US"/>
        </w:rPr>
      </w:pPr>
      <w:r w:rsidRPr="007567E6">
        <w:tab/>
      </w:r>
      <w:r w:rsidRPr="007567E6">
        <w:rPr>
          <w:lang w:val="en-US"/>
        </w:rPr>
        <w:t>Không có</w:t>
      </w:r>
    </w:p>
    <w:p w14:paraId="2BEA1B01" w14:textId="77777777" w:rsidR="00DA73E6" w:rsidRPr="007567E6" w:rsidRDefault="00DA73E6" w:rsidP="00DA73E6">
      <w:pPr>
        <w:pStyle w:val="u3"/>
        <w:spacing w:line="360" w:lineRule="auto"/>
        <w:jc w:val="both"/>
      </w:pPr>
      <w:r w:rsidRPr="007567E6">
        <w:t>Trạng thái hệ thống khi bắt đầu thực hiện Use-case</w:t>
      </w:r>
    </w:p>
    <w:p w14:paraId="4F1ABD5E" w14:textId="713BB709" w:rsidR="00DA73E6" w:rsidRPr="007567E6" w:rsidRDefault="00DA73E6" w:rsidP="00DA73E6">
      <w:pPr>
        <w:rPr>
          <w:lang w:val="en-US"/>
        </w:rPr>
      </w:pPr>
      <w:r w:rsidRPr="007567E6">
        <w:tab/>
      </w:r>
      <w:r w:rsidRPr="007567E6">
        <w:rPr>
          <w:lang w:val="en-US"/>
        </w:rPr>
        <w:t>Người chơi đi vào ô cơ hội</w:t>
      </w:r>
    </w:p>
    <w:p w14:paraId="4FDFAE57" w14:textId="77777777" w:rsidR="00DA73E6" w:rsidRPr="007567E6" w:rsidRDefault="00DA73E6" w:rsidP="00DA73E6">
      <w:pPr>
        <w:pStyle w:val="u3"/>
        <w:spacing w:line="360" w:lineRule="auto"/>
        <w:jc w:val="both"/>
        <w:rPr>
          <w:lang w:val="en-US"/>
        </w:rPr>
      </w:pPr>
      <w:r w:rsidRPr="007567E6">
        <w:rPr>
          <w:lang w:val="en-US"/>
        </w:rPr>
        <w:t>Trạng thái hệ thống sau khi thực hiện Use-case</w:t>
      </w:r>
    </w:p>
    <w:p w14:paraId="53302EB9" w14:textId="2FB01631" w:rsidR="00DA73E6" w:rsidRPr="007567E6" w:rsidRDefault="00DA73E6" w:rsidP="00DA73E6">
      <w:pPr>
        <w:rPr>
          <w:lang w:val="en-US"/>
        </w:rPr>
      </w:pPr>
      <w:r w:rsidRPr="007567E6">
        <w:rPr>
          <w:lang w:val="en-US"/>
        </w:rPr>
        <w:tab/>
        <w:t xml:space="preserve">Người chơi sẽ được 1 trong các cơ hội được nêu trên </w:t>
      </w:r>
    </w:p>
    <w:p w14:paraId="7A7D575B" w14:textId="77777777" w:rsidR="00DA73E6" w:rsidRPr="007567E6" w:rsidRDefault="00DA73E6" w:rsidP="00DA73E6">
      <w:pPr>
        <w:pStyle w:val="u3"/>
        <w:spacing w:line="360" w:lineRule="auto"/>
        <w:jc w:val="both"/>
        <w:rPr>
          <w:lang w:val="en-US"/>
        </w:rPr>
      </w:pPr>
      <w:r w:rsidRPr="007567E6">
        <w:rPr>
          <w:lang w:val="en-US"/>
        </w:rPr>
        <w:t>Điểm mở rộng</w:t>
      </w:r>
    </w:p>
    <w:p w14:paraId="358D2A55" w14:textId="77777777" w:rsidR="00DA73E6" w:rsidRPr="007567E6" w:rsidRDefault="00DA73E6" w:rsidP="00DA73E6">
      <w:pPr>
        <w:rPr>
          <w:lang w:val="en-US"/>
        </w:rPr>
      </w:pPr>
      <w:r w:rsidRPr="007567E6">
        <w:rPr>
          <w:lang w:val="en-US"/>
        </w:rPr>
        <w:tab/>
        <w:t>Không có</w:t>
      </w:r>
    </w:p>
    <w:p w14:paraId="039DC47E" w14:textId="77777777" w:rsidR="00DA73E6" w:rsidRPr="007567E6" w:rsidRDefault="00DA73E6" w:rsidP="00DA73E6">
      <w:pPr>
        <w:rPr>
          <w:lang w:val="en-US"/>
        </w:rPr>
      </w:pPr>
    </w:p>
    <w:p w14:paraId="7E686C80" w14:textId="0CC356DE" w:rsidR="00DA73E6" w:rsidRPr="007567E6" w:rsidRDefault="00DA73E6" w:rsidP="00B3163E">
      <w:pPr>
        <w:rPr>
          <w:lang w:val="en-US"/>
        </w:rPr>
      </w:pPr>
    </w:p>
    <w:p w14:paraId="3CE84B41" w14:textId="369BD6D4" w:rsidR="00DA73E6" w:rsidRPr="007567E6" w:rsidRDefault="00DA73E6" w:rsidP="00B3163E">
      <w:pPr>
        <w:rPr>
          <w:lang w:val="en-US"/>
        </w:rPr>
      </w:pPr>
    </w:p>
    <w:p w14:paraId="2F6FA368" w14:textId="77777777" w:rsidR="00DA73E6" w:rsidRPr="007567E6" w:rsidRDefault="00DA73E6" w:rsidP="00DA73E6">
      <w:pPr>
        <w:rPr>
          <w:lang w:val="en-US"/>
        </w:rPr>
      </w:pPr>
    </w:p>
    <w:p w14:paraId="68DC9CE1" w14:textId="47EB619E" w:rsidR="00DA73E6" w:rsidRPr="007567E6" w:rsidRDefault="00DA73E6" w:rsidP="00DA73E6">
      <w:pPr>
        <w:pStyle w:val="u2"/>
        <w:rPr>
          <w:lang w:val="en-US"/>
        </w:rPr>
      </w:pPr>
      <w:r w:rsidRPr="007567E6">
        <w:rPr>
          <w:lang w:val="en-US"/>
        </w:rPr>
        <w:t>Đặc tả use-case: Nhận thẻ bảo vệ</w:t>
      </w:r>
    </w:p>
    <w:p w14:paraId="727B443E" w14:textId="77777777" w:rsidR="00DA73E6" w:rsidRPr="007567E6" w:rsidRDefault="00DA73E6" w:rsidP="00DA73E6">
      <w:pPr>
        <w:pStyle w:val="u3"/>
        <w:spacing w:line="360" w:lineRule="auto"/>
        <w:jc w:val="both"/>
      </w:pPr>
      <w:r w:rsidRPr="007567E6">
        <w:t>Tóm tắt</w:t>
      </w:r>
    </w:p>
    <w:p w14:paraId="7DF5FCED" w14:textId="77116CD1" w:rsidR="00DA73E6" w:rsidRPr="007567E6" w:rsidRDefault="00DA73E6" w:rsidP="00DA73E6">
      <w:pPr>
        <w:rPr>
          <w:lang w:val="en-US"/>
        </w:rPr>
      </w:pPr>
      <w:r w:rsidRPr="007567E6">
        <w:rPr>
          <w:lang w:val="en-US"/>
        </w:rPr>
        <w:tab/>
        <w:t xml:space="preserve">Người chơi nhận được một </w:t>
      </w:r>
      <w:r w:rsidR="00E37139" w:rsidRPr="007567E6">
        <w:rPr>
          <w:lang w:val="en-US"/>
        </w:rPr>
        <w:t>thẻ bảo vệ</w:t>
      </w:r>
    </w:p>
    <w:p w14:paraId="60F4FA6B" w14:textId="77777777" w:rsidR="00DA73E6" w:rsidRPr="007567E6" w:rsidRDefault="00DA73E6" w:rsidP="00DA73E6">
      <w:pPr>
        <w:pStyle w:val="u3"/>
        <w:spacing w:line="360" w:lineRule="auto"/>
        <w:jc w:val="both"/>
      </w:pPr>
      <w:r w:rsidRPr="007567E6">
        <w:t>Dòng sự kiện</w:t>
      </w:r>
    </w:p>
    <w:p w14:paraId="3137D17C" w14:textId="77777777" w:rsidR="00DA73E6" w:rsidRPr="007567E6" w:rsidRDefault="00DA73E6" w:rsidP="00DA73E6">
      <w:pPr>
        <w:pStyle w:val="u4"/>
        <w:spacing w:line="360" w:lineRule="auto"/>
        <w:jc w:val="both"/>
      </w:pPr>
      <w:r w:rsidRPr="007567E6">
        <w:t>Dòng sự kiện chính</w:t>
      </w:r>
    </w:p>
    <w:p w14:paraId="456C4A21" w14:textId="58CDC1F1" w:rsidR="00DA73E6" w:rsidRPr="007567E6" w:rsidRDefault="00DA73E6" w:rsidP="00DA73E6">
      <w:pPr>
        <w:pStyle w:val="oancuaDanhsach"/>
        <w:rPr>
          <w:lang w:val="en-US"/>
        </w:rPr>
      </w:pPr>
      <w:r w:rsidRPr="007567E6">
        <w:rPr>
          <w:lang w:val="en-US"/>
        </w:rPr>
        <w:t xml:space="preserve">Hệ thống thông </w:t>
      </w:r>
      <w:r w:rsidR="00E37139" w:rsidRPr="007567E6">
        <w:rPr>
          <w:lang w:val="en-US"/>
        </w:rPr>
        <w:t>cung cấp cho người chơi 1 thẻ bảo vệ</w:t>
      </w:r>
    </w:p>
    <w:p w14:paraId="3DEC4105" w14:textId="77777777" w:rsidR="00DA73E6" w:rsidRPr="007567E6" w:rsidRDefault="00DA73E6" w:rsidP="00DA73E6">
      <w:pPr>
        <w:pStyle w:val="u4"/>
        <w:spacing w:line="360" w:lineRule="auto"/>
        <w:jc w:val="both"/>
      </w:pPr>
      <w:r w:rsidRPr="007567E6">
        <w:t>Các dòng sự kiện khác</w:t>
      </w:r>
    </w:p>
    <w:p w14:paraId="2CC98CE2" w14:textId="629CF942" w:rsidR="00DA73E6" w:rsidRPr="007567E6" w:rsidRDefault="00DA73E6" w:rsidP="00E37139">
      <w:pPr>
        <w:rPr>
          <w:lang w:val="en-US"/>
        </w:rPr>
      </w:pPr>
      <w:r w:rsidRPr="007567E6">
        <w:rPr>
          <w:lang w:val="en-US"/>
        </w:rPr>
        <w:tab/>
      </w:r>
      <w:r w:rsidR="00E37139" w:rsidRPr="007567E6">
        <w:rPr>
          <w:lang w:val="en-US"/>
        </w:rPr>
        <w:t>Không có</w:t>
      </w:r>
    </w:p>
    <w:p w14:paraId="4B2E8D1F" w14:textId="77777777" w:rsidR="00DA73E6" w:rsidRPr="007567E6" w:rsidRDefault="00DA73E6" w:rsidP="00DA73E6">
      <w:pPr>
        <w:pStyle w:val="u3"/>
        <w:spacing w:line="360" w:lineRule="auto"/>
        <w:jc w:val="both"/>
      </w:pPr>
      <w:r w:rsidRPr="007567E6">
        <w:t>Các yêu cầu đặc biệt</w:t>
      </w:r>
    </w:p>
    <w:p w14:paraId="53E8C1FE" w14:textId="77777777" w:rsidR="00DA73E6" w:rsidRPr="007567E6" w:rsidRDefault="00DA73E6" w:rsidP="00DA73E6">
      <w:pPr>
        <w:rPr>
          <w:lang w:val="en-US"/>
        </w:rPr>
      </w:pPr>
      <w:r w:rsidRPr="007567E6">
        <w:tab/>
      </w:r>
      <w:r w:rsidRPr="007567E6">
        <w:rPr>
          <w:lang w:val="en-US"/>
        </w:rPr>
        <w:t>Không có</w:t>
      </w:r>
    </w:p>
    <w:p w14:paraId="2366FE0C" w14:textId="77777777" w:rsidR="00DA73E6" w:rsidRPr="007567E6" w:rsidRDefault="00DA73E6" w:rsidP="00DA73E6">
      <w:pPr>
        <w:pStyle w:val="u3"/>
        <w:spacing w:line="360" w:lineRule="auto"/>
        <w:jc w:val="both"/>
      </w:pPr>
      <w:r w:rsidRPr="007567E6">
        <w:t>Trạng thái hệ thống khi bắt đầu thực hiện Use-case</w:t>
      </w:r>
    </w:p>
    <w:p w14:paraId="412CE4DB" w14:textId="6E8FEB2B" w:rsidR="00DA73E6" w:rsidRPr="007567E6" w:rsidRDefault="00DA73E6" w:rsidP="00DA73E6">
      <w:pPr>
        <w:rPr>
          <w:lang w:val="en-US"/>
        </w:rPr>
      </w:pPr>
      <w:r w:rsidRPr="007567E6">
        <w:tab/>
      </w:r>
      <w:r w:rsidRPr="007567E6">
        <w:rPr>
          <w:lang w:val="en-US"/>
        </w:rPr>
        <w:t xml:space="preserve">Người chơi </w:t>
      </w:r>
      <w:r w:rsidR="00E37139" w:rsidRPr="007567E6">
        <w:rPr>
          <w:lang w:val="en-US"/>
        </w:rPr>
        <w:t>đồng ý nhận thẻ bảo vệ</w:t>
      </w:r>
    </w:p>
    <w:p w14:paraId="72547EDF" w14:textId="77777777" w:rsidR="00DA73E6" w:rsidRPr="007567E6" w:rsidRDefault="00DA73E6" w:rsidP="00DA73E6">
      <w:pPr>
        <w:pStyle w:val="u3"/>
        <w:spacing w:line="360" w:lineRule="auto"/>
        <w:jc w:val="both"/>
        <w:rPr>
          <w:lang w:val="en-US"/>
        </w:rPr>
      </w:pPr>
      <w:r w:rsidRPr="007567E6">
        <w:rPr>
          <w:lang w:val="en-US"/>
        </w:rPr>
        <w:t>Trạng thái hệ thống sau khi thực hiện Use-case</w:t>
      </w:r>
    </w:p>
    <w:p w14:paraId="2E941EA2" w14:textId="1C1399BF" w:rsidR="00DA73E6" w:rsidRPr="007567E6" w:rsidRDefault="00DA73E6" w:rsidP="00DA73E6">
      <w:pPr>
        <w:rPr>
          <w:lang w:val="en-US"/>
        </w:rPr>
      </w:pPr>
      <w:r w:rsidRPr="007567E6">
        <w:rPr>
          <w:lang w:val="en-US"/>
        </w:rPr>
        <w:tab/>
      </w:r>
      <w:r w:rsidR="00E37139" w:rsidRPr="007567E6">
        <w:rPr>
          <w:lang w:val="en-US"/>
        </w:rPr>
        <w:t>Người chơi có 1 thẻ bảo vệ</w:t>
      </w:r>
      <w:r w:rsidRPr="007567E6">
        <w:rPr>
          <w:lang w:val="en-US"/>
        </w:rPr>
        <w:t xml:space="preserve"> </w:t>
      </w:r>
    </w:p>
    <w:p w14:paraId="0367FCCE" w14:textId="77777777" w:rsidR="00DA73E6" w:rsidRPr="007567E6" w:rsidRDefault="00DA73E6" w:rsidP="00DA73E6">
      <w:pPr>
        <w:pStyle w:val="u3"/>
        <w:spacing w:line="360" w:lineRule="auto"/>
        <w:jc w:val="both"/>
        <w:rPr>
          <w:lang w:val="en-US"/>
        </w:rPr>
      </w:pPr>
      <w:r w:rsidRPr="007567E6">
        <w:rPr>
          <w:lang w:val="en-US"/>
        </w:rPr>
        <w:t>Điểm mở rộng</w:t>
      </w:r>
    </w:p>
    <w:p w14:paraId="475A170B" w14:textId="77777777" w:rsidR="00DA73E6" w:rsidRPr="007567E6" w:rsidRDefault="00DA73E6" w:rsidP="00DA73E6">
      <w:pPr>
        <w:rPr>
          <w:lang w:val="en-US"/>
        </w:rPr>
      </w:pPr>
      <w:r w:rsidRPr="007567E6">
        <w:rPr>
          <w:lang w:val="en-US"/>
        </w:rPr>
        <w:tab/>
        <w:t>Không có</w:t>
      </w:r>
    </w:p>
    <w:p w14:paraId="138D512B" w14:textId="6632E147" w:rsidR="00DA73E6" w:rsidRPr="007567E6" w:rsidRDefault="00DA73E6" w:rsidP="00B3163E">
      <w:pPr>
        <w:rPr>
          <w:lang w:val="en-US"/>
        </w:rPr>
      </w:pPr>
    </w:p>
    <w:p w14:paraId="74750216" w14:textId="4E9BAC5D" w:rsidR="00E37139" w:rsidRPr="007567E6" w:rsidRDefault="00E37139" w:rsidP="00E37139">
      <w:pPr>
        <w:pStyle w:val="u2"/>
        <w:rPr>
          <w:lang w:val="en-US"/>
        </w:rPr>
      </w:pPr>
      <w:r w:rsidRPr="007567E6">
        <w:rPr>
          <w:lang w:val="en-US"/>
        </w:rPr>
        <w:t>Đặc tả use-case: Tấn công thành phố</w:t>
      </w:r>
    </w:p>
    <w:p w14:paraId="47DE07D8" w14:textId="77777777" w:rsidR="00E37139" w:rsidRPr="007567E6" w:rsidRDefault="00E37139" w:rsidP="00E37139">
      <w:pPr>
        <w:pStyle w:val="u3"/>
        <w:spacing w:line="360" w:lineRule="auto"/>
        <w:jc w:val="both"/>
      </w:pPr>
      <w:r w:rsidRPr="007567E6">
        <w:t>Tóm tắt</w:t>
      </w:r>
    </w:p>
    <w:p w14:paraId="2BDFBB11" w14:textId="025F3E7B" w:rsidR="00E37139" w:rsidRPr="007567E6" w:rsidRDefault="00E37139" w:rsidP="00E37139">
      <w:pPr>
        <w:rPr>
          <w:lang w:val="en-US"/>
        </w:rPr>
      </w:pPr>
      <w:r w:rsidRPr="007567E6">
        <w:rPr>
          <w:lang w:val="en-US"/>
        </w:rPr>
        <w:tab/>
        <w:t>Người chơi nhận được một lần phá hủy thành phố người khác</w:t>
      </w:r>
    </w:p>
    <w:p w14:paraId="41184D99" w14:textId="77777777" w:rsidR="00E37139" w:rsidRPr="007567E6" w:rsidRDefault="00E37139" w:rsidP="00E37139">
      <w:pPr>
        <w:pStyle w:val="u3"/>
        <w:spacing w:line="360" w:lineRule="auto"/>
        <w:jc w:val="both"/>
      </w:pPr>
      <w:r w:rsidRPr="007567E6">
        <w:t>Dòng sự kiện</w:t>
      </w:r>
    </w:p>
    <w:p w14:paraId="5C65B8ED" w14:textId="77777777" w:rsidR="00E37139" w:rsidRPr="007567E6" w:rsidRDefault="00E37139" w:rsidP="00E37139">
      <w:pPr>
        <w:pStyle w:val="u4"/>
        <w:spacing w:line="360" w:lineRule="auto"/>
        <w:jc w:val="both"/>
      </w:pPr>
      <w:r w:rsidRPr="007567E6">
        <w:t>Dòng sự kiện chính</w:t>
      </w:r>
    </w:p>
    <w:p w14:paraId="57DB447C" w14:textId="110F0137" w:rsidR="00E37139" w:rsidRPr="007567E6" w:rsidRDefault="00E37139" w:rsidP="00E37139">
      <w:pPr>
        <w:pStyle w:val="oancuaDanhsach"/>
        <w:rPr>
          <w:lang w:val="en-US"/>
        </w:rPr>
      </w:pPr>
      <w:r w:rsidRPr="007567E6">
        <w:rPr>
          <w:lang w:val="en-US"/>
        </w:rPr>
        <w:t>Người chơi chọn 1 thành phố của người khác và phá hủy thành phố đó</w:t>
      </w:r>
    </w:p>
    <w:p w14:paraId="19DB009B" w14:textId="77777777" w:rsidR="00E37139" w:rsidRPr="007567E6" w:rsidRDefault="00E37139" w:rsidP="00E37139">
      <w:pPr>
        <w:pStyle w:val="u4"/>
        <w:spacing w:line="360" w:lineRule="auto"/>
        <w:jc w:val="both"/>
      </w:pPr>
      <w:r w:rsidRPr="007567E6">
        <w:t>Các dòng sự kiện khác</w:t>
      </w:r>
    </w:p>
    <w:p w14:paraId="01B30970" w14:textId="77777777" w:rsidR="00E37139" w:rsidRPr="007567E6" w:rsidRDefault="00E37139" w:rsidP="00E37139">
      <w:pPr>
        <w:rPr>
          <w:lang w:val="en-US"/>
        </w:rPr>
      </w:pPr>
      <w:r w:rsidRPr="007567E6">
        <w:rPr>
          <w:lang w:val="en-US"/>
        </w:rPr>
        <w:tab/>
        <w:t>Không có</w:t>
      </w:r>
    </w:p>
    <w:p w14:paraId="4C7DB9F8" w14:textId="77777777" w:rsidR="00E37139" w:rsidRPr="007567E6" w:rsidRDefault="00E37139" w:rsidP="00E37139">
      <w:pPr>
        <w:pStyle w:val="u3"/>
        <w:spacing w:line="360" w:lineRule="auto"/>
        <w:jc w:val="both"/>
      </w:pPr>
      <w:r w:rsidRPr="007567E6">
        <w:t>Các yêu cầu đặc biệt</w:t>
      </w:r>
    </w:p>
    <w:p w14:paraId="0E54465A" w14:textId="77777777" w:rsidR="00E37139" w:rsidRPr="007567E6" w:rsidRDefault="00E37139" w:rsidP="00E37139">
      <w:pPr>
        <w:rPr>
          <w:lang w:val="en-US"/>
        </w:rPr>
      </w:pPr>
      <w:r w:rsidRPr="007567E6">
        <w:tab/>
      </w:r>
      <w:r w:rsidRPr="007567E6">
        <w:rPr>
          <w:lang w:val="en-US"/>
        </w:rPr>
        <w:t>Không có</w:t>
      </w:r>
    </w:p>
    <w:p w14:paraId="521B9A59" w14:textId="77777777" w:rsidR="00E37139" w:rsidRPr="007567E6" w:rsidRDefault="00E37139" w:rsidP="00E37139">
      <w:pPr>
        <w:pStyle w:val="u3"/>
        <w:spacing w:line="360" w:lineRule="auto"/>
        <w:jc w:val="both"/>
      </w:pPr>
      <w:r w:rsidRPr="007567E6">
        <w:t>Trạng thái hệ thống khi bắt đầu thực hiện Use-case</w:t>
      </w:r>
    </w:p>
    <w:p w14:paraId="07FD3641" w14:textId="0C29A5C5" w:rsidR="00E37139" w:rsidRPr="007567E6" w:rsidRDefault="00E37139" w:rsidP="00E37139">
      <w:pPr>
        <w:rPr>
          <w:lang w:val="en-US"/>
        </w:rPr>
      </w:pPr>
      <w:r w:rsidRPr="007567E6">
        <w:tab/>
      </w:r>
      <w:r w:rsidRPr="007567E6">
        <w:rPr>
          <w:lang w:val="en-US"/>
        </w:rPr>
        <w:t>Người chơi chọn một thành phố và tấn công</w:t>
      </w:r>
    </w:p>
    <w:p w14:paraId="18172100" w14:textId="77777777" w:rsidR="00E37139" w:rsidRPr="007567E6" w:rsidRDefault="00E37139" w:rsidP="00E37139">
      <w:pPr>
        <w:pStyle w:val="u3"/>
        <w:spacing w:line="360" w:lineRule="auto"/>
        <w:jc w:val="both"/>
        <w:rPr>
          <w:lang w:val="en-US"/>
        </w:rPr>
      </w:pPr>
      <w:r w:rsidRPr="007567E6">
        <w:rPr>
          <w:lang w:val="en-US"/>
        </w:rPr>
        <w:t>Trạng thái hệ thống sau khi thực hiện Use-case</w:t>
      </w:r>
    </w:p>
    <w:p w14:paraId="4A59B81E" w14:textId="20219B75" w:rsidR="00E37139" w:rsidRPr="007567E6" w:rsidRDefault="00E37139" w:rsidP="00E37139">
      <w:pPr>
        <w:ind w:left="720"/>
        <w:rPr>
          <w:lang w:val="en-US"/>
        </w:rPr>
      </w:pPr>
      <w:r w:rsidRPr="007567E6">
        <w:rPr>
          <w:lang w:val="en-US"/>
        </w:rPr>
        <w:t xml:space="preserve">Nếu thành người bị tấn công không sử dụng thẻ bảo vệ thì thành phố đó sẽ trở thành bãi đất trống </w:t>
      </w:r>
    </w:p>
    <w:p w14:paraId="6EF93CCC" w14:textId="77777777" w:rsidR="00E37139" w:rsidRPr="007567E6" w:rsidRDefault="00E37139" w:rsidP="00E37139">
      <w:pPr>
        <w:pStyle w:val="u3"/>
        <w:spacing w:line="360" w:lineRule="auto"/>
        <w:jc w:val="both"/>
        <w:rPr>
          <w:lang w:val="en-US"/>
        </w:rPr>
      </w:pPr>
      <w:r w:rsidRPr="007567E6">
        <w:rPr>
          <w:lang w:val="en-US"/>
        </w:rPr>
        <w:lastRenderedPageBreak/>
        <w:t>Điểm mở rộng</w:t>
      </w:r>
    </w:p>
    <w:p w14:paraId="6A9E5F82" w14:textId="77777777" w:rsidR="00E37139" w:rsidRPr="007567E6" w:rsidRDefault="00E37139" w:rsidP="00E37139">
      <w:pPr>
        <w:rPr>
          <w:lang w:val="en-US"/>
        </w:rPr>
      </w:pPr>
      <w:r w:rsidRPr="007567E6">
        <w:rPr>
          <w:lang w:val="en-US"/>
        </w:rPr>
        <w:tab/>
        <w:t>Không có</w:t>
      </w:r>
    </w:p>
    <w:p w14:paraId="48F94A4B" w14:textId="58C2F2BD" w:rsidR="00DA73E6" w:rsidRPr="007567E6" w:rsidRDefault="00DA73E6" w:rsidP="00B3163E">
      <w:pPr>
        <w:rPr>
          <w:lang w:val="en-US"/>
        </w:rPr>
      </w:pPr>
    </w:p>
    <w:p w14:paraId="49E727CF" w14:textId="4455AAC0" w:rsidR="00E37139" w:rsidRPr="007567E6" w:rsidRDefault="00E37139" w:rsidP="00B3163E">
      <w:pPr>
        <w:rPr>
          <w:lang w:val="en-US"/>
        </w:rPr>
      </w:pPr>
    </w:p>
    <w:p w14:paraId="32D32762" w14:textId="5EC14A41" w:rsidR="00E37139" w:rsidRPr="007567E6" w:rsidRDefault="00E37139" w:rsidP="00E37139">
      <w:pPr>
        <w:pStyle w:val="u2"/>
        <w:rPr>
          <w:lang w:val="en-US"/>
        </w:rPr>
      </w:pPr>
      <w:r w:rsidRPr="007567E6">
        <w:rPr>
          <w:lang w:val="en-US"/>
        </w:rPr>
        <w:t>Đặc tả use-case: Xây nhà trên đất của bạn</w:t>
      </w:r>
    </w:p>
    <w:p w14:paraId="699AA0F5" w14:textId="77777777" w:rsidR="00E37139" w:rsidRPr="007567E6" w:rsidRDefault="00E37139" w:rsidP="00E37139">
      <w:pPr>
        <w:pStyle w:val="u3"/>
        <w:spacing w:line="360" w:lineRule="auto"/>
        <w:jc w:val="both"/>
      </w:pPr>
      <w:r w:rsidRPr="007567E6">
        <w:t>Tóm tắt</w:t>
      </w:r>
    </w:p>
    <w:p w14:paraId="6C1DC658" w14:textId="06D85171" w:rsidR="00E37139" w:rsidRPr="007567E6" w:rsidRDefault="00E37139" w:rsidP="00E37139">
      <w:pPr>
        <w:rPr>
          <w:lang w:val="en-US"/>
        </w:rPr>
      </w:pPr>
      <w:r w:rsidRPr="007567E6">
        <w:rPr>
          <w:lang w:val="en-US"/>
        </w:rPr>
        <w:tab/>
        <w:t xml:space="preserve">Người chơi </w:t>
      </w:r>
      <w:r w:rsidR="00173184" w:rsidRPr="007567E6">
        <w:rPr>
          <w:lang w:val="en-US"/>
        </w:rPr>
        <w:t>có quyền mua lại nhà của người chơi khác để xây tiếp tục</w:t>
      </w:r>
    </w:p>
    <w:p w14:paraId="4D4F1B06" w14:textId="77777777" w:rsidR="00E37139" w:rsidRPr="007567E6" w:rsidRDefault="00E37139" w:rsidP="00E37139">
      <w:pPr>
        <w:pStyle w:val="u3"/>
        <w:spacing w:line="360" w:lineRule="auto"/>
        <w:jc w:val="both"/>
      </w:pPr>
      <w:r w:rsidRPr="007567E6">
        <w:t>Dòng sự kiện</w:t>
      </w:r>
    </w:p>
    <w:p w14:paraId="6ECC9529" w14:textId="77777777" w:rsidR="00E37139" w:rsidRPr="007567E6" w:rsidRDefault="00E37139" w:rsidP="00E37139">
      <w:pPr>
        <w:pStyle w:val="u4"/>
        <w:spacing w:line="360" w:lineRule="auto"/>
        <w:jc w:val="both"/>
      </w:pPr>
      <w:r w:rsidRPr="007567E6">
        <w:t>Dòng sự kiện chính</w:t>
      </w:r>
    </w:p>
    <w:p w14:paraId="398339E2" w14:textId="528C5EC4" w:rsidR="00E37139" w:rsidRPr="007567E6" w:rsidRDefault="00E37139" w:rsidP="00E37139">
      <w:pPr>
        <w:pStyle w:val="oancuaDanhsach"/>
        <w:rPr>
          <w:lang w:val="en-US"/>
        </w:rPr>
      </w:pPr>
      <w:r w:rsidRPr="007567E6">
        <w:rPr>
          <w:lang w:val="en-US"/>
        </w:rPr>
        <w:t xml:space="preserve">Hệ thống thông cung cấp </w:t>
      </w:r>
      <w:r w:rsidR="00173184" w:rsidRPr="007567E6">
        <w:rPr>
          <w:lang w:val="en-US"/>
        </w:rPr>
        <w:t>cho người chơi những nhà có thể mua lại để xây</w:t>
      </w:r>
    </w:p>
    <w:p w14:paraId="7A5073D5" w14:textId="77777777" w:rsidR="00E37139" w:rsidRPr="007567E6" w:rsidRDefault="00E37139" w:rsidP="00E37139">
      <w:pPr>
        <w:pStyle w:val="u4"/>
        <w:spacing w:line="360" w:lineRule="auto"/>
        <w:jc w:val="both"/>
      </w:pPr>
      <w:r w:rsidRPr="007567E6">
        <w:t>Các dòng sự kiện khác</w:t>
      </w:r>
    </w:p>
    <w:p w14:paraId="7B789F52" w14:textId="77777777" w:rsidR="00E37139" w:rsidRPr="007567E6" w:rsidRDefault="00E37139" w:rsidP="00E37139">
      <w:pPr>
        <w:rPr>
          <w:lang w:val="en-US"/>
        </w:rPr>
      </w:pPr>
      <w:r w:rsidRPr="007567E6">
        <w:rPr>
          <w:lang w:val="en-US"/>
        </w:rPr>
        <w:tab/>
        <w:t>Không có</w:t>
      </w:r>
    </w:p>
    <w:p w14:paraId="5D851130" w14:textId="77777777" w:rsidR="00E37139" w:rsidRPr="007567E6" w:rsidRDefault="00E37139" w:rsidP="00E37139">
      <w:pPr>
        <w:pStyle w:val="u3"/>
        <w:spacing w:line="360" w:lineRule="auto"/>
        <w:jc w:val="both"/>
      </w:pPr>
      <w:r w:rsidRPr="007567E6">
        <w:t>Các yêu cầu đặc biệt</w:t>
      </w:r>
    </w:p>
    <w:p w14:paraId="54F136C7" w14:textId="76DF63F5" w:rsidR="00E37139" w:rsidRPr="007567E6" w:rsidRDefault="00E37139" w:rsidP="00E37139">
      <w:pPr>
        <w:rPr>
          <w:lang w:val="en-US"/>
        </w:rPr>
      </w:pPr>
      <w:r w:rsidRPr="007567E6">
        <w:tab/>
      </w:r>
      <w:r w:rsidR="00173184" w:rsidRPr="007567E6">
        <w:rPr>
          <w:lang w:val="en-US"/>
        </w:rPr>
        <w:t>Nhà của người chơi khác chưa trở thành kì quan</w:t>
      </w:r>
    </w:p>
    <w:p w14:paraId="44CF500D" w14:textId="77777777" w:rsidR="00E37139" w:rsidRPr="007567E6" w:rsidRDefault="00E37139" w:rsidP="00E37139">
      <w:pPr>
        <w:pStyle w:val="u3"/>
        <w:spacing w:line="360" w:lineRule="auto"/>
        <w:jc w:val="both"/>
      </w:pPr>
      <w:r w:rsidRPr="007567E6">
        <w:t>Trạng thái hệ thống khi bắt đầu thực hiện Use-case</w:t>
      </w:r>
    </w:p>
    <w:p w14:paraId="603EE1CE" w14:textId="30DDED81" w:rsidR="00E37139" w:rsidRPr="007567E6" w:rsidRDefault="00E37139" w:rsidP="00E37139">
      <w:pPr>
        <w:rPr>
          <w:lang w:val="en-US"/>
        </w:rPr>
      </w:pPr>
      <w:r w:rsidRPr="007567E6">
        <w:tab/>
      </w:r>
      <w:r w:rsidRPr="007567E6">
        <w:rPr>
          <w:lang w:val="en-US"/>
        </w:rPr>
        <w:t xml:space="preserve">Người chơi đồng ý </w:t>
      </w:r>
      <w:r w:rsidR="00173184" w:rsidRPr="007567E6">
        <w:rPr>
          <w:lang w:val="en-US"/>
        </w:rPr>
        <w:t>nhận lấy cơ hội</w:t>
      </w:r>
    </w:p>
    <w:p w14:paraId="676988EE" w14:textId="77777777" w:rsidR="00E37139" w:rsidRPr="007567E6" w:rsidRDefault="00E37139" w:rsidP="00E37139">
      <w:pPr>
        <w:pStyle w:val="u3"/>
        <w:spacing w:line="360" w:lineRule="auto"/>
        <w:jc w:val="both"/>
        <w:rPr>
          <w:lang w:val="en-US"/>
        </w:rPr>
      </w:pPr>
      <w:r w:rsidRPr="007567E6">
        <w:rPr>
          <w:lang w:val="en-US"/>
        </w:rPr>
        <w:t>Trạng thái hệ thống sau khi thực hiện Use-case</w:t>
      </w:r>
    </w:p>
    <w:p w14:paraId="56B6FE48" w14:textId="1FEA81A0" w:rsidR="00E37139" w:rsidRPr="007567E6" w:rsidRDefault="00173184" w:rsidP="00173184">
      <w:pPr>
        <w:ind w:left="720"/>
        <w:rPr>
          <w:lang w:val="en-US"/>
        </w:rPr>
      </w:pPr>
      <w:r w:rsidRPr="007567E6">
        <w:rPr>
          <w:lang w:val="en-US"/>
        </w:rPr>
        <w:t>Nhà sau khi xây sẽ trở thành của người chơi, người bị xây nhà sẽ nhận được số tiền bán nhà</w:t>
      </w:r>
      <w:r w:rsidR="00E37139" w:rsidRPr="007567E6">
        <w:rPr>
          <w:lang w:val="en-US"/>
        </w:rPr>
        <w:t xml:space="preserve"> </w:t>
      </w:r>
    </w:p>
    <w:p w14:paraId="4545F89B" w14:textId="77777777" w:rsidR="00E37139" w:rsidRPr="007567E6" w:rsidRDefault="00E37139" w:rsidP="00E37139">
      <w:pPr>
        <w:pStyle w:val="u3"/>
        <w:spacing w:line="360" w:lineRule="auto"/>
        <w:jc w:val="both"/>
        <w:rPr>
          <w:lang w:val="en-US"/>
        </w:rPr>
      </w:pPr>
      <w:r w:rsidRPr="007567E6">
        <w:rPr>
          <w:lang w:val="en-US"/>
        </w:rPr>
        <w:t>Điểm mở rộng</w:t>
      </w:r>
    </w:p>
    <w:p w14:paraId="285F3417" w14:textId="77777777" w:rsidR="00E37139" w:rsidRPr="007567E6" w:rsidRDefault="00E37139" w:rsidP="00E37139">
      <w:pPr>
        <w:rPr>
          <w:lang w:val="en-US"/>
        </w:rPr>
      </w:pPr>
      <w:r w:rsidRPr="007567E6">
        <w:rPr>
          <w:lang w:val="en-US"/>
        </w:rPr>
        <w:tab/>
        <w:t>Không có</w:t>
      </w:r>
    </w:p>
    <w:p w14:paraId="6C271811" w14:textId="77777777" w:rsidR="00E37139" w:rsidRPr="007567E6" w:rsidRDefault="00E37139" w:rsidP="00E37139">
      <w:pPr>
        <w:rPr>
          <w:lang w:val="en-US"/>
        </w:rPr>
      </w:pPr>
    </w:p>
    <w:p w14:paraId="25845A06" w14:textId="3BFE1429" w:rsidR="00E37139" w:rsidRPr="007567E6" w:rsidRDefault="00E37139" w:rsidP="00B3163E">
      <w:pPr>
        <w:rPr>
          <w:lang w:val="en-US"/>
        </w:rPr>
      </w:pPr>
    </w:p>
    <w:p w14:paraId="1D584C1A" w14:textId="77777777" w:rsidR="00E37139" w:rsidRPr="007567E6" w:rsidRDefault="00E37139" w:rsidP="00B3163E">
      <w:pPr>
        <w:rPr>
          <w:lang w:val="en-US"/>
        </w:rPr>
      </w:pPr>
    </w:p>
    <w:p w14:paraId="4CEED6D3" w14:textId="77777777" w:rsidR="00920E9A" w:rsidRPr="007567E6" w:rsidRDefault="00920E9A" w:rsidP="00920E9A">
      <w:pPr>
        <w:pStyle w:val="u2"/>
        <w:rPr>
          <w:lang w:val="en-US"/>
        </w:rPr>
      </w:pPr>
      <w:r w:rsidRPr="007567E6">
        <w:rPr>
          <w:lang w:val="en-US"/>
        </w:rPr>
        <w:t>Đặc tả use-case: Du lịch</w:t>
      </w:r>
    </w:p>
    <w:p w14:paraId="01B444F5" w14:textId="77777777" w:rsidR="00920E9A" w:rsidRPr="007567E6" w:rsidRDefault="00920E9A" w:rsidP="00920E9A">
      <w:pPr>
        <w:pStyle w:val="u3"/>
        <w:spacing w:line="360" w:lineRule="auto"/>
        <w:jc w:val="both"/>
      </w:pPr>
      <w:r w:rsidRPr="007567E6">
        <w:t>Tóm tắt</w:t>
      </w:r>
    </w:p>
    <w:p w14:paraId="7BC6187B" w14:textId="77777777" w:rsidR="00920E9A" w:rsidRPr="007567E6" w:rsidRDefault="00920E9A" w:rsidP="00920E9A">
      <w:pPr>
        <w:rPr>
          <w:lang w:val="en-US"/>
        </w:rPr>
      </w:pPr>
      <w:r w:rsidRPr="007567E6">
        <w:rPr>
          <w:lang w:val="en-US"/>
        </w:rPr>
        <w:tab/>
        <w:t>Người chơi được đi chuyển đến ô bất kì</w:t>
      </w:r>
    </w:p>
    <w:p w14:paraId="79A630B3" w14:textId="77777777" w:rsidR="00920E9A" w:rsidRPr="007567E6" w:rsidRDefault="00920E9A" w:rsidP="00920E9A">
      <w:pPr>
        <w:pStyle w:val="u3"/>
        <w:spacing w:line="360" w:lineRule="auto"/>
        <w:jc w:val="both"/>
      </w:pPr>
      <w:r w:rsidRPr="007567E6">
        <w:t>Dòng sự kiện</w:t>
      </w:r>
    </w:p>
    <w:p w14:paraId="77A74A45" w14:textId="77777777" w:rsidR="00920E9A" w:rsidRPr="007567E6" w:rsidRDefault="00920E9A" w:rsidP="00920E9A">
      <w:pPr>
        <w:pStyle w:val="u4"/>
        <w:spacing w:line="360" w:lineRule="auto"/>
        <w:jc w:val="both"/>
      </w:pPr>
      <w:r w:rsidRPr="007567E6">
        <w:t>Dòng sự kiện chính</w:t>
      </w:r>
    </w:p>
    <w:p w14:paraId="67D93406" w14:textId="77777777" w:rsidR="00920E9A" w:rsidRPr="007567E6" w:rsidRDefault="00920E9A" w:rsidP="00DA73E6">
      <w:pPr>
        <w:pStyle w:val="oancuaDanhsach"/>
        <w:rPr>
          <w:lang w:val="en-US"/>
        </w:rPr>
      </w:pPr>
      <w:r w:rsidRPr="007567E6">
        <w:rPr>
          <w:lang w:val="en-US"/>
        </w:rPr>
        <w:t>Người chơi chọn 1 thành phố bất kì để di chuyển đến</w:t>
      </w:r>
    </w:p>
    <w:p w14:paraId="12ADA6DE" w14:textId="77777777" w:rsidR="00920E9A" w:rsidRPr="007567E6" w:rsidRDefault="00920E9A" w:rsidP="00DA73E6">
      <w:pPr>
        <w:pStyle w:val="oancuaDanhsach"/>
        <w:rPr>
          <w:lang w:val="en-US"/>
        </w:rPr>
      </w:pPr>
      <w:r w:rsidRPr="007567E6">
        <w:rPr>
          <w:lang w:val="en-US"/>
        </w:rPr>
        <w:t>Người chơi chuyển đến thành phố đã chọn</w:t>
      </w:r>
    </w:p>
    <w:p w14:paraId="2AE76093" w14:textId="77777777" w:rsidR="00920E9A" w:rsidRPr="007567E6" w:rsidRDefault="00920E9A" w:rsidP="00920E9A">
      <w:pPr>
        <w:pStyle w:val="u4"/>
        <w:spacing w:line="360" w:lineRule="auto"/>
        <w:jc w:val="both"/>
      </w:pPr>
      <w:r w:rsidRPr="007567E6">
        <w:t>Các dòng sự kiện khác</w:t>
      </w:r>
    </w:p>
    <w:p w14:paraId="0970BDA6" w14:textId="77777777" w:rsidR="00920E9A" w:rsidRPr="007567E6" w:rsidRDefault="00920E9A" w:rsidP="00920E9A">
      <w:pPr>
        <w:rPr>
          <w:lang w:val="en-US"/>
        </w:rPr>
      </w:pPr>
      <w:r w:rsidRPr="007567E6">
        <w:rPr>
          <w:lang w:val="en-US"/>
        </w:rPr>
        <w:tab/>
        <w:t>Nếu người chơi đi qua điểm xuất phát người chơi được nhận 300k tiền lương</w:t>
      </w:r>
    </w:p>
    <w:p w14:paraId="45283F67" w14:textId="77777777" w:rsidR="00920E9A" w:rsidRPr="007567E6" w:rsidRDefault="00920E9A" w:rsidP="00920E9A">
      <w:pPr>
        <w:pStyle w:val="u3"/>
        <w:spacing w:line="360" w:lineRule="auto"/>
        <w:jc w:val="both"/>
      </w:pPr>
      <w:r w:rsidRPr="007567E6">
        <w:t>Các yêu cầu đặc biệt</w:t>
      </w:r>
    </w:p>
    <w:p w14:paraId="341531CE" w14:textId="77777777" w:rsidR="00920E9A" w:rsidRPr="007567E6" w:rsidRDefault="00920E9A" w:rsidP="00920E9A">
      <w:pPr>
        <w:rPr>
          <w:lang w:val="en-US"/>
        </w:rPr>
      </w:pPr>
      <w:r w:rsidRPr="007567E6">
        <w:tab/>
      </w:r>
      <w:r w:rsidRPr="007567E6">
        <w:rPr>
          <w:lang w:val="en-US"/>
        </w:rPr>
        <w:t>Không có</w:t>
      </w:r>
    </w:p>
    <w:p w14:paraId="2C246814" w14:textId="77777777" w:rsidR="00920E9A" w:rsidRPr="007567E6" w:rsidRDefault="00920E9A" w:rsidP="00920E9A">
      <w:pPr>
        <w:pStyle w:val="u3"/>
        <w:spacing w:line="360" w:lineRule="auto"/>
        <w:jc w:val="both"/>
      </w:pPr>
      <w:r w:rsidRPr="007567E6">
        <w:lastRenderedPageBreak/>
        <w:t>Trạng thái hệ thống khi bắt đầu thực hiện Use-case</w:t>
      </w:r>
    </w:p>
    <w:p w14:paraId="0BB9A29B" w14:textId="77777777" w:rsidR="00920E9A" w:rsidRPr="007567E6" w:rsidRDefault="00920E9A" w:rsidP="00920E9A">
      <w:pPr>
        <w:rPr>
          <w:lang w:val="en-US"/>
        </w:rPr>
      </w:pPr>
      <w:r w:rsidRPr="007567E6">
        <w:tab/>
      </w:r>
      <w:r w:rsidRPr="007567E6">
        <w:rPr>
          <w:lang w:val="en-US"/>
        </w:rPr>
        <w:t>Người chơi đi vào ô du lịch</w:t>
      </w:r>
    </w:p>
    <w:p w14:paraId="6B9FD7E4" w14:textId="77777777" w:rsidR="00920E9A" w:rsidRPr="007567E6" w:rsidRDefault="00920E9A" w:rsidP="00920E9A">
      <w:pPr>
        <w:pStyle w:val="u3"/>
        <w:spacing w:line="360" w:lineRule="auto"/>
        <w:jc w:val="both"/>
        <w:rPr>
          <w:lang w:val="en-US"/>
        </w:rPr>
      </w:pPr>
      <w:r w:rsidRPr="007567E6">
        <w:rPr>
          <w:lang w:val="en-US"/>
        </w:rPr>
        <w:t>Trạng thái hệ thống sau khi thực hiện Use-case</w:t>
      </w:r>
    </w:p>
    <w:p w14:paraId="6E2A3FE2" w14:textId="77777777" w:rsidR="00920E9A" w:rsidRPr="007567E6" w:rsidRDefault="00920E9A" w:rsidP="00920E9A">
      <w:pPr>
        <w:rPr>
          <w:lang w:val="en-US"/>
        </w:rPr>
      </w:pPr>
      <w:r w:rsidRPr="007567E6">
        <w:rPr>
          <w:lang w:val="en-US"/>
        </w:rPr>
        <w:tab/>
        <w:t xml:space="preserve">Người chơi di chuyển đến ô đã chọn </w:t>
      </w:r>
    </w:p>
    <w:p w14:paraId="65E1BD41" w14:textId="77777777" w:rsidR="00920E9A" w:rsidRPr="007567E6" w:rsidRDefault="00920E9A" w:rsidP="00920E9A">
      <w:pPr>
        <w:pStyle w:val="u3"/>
        <w:spacing w:line="360" w:lineRule="auto"/>
        <w:jc w:val="both"/>
        <w:rPr>
          <w:lang w:val="en-US"/>
        </w:rPr>
      </w:pPr>
      <w:r w:rsidRPr="007567E6">
        <w:rPr>
          <w:lang w:val="en-US"/>
        </w:rPr>
        <w:t>Điểm mở rộng</w:t>
      </w:r>
    </w:p>
    <w:p w14:paraId="20266612" w14:textId="77777777" w:rsidR="00920E9A" w:rsidRPr="007567E6" w:rsidRDefault="00920E9A" w:rsidP="00920E9A">
      <w:pPr>
        <w:rPr>
          <w:lang w:val="en-US"/>
        </w:rPr>
      </w:pPr>
      <w:r w:rsidRPr="007567E6">
        <w:rPr>
          <w:lang w:val="en-US"/>
        </w:rPr>
        <w:tab/>
        <w:t>Không có</w:t>
      </w:r>
    </w:p>
    <w:p w14:paraId="7C2672E3" w14:textId="6CA93BCE" w:rsidR="00920E9A" w:rsidRPr="007567E6" w:rsidRDefault="00920E9A" w:rsidP="00920E9A">
      <w:pPr>
        <w:rPr>
          <w:lang w:val="en-US"/>
        </w:rPr>
      </w:pPr>
    </w:p>
    <w:p w14:paraId="33683DA2" w14:textId="77777777" w:rsidR="0017516F" w:rsidRPr="007567E6" w:rsidRDefault="0017516F" w:rsidP="00920E9A">
      <w:pPr>
        <w:rPr>
          <w:lang w:val="en-US"/>
        </w:rPr>
      </w:pPr>
    </w:p>
    <w:p w14:paraId="6A127110" w14:textId="77777777" w:rsidR="00920E9A" w:rsidRPr="007567E6" w:rsidRDefault="00920E9A" w:rsidP="00920E9A">
      <w:pPr>
        <w:spacing w:line="360" w:lineRule="auto"/>
        <w:jc w:val="both"/>
        <w:rPr>
          <w:i/>
          <w:color w:val="0000FF"/>
          <w:lang w:val="en-US"/>
        </w:rPr>
      </w:pPr>
    </w:p>
    <w:p w14:paraId="608863BA" w14:textId="77777777" w:rsidR="00920E9A" w:rsidRPr="007567E6" w:rsidRDefault="00920E9A" w:rsidP="00920E9A">
      <w:pPr>
        <w:pStyle w:val="u2"/>
        <w:rPr>
          <w:lang w:val="en-US"/>
        </w:rPr>
      </w:pPr>
      <w:r w:rsidRPr="007567E6">
        <w:rPr>
          <w:lang w:val="en-US"/>
        </w:rPr>
        <w:t>Đặc tả use-case: Khí vận</w:t>
      </w:r>
    </w:p>
    <w:p w14:paraId="6B66CC81" w14:textId="77777777" w:rsidR="00920E9A" w:rsidRPr="007567E6" w:rsidRDefault="00920E9A" w:rsidP="00920E9A">
      <w:pPr>
        <w:pStyle w:val="u3"/>
        <w:spacing w:line="360" w:lineRule="auto"/>
        <w:jc w:val="both"/>
      </w:pPr>
      <w:r w:rsidRPr="007567E6">
        <w:t>Tóm tắt</w:t>
      </w:r>
    </w:p>
    <w:p w14:paraId="61C06D51" w14:textId="77777777" w:rsidR="00920E9A" w:rsidRPr="007567E6" w:rsidRDefault="00920E9A" w:rsidP="00920E9A">
      <w:pPr>
        <w:rPr>
          <w:lang w:val="en-US"/>
        </w:rPr>
      </w:pPr>
      <w:r w:rsidRPr="007567E6">
        <w:rPr>
          <w:lang w:val="en-US"/>
        </w:rPr>
        <w:tab/>
        <w:t>Người chơi nhận được khí vận ngẫu nhiên</w:t>
      </w:r>
    </w:p>
    <w:p w14:paraId="2E2EB164" w14:textId="77777777" w:rsidR="00920E9A" w:rsidRPr="007567E6" w:rsidRDefault="00920E9A" w:rsidP="00920E9A">
      <w:pPr>
        <w:pStyle w:val="u3"/>
        <w:spacing w:line="360" w:lineRule="auto"/>
        <w:jc w:val="both"/>
      </w:pPr>
      <w:r w:rsidRPr="007567E6">
        <w:t>Dòng sự kiện</w:t>
      </w:r>
    </w:p>
    <w:p w14:paraId="5058118F" w14:textId="77777777" w:rsidR="00920E9A" w:rsidRPr="007567E6" w:rsidRDefault="00920E9A" w:rsidP="00920E9A">
      <w:pPr>
        <w:pStyle w:val="u4"/>
        <w:spacing w:line="360" w:lineRule="auto"/>
        <w:jc w:val="both"/>
      </w:pPr>
      <w:r w:rsidRPr="007567E6">
        <w:t>Dòng sự kiện chính</w:t>
      </w:r>
    </w:p>
    <w:p w14:paraId="5DA678AF" w14:textId="77777777" w:rsidR="00920E9A" w:rsidRPr="007567E6" w:rsidRDefault="00920E9A" w:rsidP="00DA73E6">
      <w:pPr>
        <w:ind w:firstLine="720"/>
        <w:rPr>
          <w:lang w:val="en-US"/>
        </w:rPr>
      </w:pPr>
      <w:r w:rsidRPr="007567E6">
        <w:rPr>
          <w:lang w:val="en-US"/>
        </w:rPr>
        <w:t>Hệ thống chọn ra 1 khí vận ngẫu nhiên</w:t>
      </w:r>
    </w:p>
    <w:p w14:paraId="5670B454" w14:textId="77777777" w:rsidR="00920E9A" w:rsidRPr="007567E6" w:rsidRDefault="00920E9A" w:rsidP="00DA73E6">
      <w:pPr>
        <w:ind w:firstLine="720"/>
        <w:rPr>
          <w:lang w:val="en-US"/>
        </w:rPr>
      </w:pPr>
      <w:r w:rsidRPr="007567E6">
        <w:rPr>
          <w:lang w:val="en-US"/>
        </w:rPr>
        <w:t>Người chơi nhận khí vận</w:t>
      </w:r>
    </w:p>
    <w:p w14:paraId="3CC2E3CA" w14:textId="77777777" w:rsidR="00920E9A" w:rsidRPr="007567E6" w:rsidRDefault="00920E9A" w:rsidP="00920E9A">
      <w:pPr>
        <w:pStyle w:val="u4"/>
        <w:spacing w:line="360" w:lineRule="auto"/>
        <w:jc w:val="both"/>
      </w:pPr>
      <w:r w:rsidRPr="007567E6">
        <w:t>Các dòng sự kiện khác</w:t>
      </w:r>
    </w:p>
    <w:p w14:paraId="1BA99E18" w14:textId="77777777" w:rsidR="00920E9A" w:rsidRPr="007567E6" w:rsidRDefault="00920E9A" w:rsidP="00920E9A">
      <w:pPr>
        <w:rPr>
          <w:lang w:val="en-US"/>
        </w:rPr>
      </w:pPr>
      <w:r w:rsidRPr="007567E6">
        <w:tab/>
      </w:r>
      <w:r w:rsidRPr="007567E6">
        <w:rPr>
          <w:lang w:val="en-US"/>
        </w:rPr>
        <w:t>Không có</w:t>
      </w:r>
    </w:p>
    <w:p w14:paraId="5522ACCC" w14:textId="77777777" w:rsidR="00920E9A" w:rsidRPr="007567E6" w:rsidRDefault="00920E9A" w:rsidP="00920E9A">
      <w:pPr>
        <w:pStyle w:val="u3"/>
        <w:spacing w:line="360" w:lineRule="auto"/>
        <w:jc w:val="both"/>
      </w:pPr>
      <w:r w:rsidRPr="007567E6">
        <w:t>Các yêu cầu đặc biệt</w:t>
      </w:r>
    </w:p>
    <w:p w14:paraId="2E4C0326" w14:textId="77777777" w:rsidR="00920E9A" w:rsidRPr="007567E6" w:rsidRDefault="00920E9A" w:rsidP="00920E9A">
      <w:pPr>
        <w:rPr>
          <w:lang w:val="en-US"/>
        </w:rPr>
      </w:pPr>
      <w:r w:rsidRPr="007567E6">
        <w:tab/>
      </w:r>
      <w:r w:rsidRPr="007567E6">
        <w:rPr>
          <w:lang w:val="en-US"/>
        </w:rPr>
        <w:t>Không có</w:t>
      </w:r>
    </w:p>
    <w:p w14:paraId="35219801" w14:textId="77777777" w:rsidR="00920E9A" w:rsidRPr="007567E6" w:rsidRDefault="00920E9A" w:rsidP="00920E9A">
      <w:pPr>
        <w:pStyle w:val="u3"/>
        <w:spacing w:line="360" w:lineRule="auto"/>
        <w:jc w:val="both"/>
      </w:pPr>
      <w:r w:rsidRPr="007567E6">
        <w:t>Trạng thái hệ thống khi bắt đầu thực hiện Use-case</w:t>
      </w:r>
    </w:p>
    <w:p w14:paraId="64D137FA" w14:textId="77777777" w:rsidR="00920E9A" w:rsidRPr="007567E6" w:rsidRDefault="00920E9A" w:rsidP="00920E9A">
      <w:pPr>
        <w:rPr>
          <w:lang w:val="en-US"/>
        </w:rPr>
      </w:pPr>
      <w:r w:rsidRPr="007567E6">
        <w:tab/>
      </w:r>
      <w:r w:rsidRPr="007567E6">
        <w:rPr>
          <w:lang w:val="en-US"/>
        </w:rPr>
        <w:t>Người chơi đi vào ô Khí vận</w:t>
      </w:r>
    </w:p>
    <w:p w14:paraId="495D54F3" w14:textId="77777777" w:rsidR="00920E9A" w:rsidRPr="007567E6" w:rsidRDefault="00920E9A" w:rsidP="00920E9A">
      <w:pPr>
        <w:pStyle w:val="u3"/>
        <w:spacing w:line="360" w:lineRule="auto"/>
        <w:jc w:val="both"/>
        <w:rPr>
          <w:lang w:val="en-US"/>
        </w:rPr>
      </w:pPr>
      <w:r w:rsidRPr="007567E6">
        <w:rPr>
          <w:lang w:val="en-US"/>
        </w:rPr>
        <w:t>Trạng thái hệ thống sau khi thực hiện Use-case</w:t>
      </w:r>
    </w:p>
    <w:p w14:paraId="1C90D408" w14:textId="77777777" w:rsidR="00920E9A" w:rsidRPr="007567E6" w:rsidRDefault="00920E9A" w:rsidP="00920E9A">
      <w:pPr>
        <w:rPr>
          <w:lang w:val="en-US"/>
        </w:rPr>
      </w:pPr>
      <w:r w:rsidRPr="007567E6">
        <w:rPr>
          <w:lang w:val="en-US"/>
        </w:rPr>
        <w:tab/>
        <w:t xml:space="preserve">Thực hiện các extend usecase </w:t>
      </w:r>
    </w:p>
    <w:p w14:paraId="7B230401" w14:textId="77777777" w:rsidR="00920E9A" w:rsidRPr="007567E6" w:rsidRDefault="00920E9A" w:rsidP="00920E9A">
      <w:pPr>
        <w:pStyle w:val="u3"/>
        <w:spacing w:line="360" w:lineRule="auto"/>
        <w:jc w:val="both"/>
        <w:rPr>
          <w:lang w:val="en-US"/>
        </w:rPr>
      </w:pPr>
      <w:r w:rsidRPr="007567E6">
        <w:rPr>
          <w:lang w:val="en-US"/>
        </w:rPr>
        <w:t>Điểm mở rộng</w:t>
      </w:r>
    </w:p>
    <w:p w14:paraId="095D970C" w14:textId="77777777" w:rsidR="00920E9A" w:rsidRPr="007567E6" w:rsidRDefault="00920E9A" w:rsidP="00920E9A">
      <w:pPr>
        <w:rPr>
          <w:lang w:val="en-US"/>
        </w:rPr>
      </w:pPr>
      <w:r w:rsidRPr="007567E6">
        <w:rPr>
          <w:lang w:val="en-US"/>
        </w:rPr>
        <w:tab/>
        <w:t>Nếu người chơi nhận được khí vận nộp thuế -&gt; use case nộp thuế</w:t>
      </w:r>
    </w:p>
    <w:p w14:paraId="6678646D" w14:textId="77777777" w:rsidR="00920E9A" w:rsidRPr="007567E6" w:rsidRDefault="00920E9A" w:rsidP="00920E9A">
      <w:pPr>
        <w:rPr>
          <w:lang w:val="en-US"/>
        </w:rPr>
      </w:pPr>
      <w:r w:rsidRPr="007567E6">
        <w:rPr>
          <w:lang w:val="en-US"/>
        </w:rPr>
        <w:tab/>
        <w:t>Nếu người chơi nhận được khí vận đổi thành phố -&gt; use case đổi thành phố</w:t>
      </w:r>
    </w:p>
    <w:p w14:paraId="33B184DD" w14:textId="77777777" w:rsidR="00920E9A" w:rsidRPr="007567E6" w:rsidRDefault="00920E9A" w:rsidP="00920E9A">
      <w:pPr>
        <w:pStyle w:val="u2"/>
        <w:rPr>
          <w:lang w:val="en-US"/>
        </w:rPr>
      </w:pPr>
      <w:r w:rsidRPr="007567E6">
        <w:rPr>
          <w:lang w:val="en-US"/>
        </w:rPr>
        <w:t>Đặc tả use-case: Nộp thuế</w:t>
      </w:r>
    </w:p>
    <w:p w14:paraId="3C42CEE7" w14:textId="77777777" w:rsidR="00920E9A" w:rsidRPr="007567E6" w:rsidRDefault="00920E9A" w:rsidP="00920E9A">
      <w:pPr>
        <w:pStyle w:val="u3"/>
        <w:spacing w:line="360" w:lineRule="auto"/>
        <w:jc w:val="both"/>
      </w:pPr>
      <w:r w:rsidRPr="007567E6">
        <w:t>Tóm tắt</w:t>
      </w:r>
    </w:p>
    <w:p w14:paraId="6A084BBB" w14:textId="77777777" w:rsidR="00920E9A" w:rsidRPr="007567E6" w:rsidRDefault="00920E9A" w:rsidP="00920E9A">
      <w:pPr>
        <w:rPr>
          <w:lang w:val="en-US"/>
        </w:rPr>
      </w:pPr>
      <w:r w:rsidRPr="007567E6">
        <w:rPr>
          <w:lang w:val="en-US"/>
        </w:rPr>
        <w:tab/>
        <w:t>Người chơi bị trừ tiền</w:t>
      </w:r>
    </w:p>
    <w:p w14:paraId="5B4E40A4" w14:textId="77777777" w:rsidR="00920E9A" w:rsidRPr="007567E6" w:rsidRDefault="00920E9A" w:rsidP="00920E9A">
      <w:pPr>
        <w:pStyle w:val="u3"/>
        <w:spacing w:line="360" w:lineRule="auto"/>
        <w:jc w:val="both"/>
      </w:pPr>
      <w:r w:rsidRPr="007567E6">
        <w:t>Dòng sự kiện</w:t>
      </w:r>
    </w:p>
    <w:p w14:paraId="6412A925" w14:textId="77777777" w:rsidR="00920E9A" w:rsidRPr="007567E6" w:rsidRDefault="00920E9A" w:rsidP="00920E9A">
      <w:pPr>
        <w:pStyle w:val="u4"/>
        <w:spacing w:line="360" w:lineRule="auto"/>
        <w:jc w:val="both"/>
      </w:pPr>
      <w:r w:rsidRPr="007567E6">
        <w:t>Dòng sự kiện chính</w:t>
      </w:r>
    </w:p>
    <w:p w14:paraId="3AEFDAEA" w14:textId="77777777" w:rsidR="00920E9A" w:rsidRPr="007567E6" w:rsidRDefault="00920E9A" w:rsidP="00920E9A">
      <w:pPr>
        <w:pStyle w:val="oancuaDanhsach"/>
        <w:numPr>
          <w:ilvl w:val="0"/>
          <w:numId w:val="38"/>
        </w:numPr>
        <w:rPr>
          <w:lang w:val="en-US"/>
        </w:rPr>
      </w:pPr>
      <w:r w:rsidRPr="007567E6">
        <w:rPr>
          <w:lang w:val="en-US"/>
        </w:rPr>
        <w:t>Màn hình hiển thị số tiền người chơi phải nộp</w:t>
      </w:r>
    </w:p>
    <w:p w14:paraId="1EAE211F" w14:textId="77777777" w:rsidR="00920E9A" w:rsidRPr="007567E6" w:rsidRDefault="00920E9A" w:rsidP="00920E9A">
      <w:pPr>
        <w:pStyle w:val="oancuaDanhsach"/>
        <w:numPr>
          <w:ilvl w:val="0"/>
          <w:numId w:val="38"/>
        </w:numPr>
        <w:rPr>
          <w:lang w:val="en-US"/>
        </w:rPr>
      </w:pPr>
      <w:r w:rsidRPr="007567E6">
        <w:rPr>
          <w:lang w:val="en-US"/>
        </w:rPr>
        <w:t>Người chơi bị trừ tiền</w:t>
      </w:r>
    </w:p>
    <w:p w14:paraId="19395B23" w14:textId="77777777" w:rsidR="00920E9A" w:rsidRPr="007567E6" w:rsidRDefault="00920E9A" w:rsidP="00920E9A">
      <w:pPr>
        <w:rPr>
          <w:lang w:val="en-US"/>
        </w:rPr>
      </w:pPr>
      <w:r w:rsidRPr="007567E6">
        <w:rPr>
          <w:lang w:val="en-US"/>
        </w:rPr>
        <w:tab/>
      </w:r>
    </w:p>
    <w:p w14:paraId="4869FC05" w14:textId="77777777" w:rsidR="00920E9A" w:rsidRPr="007567E6" w:rsidRDefault="00920E9A" w:rsidP="00920E9A">
      <w:pPr>
        <w:pStyle w:val="u4"/>
        <w:spacing w:line="360" w:lineRule="auto"/>
        <w:jc w:val="both"/>
      </w:pPr>
      <w:r w:rsidRPr="007567E6">
        <w:lastRenderedPageBreak/>
        <w:t>Các dòng sự kiện khác</w:t>
      </w:r>
    </w:p>
    <w:p w14:paraId="24F62F66" w14:textId="77777777" w:rsidR="00920E9A" w:rsidRPr="007567E6" w:rsidRDefault="00920E9A" w:rsidP="00920E9A">
      <w:pPr>
        <w:rPr>
          <w:lang w:val="en-US"/>
        </w:rPr>
      </w:pPr>
      <w:r w:rsidRPr="007567E6">
        <w:tab/>
      </w:r>
      <w:r w:rsidRPr="007567E6">
        <w:rPr>
          <w:lang w:val="en-US"/>
        </w:rPr>
        <w:t>Không có</w:t>
      </w:r>
    </w:p>
    <w:p w14:paraId="13851EE5" w14:textId="77777777" w:rsidR="00920E9A" w:rsidRPr="007567E6" w:rsidRDefault="00920E9A" w:rsidP="00920E9A">
      <w:pPr>
        <w:pStyle w:val="u3"/>
        <w:spacing w:line="360" w:lineRule="auto"/>
        <w:jc w:val="both"/>
      </w:pPr>
      <w:r w:rsidRPr="007567E6">
        <w:t>Các yêu cầu đặc biệt</w:t>
      </w:r>
    </w:p>
    <w:p w14:paraId="74FEEB90" w14:textId="77777777" w:rsidR="00920E9A" w:rsidRPr="007567E6" w:rsidRDefault="00920E9A" w:rsidP="00920E9A">
      <w:pPr>
        <w:rPr>
          <w:lang w:val="en-US"/>
        </w:rPr>
      </w:pPr>
      <w:r w:rsidRPr="007567E6">
        <w:tab/>
      </w:r>
      <w:r w:rsidRPr="007567E6">
        <w:rPr>
          <w:lang w:val="en-US"/>
        </w:rPr>
        <w:t>Không có</w:t>
      </w:r>
    </w:p>
    <w:p w14:paraId="729FF23D" w14:textId="77777777" w:rsidR="00920E9A" w:rsidRPr="007567E6" w:rsidRDefault="00920E9A" w:rsidP="00920E9A">
      <w:pPr>
        <w:pStyle w:val="u3"/>
        <w:spacing w:line="360" w:lineRule="auto"/>
        <w:jc w:val="both"/>
      </w:pPr>
      <w:r w:rsidRPr="007567E6">
        <w:t>Trạng thái hệ thống khi bắt đầu thực hiện Use-case</w:t>
      </w:r>
    </w:p>
    <w:p w14:paraId="7D1D02F8" w14:textId="77777777" w:rsidR="00920E9A" w:rsidRPr="007567E6" w:rsidRDefault="00920E9A" w:rsidP="00920E9A">
      <w:pPr>
        <w:rPr>
          <w:lang w:val="en-US"/>
        </w:rPr>
      </w:pPr>
      <w:r w:rsidRPr="007567E6">
        <w:tab/>
      </w:r>
      <w:r w:rsidRPr="007567E6">
        <w:rPr>
          <w:lang w:val="en-US"/>
        </w:rPr>
        <w:t>Người chơi đi vào ô Khí vận</w:t>
      </w:r>
    </w:p>
    <w:p w14:paraId="5D07EB30" w14:textId="77777777" w:rsidR="00920E9A" w:rsidRPr="007567E6" w:rsidRDefault="00920E9A" w:rsidP="00920E9A">
      <w:pPr>
        <w:pStyle w:val="u3"/>
        <w:spacing w:line="360" w:lineRule="auto"/>
        <w:jc w:val="both"/>
        <w:rPr>
          <w:lang w:val="en-US"/>
        </w:rPr>
      </w:pPr>
      <w:r w:rsidRPr="007567E6">
        <w:rPr>
          <w:lang w:val="en-US"/>
        </w:rPr>
        <w:t>Trạng thái hệ thống sau khi thực hiện Use-case</w:t>
      </w:r>
    </w:p>
    <w:p w14:paraId="13D67D76" w14:textId="77777777" w:rsidR="00920E9A" w:rsidRPr="007567E6" w:rsidRDefault="00920E9A" w:rsidP="00920E9A">
      <w:pPr>
        <w:rPr>
          <w:lang w:val="en-US"/>
        </w:rPr>
      </w:pPr>
      <w:r w:rsidRPr="007567E6">
        <w:rPr>
          <w:lang w:val="en-US"/>
        </w:rPr>
        <w:tab/>
        <w:t xml:space="preserve">Người chơi bị trừ tiền </w:t>
      </w:r>
    </w:p>
    <w:p w14:paraId="2697D65C" w14:textId="77777777" w:rsidR="00920E9A" w:rsidRPr="007567E6" w:rsidRDefault="00920E9A" w:rsidP="00920E9A">
      <w:pPr>
        <w:pStyle w:val="u3"/>
        <w:spacing w:line="360" w:lineRule="auto"/>
        <w:jc w:val="both"/>
        <w:rPr>
          <w:lang w:val="en-US"/>
        </w:rPr>
      </w:pPr>
      <w:r w:rsidRPr="007567E6">
        <w:rPr>
          <w:lang w:val="en-US"/>
        </w:rPr>
        <w:t>Điểm mở rộng</w:t>
      </w:r>
    </w:p>
    <w:p w14:paraId="2A074DA2" w14:textId="77777777" w:rsidR="00920E9A" w:rsidRPr="007567E6" w:rsidRDefault="00920E9A" w:rsidP="00920E9A">
      <w:pPr>
        <w:rPr>
          <w:lang w:val="en-US"/>
        </w:rPr>
      </w:pPr>
      <w:r w:rsidRPr="007567E6">
        <w:rPr>
          <w:lang w:val="en-US"/>
        </w:rPr>
        <w:tab/>
        <w:t>Nếu người chơi hết tiền -&gt; đến use case bán đất</w:t>
      </w:r>
    </w:p>
    <w:p w14:paraId="7539FAE4" w14:textId="77777777" w:rsidR="00920E9A" w:rsidRPr="007567E6" w:rsidRDefault="00920E9A" w:rsidP="00920E9A">
      <w:pPr>
        <w:rPr>
          <w:lang w:val="en-US"/>
        </w:rPr>
      </w:pPr>
    </w:p>
    <w:p w14:paraId="4C5B0220" w14:textId="77777777" w:rsidR="00920E9A" w:rsidRPr="007567E6" w:rsidRDefault="00920E9A" w:rsidP="00920E9A">
      <w:pPr>
        <w:pStyle w:val="u2"/>
        <w:rPr>
          <w:lang w:val="en-US"/>
        </w:rPr>
      </w:pPr>
      <w:r w:rsidRPr="007567E6">
        <w:rPr>
          <w:lang w:val="en-US"/>
        </w:rPr>
        <w:t>Đặc tả use-case: Đổi thành phố</w:t>
      </w:r>
    </w:p>
    <w:p w14:paraId="5A6D64DC" w14:textId="77777777" w:rsidR="00920E9A" w:rsidRPr="007567E6" w:rsidRDefault="00920E9A" w:rsidP="00920E9A">
      <w:pPr>
        <w:pStyle w:val="u3"/>
        <w:spacing w:line="360" w:lineRule="auto"/>
        <w:jc w:val="both"/>
      </w:pPr>
      <w:r w:rsidRPr="007567E6">
        <w:t>Tóm tắt</w:t>
      </w:r>
    </w:p>
    <w:p w14:paraId="31C32098" w14:textId="77777777" w:rsidR="00920E9A" w:rsidRPr="007567E6" w:rsidRDefault="00920E9A" w:rsidP="00920E9A">
      <w:pPr>
        <w:rPr>
          <w:lang w:val="en-US"/>
        </w:rPr>
      </w:pPr>
      <w:r w:rsidRPr="007567E6">
        <w:rPr>
          <w:lang w:val="en-US"/>
        </w:rPr>
        <w:tab/>
        <w:t>Người chơi được quyền đổi thành phố</w:t>
      </w:r>
    </w:p>
    <w:p w14:paraId="25C62470" w14:textId="77777777" w:rsidR="00920E9A" w:rsidRPr="007567E6" w:rsidRDefault="00920E9A" w:rsidP="00920E9A">
      <w:pPr>
        <w:pStyle w:val="u3"/>
        <w:spacing w:line="360" w:lineRule="auto"/>
        <w:jc w:val="both"/>
      </w:pPr>
      <w:r w:rsidRPr="007567E6">
        <w:t>Dòng sự kiện</w:t>
      </w:r>
    </w:p>
    <w:p w14:paraId="3D709F86" w14:textId="77777777" w:rsidR="00920E9A" w:rsidRPr="007567E6" w:rsidRDefault="00920E9A" w:rsidP="00920E9A">
      <w:pPr>
        <w:pStyle w:val="u4"/>
        <w:spacing w:line="360" w:lineRule="auto"/>
        <w:jc w:val="both"/>
      </w:pPr>
      <w:r w:rsidRPr="007567E6">
        <w:t xml:space="preserve">Dòng sự </w:t>
      </w:r>
      <w:bookmarkStart w:id="10" w:name="_GoBack"/>
      <w:bookmarkEnd w:id="10"/>
      <w:r w:rsidRPr="007567E6">
        <w:t>kiện chính</w:t>
      </w:r>
    </w:p>
    <w:p w14:paraId="24A4B26B" w14:textId="77777777" w:rsidR="00920E9A" w:rsidRPr="007567E6" w:rsidRDefault="00920E9A" w:rsidP="00DA73E6">
      <w:pPr>
        <w:ind w:firstLine="720"/>
        <w:rPr>
          <w:lang w:val="en-US"/>
        </w:rPr>
      </w:pPr>
      <w:r w:rsidRPr="007567E6">
        <w:rPr>
          <w:lang w:val="en-US"/>
        </w:rPr>
        <w:t>Màn hình hiển thị các thành phố của người chơi khác</w:t>
      </w:r>
    </w:p>
    <w:p w14:paraId="5D5D8B6F" w14:textId="77777777" w:rsidR="00920E9A" w:rsidRPr="007567E6" w:rsidRDefault="00920E9A" w:rsidP="00DA73E6">
      <w:pPr>
        <w:ind w:firstLine="720"/>
        <w:rPr>
          <w:lang w:val="en-US"/>
        </w:rPr>
      </w:pPr>
      <w:r w:rsidRPr="007567E6">
        <w:rPr>
          <w:lang w:val="en-US"/>
        </w:rPr>
        <w:t>Người chơi chọn 1 thành phố muốn đổi</w:t>
      </w:r>
    </w:p>
    <w:p w14:paraId="68BB15FC" w14:textId="77777777" w:rsidR="00920E9A" w:rsidRPr="007567E6" w:rsidRDefault="00920E9A" w:rsidP="00DA73E6">
      <w:pPr>
        <w:ind w:firstLine="720"/>
        <w:rPr>
          <w:lang w:val="en-US"/>
        </w:rPr>
      </w:pPr>
      <w:r w:rsidRPr="007567E6">
        <w:rPr>
          <w:lang w:val="en-US"/>
        </w:rPr>
        <w:t>Chọn thành phố của mình để đổi</w:t>
      </w:r>
    </w:p>
    <w:p w14:paraId="6C475DA1" w14:textId="77777777" w:rsidR="00920E9A" w:rsidRPr="007567E6" w:rsidRDefault="00920E9A" w:rsidP="00920E9A">
      <w:pPr>
        <w:pStyle w:val="u4"/>
        <w:spacing w:line="360" w:lineRule="auto"/>
        <w:jc w:val="both"/>
      </w:pPr>
      <w:r w:rsidRPr="007567E6">
        <w:t>Các dòng sự kiện khác</w:t>
      </w:r>
    </w:p>
    <w:p w14:paraId="08DFD7B6" w14:textId="77777777" w:rsidR="00920E9A" w:rsidRPr="007567E6" w:rsidRDefault="00920E9A" w:rsidP="00920E9A">
      <w:pPr>
        <w:rPr>
          <w:lang w:val="en-US"/>
        </w:rPr>
      </w:pPr>
      <w:r w:rsidRPr="007567E6">
        <w:tab/>
      </w:r>
      <w:r w:rsidRPr="007567E6">
        <w:rPr>
          <w:lang w:val="en-US"/>
        </w:rPr>
        <w:t>Không có</w:t>
      </w:r>
    </w:p>
    <w:p w14:paraId="0E631C17" w14:textId="77777777" w:rsidR="00920E9A" w:rsidRPr="007567E6" w:rsidRDefault="00920E9A" w:rsidP="00920E9A">
      <w:pPr>
        <w:pStyle w:val="u3"/>
        <w:spacing w:line="360" w:lineRule="auto"/>
        <w:jc w:val="both"/>
      </w:pPr>
      <w:r w:rsidRPr="007567E6">
        <w:t>Các yêu cầu đặc biệt</w:t>
      </w:r>
    </w:p>
    <w:p w14:paraId="0B394FF6" w14:textId="77777777" w:rsidR="00920E9A" w:rsidRPr="007567E6" w:rsidRDefault="00920E9A" w:rsidP="00920E9A">
      <w:pPr>
        <w:rPr>
          <w:lang w:val="en-US"/>
        </w:rPr>
      </w:pPr>
      <w:r w:rsidRPr="007567E6">
        <w:tab/>
      </w:r>
      <w:r w:rsidRPr="007567E6">
        <w:rPr>
          <w:lang w:val="en-US"/>
        </w:rPr>
        <w:t>Người chơi phải sở hữu ít nhất 1 thành phố</w:t>
      </w:r>
    </w:p>
    <w:p w14:paraId="30BD4D49" w14:textId="77777777" w:rsidR="00920E9A" w:rsidRPr="007567E6" w:rsidRDefault="00920E9A" w:rsidP="00920E9A">
      <w:pPr>
        <w:pStyle w:val="u3"/>
        <w:spacing w:line="360" w:lineRule="auto"/>
        <w:jc w:val="both"/>
      </w:pPr>
      <w:r w:rsidRPr="007567E6">
        <w:t>Trạng thái hệ thống khi bắt đầu thực hiện Use-case</w:t>
      </w:r>
    </w:p>
    <w:p w14:paraId="694AB6D8" w14:textId="77777777" w:rsidR="00920E9A" w:rsidRPr="007567E6" w:rsidRDefault="00920E9A" w:rsidP="00920E9A">
      <w:pPr>
        <w:rPr>
          <w:lang w:val="en-US"/>
        </w:rPr>
      </w:pPr>
      <w:r w:rsidRPr="007567E6">
        <w:tab/>
      </w:r>
      <w:r w:rsidRPr="007567E6">
        <w:rPr>
          <w:lang w:val="en-US"/>
        </w:rPr>
        <w:t>Người chơi đi vào ô Khí vận</w:t>
      </w:r>
    </w:p>
    <w:p w14:paraId="725567B0" w14:textId="77777777" w:rsidR="00920E9A" w:rsidRPr="007567E6" w:rsidRDefault="00920E9A" w:rsidP="00920E9A">
      <w:pPr>
        <w:pStyle w:val="u3"/>
        <w:spacing w:line="360" w:lineRule="auto"/>
        <w:jc w:val="both"/>
        <w:rPr>
          <w:lang w:val="en-US"/>
        </w:rPr>
      </w:pPr>
      <w:r w:rsidRPr="007567E6">
        <w:rPr>
          <w:lang w:val="en-US"/>
        </w:rPr>
        <w:t>Trạng thái hệ thống sau khi thực hiện Use-case</w:t>
      </w:r>
    </w:p>
    <w:p w14:paraId="5177C85E" w14:textId="77777777" w:rsidR="00920E9A" w:rsidRPr="007567E6" w:rsidRDefault="00920E9A" w:rsidP="00920E9A">
      <w:pPr>
        <w:rPr>
          <w:lang w:val="en-US"/>
        </w:rPr>
      </w:pPr>
      <w:r w:rsidRPr="007567E6">
        <w:rPr>
          <w:lang w:val="en-US"/>
        </w:rPr>
        <w:tab/>
        <w:t>Quyền sở hữu thành phố bị hoán đổi</w:t>
      </w:r>
    </w:p>
    <w:p w14:paraId="7B4E9AAE" w14:textId="77777777" w:rsidR="00920E9A" w:rsidRPr="007567E6" w:rsidRDefault="00920E9A" w:rsidP="00920E9A">
      <w:pPr>
        <w:pStyle w:val="u3"/>
        <w:spacing w:line="360" w:lineRule="auto"/>
        <w:jc w:val="both"/>
        <w:rPr>
          <w:rFonts w:ascii="Times New Roman" w:hAnsi="Times New Roman"/>
          <w:i w:val="0"/>
          <w:sz w:val="24"/>
          <w:lang w:val="en-US"/>
        </w:rPr>
      </w:pPr>
      <w:r w:rsidRPr="007567E6">
        <w:rPr>
          <w:lang w:val="en-US"/>
        </w:rPr>
        <w:t>Điểm mở rộng</w:t>
      </w:r>
    </w:p>
    <w:p w14:paraId="119111EE" w14:textId="77777777" w:rsidR="00920E9A" w:rsidRPr="007567E6" w:rsidRDefault="00920E9A" w:rsidP="00920E9A">
      <w:pPr>
        <w:rPr>
          <w:lang w:val="en-US"/>
        </w:rPr>
      </w:pPr>
      <w:r w:rsidRPr="007567E6">
        <w:rPr>
          <w:lang w:val="en-US"/>
        </w:rPr>
        <w:tab/>
        <w:t>Không có</w:t>
      </w:r>
    </w:p>
    <w:p w14:paraId="05698FBC" w14:textId="77777777" w:rsidR="00920E9A" w:rsidRPr="007567E6" w:rsidRDefault="00920E9A" w:rsidP="00920E9A">
      <w:pPr>
        <w:spacing w:line="360" w:lineRule="auto"/>
        <w:jc w:val="both"/>
        <w:rPr>
          <w:i/>
          <w:color w:val="0000FF"/>
          <w:lang w:val="en-US"/>
        </w:rPr>
      </w:pPr>
    </w:p>
    <w:p w14:paraId="3DBBE295" w14:textId="77777777" w:rsidR="00920E9A" w:rsidRPr="007567E6" w:rsidRDefault="00920E9A" w:rsidP="00920E9A">
      <w:pPr>
        <w:pStyle w:val="u2"/>
        <w:rPr>
          <w:lang w:val="en-US"/>
        </w:rPr>
      </w:pPr>
      <w:r w:rsidRPr="007567E6">
        <w:rPr>
          <w:lang w:val="en-US"/>
        </w:rPr>
        <w:t>Đặc tả use-case: Qua lượt</w:t>
      </w:r>
    </w:p>
    <w:p w14:paraId="6BF04C50" w14:textId="77777777" w:rsidR="00920E9A" w:rsidRPr="007567E6" w:rsidRDefault="00920E9A" w:rsidP="00920E9A">
      <w:pPr>
        <w:pStyle w:val="u3"/>
        <w:spacing w:line="360" w:lineRule="auto"/>
        <w:jc w:val="both"/>
      </w:pPr>
      <w:r w:rsidRPr="007567E6">
        <w:t>Tóm tắt</w:t>
      </w:r>
    </w:p>
    <w:p w14:paraId="7CAC7F43" w14:textId="77777777" w:rsidR="00920E9A" w:rsidRPr="007567E6" w:rsidRDefault="00920E9A" w:rsidP="00920E9A">
      <w:pPr>
        <w:rPr>
          <w:lang w:val="en-US"/>
        </w:rPr>
      </w:pPr>
      <w:r w:rsidRPr="007567E6">
        <w:rPr>
          <w:lang w:val="en-US"/>
        </w:rPr>
        <w:tab/>
        <w:t>Chuyển đến lượt người chơi tiếp theo</w:t>
      </w:r>
    </w:p>
    <w:p w14:paraId="009B2441" w14:textId="77777777" w:rsidR="00920E9A" w:rsidRPr="007567E6" w:rsidRDefault="00920E9A" w:rsidP="00920E9A">
      <w:pPr>
        <w:pStyle w:val="u3"/>
        <w:spacing w:line="360" w:lineRule="auto"/>
        <w:jc w:val="both"/>
      </w:pPr>
      <w:r w:rsidRPr="007567E6">
        <w:lastRenderedPageBreak/>
        <w:t>Dòng sự kiện</w:t>
      </w:r>
    </w:p>
    <w:p w14:paraId="5ACA8F47" w14:textId="77777777" w:rsidR="00920E9A" w:rsidRPr="007567E6" w:rsidRDefault="00920E9A" w:rsidP="00920E9A">
      <w:pPr>
        <w:pStyle w:val="u4"/>
        <w:spacing w:line="360" w:lineRule="auto"/>
        <w:jc w:val="both"/>
      </w:pPr>
      <w:r w:rsidRPr="007567E6">
        <w:t>Dòng sự kiện chính</w:t>
      </w:r>
    </w:p>
    <w:p w14:paraId="27E78371" w14:textId="77777777" w:rsidR="00920E9A" w:rsidRPr="007567E6" w:rsidRDefault="00920E9A" w:rsidP="00DA73E6">
      <w:pPr>
        <w:ind w:firstLine="720"/>
        <w:rPr>
          <w:lang w:val="en-US"/>
        </w:rPr>
      </w:pPr>
      <w:r w:rsidRPr="007567E6">
        <w:rPr>
          <w:lang w:val="en-US"/>
        </w:rPr>
        <w:t>Kết thúc lượt chơi và nhường lượt cho người chơi tiếp theo</w:t>
      </w:r>
    </w:p>
    <w:p w14:paraId="77AA5386" w14:textId="77777777" w:rsidR="00920E9A" w:rsidRPr="007567E6" w:rsidRDefault="00920E9A" w:rsidP="00920E9A">
      <w:pPr>
        <w:pStyle w:val="u4"/>
        <w:spacing w:line="360" w:lineRule="auto"/>
        <w:jc w:val="both"/>
      </w:pPr>
      <w:r w:rsidRPr="007567E6">
        <w:t>Các dòng sự kiện khác</w:t>
      </w:r>
    </w:p>
    <w:p w14:paraId="5C5334D6" w14:textId="77777777" w:rsidR="00920E9A" w:rsidRPr="007567E6" w:rsidRDefault="00920E9A" w:rsidP="00920E9A">
      <w:pPr>
        <w:rPr>
          <w:lang w:val="en-US"/>
        </w:rPr>
      </w:pPr>
      <w:r w:rsidRPr="007567E6">
        <w:tab/>
      </w:r>
      <w:r w:rsidRPr="007567E6">
        <w:rPr>
          <w:lang w:val="en-US"/>
        </w:rPr>
        <w:t>Không có</w:t>
      </w:r>
    </w:p>
    <w:p w14:paraId="7F1EEB00" w14:textId="77777777" w:rsidR="00920E9A" w:rsidRPr="007567E6" w:rsidRDefault="00920E9A" w:rsidP="00920E9A">
      <w:pPr>
        <w:pStyle w:val="u3"/>
        <w:spacing w:line="360" w:lineRule="auto"/>
        <w:jc w:val="both"/>
      </w:pPr>
      <w:r w:rsidRPr="007567E6">
        <w:t>Các yêu cầu đặc biệt</w:t>
      </w:r>
    </w:p>
    <w:p w14:paraId="602A6977" w14:textId="77777777" w:rsidR="00920E9A" w:rsidRPr="007567E6" w:rsidRDefault="00920E9A" w:rsidP="00920E9A">
      <w:pPr>
        <w:rPr>
          <w:lang w:val="en-US"/>
        </w:rPr>
      </w:pPr>
      <w:r w:rsidRPr="007567E6">
        <w:tab/>
      </w:r>
      <w:r w:rsidRPr="007567E6">
        <w:rPr>
          <w:lang w:val="en-US"/>
        </w:rPr>
        <w:t>Không có</w:t>
      </w:r>
    </w:p>
    <w:p w14:paraId="561CEDD8" w14:textId="77777777" w:rsidR="00920E9A" w:rsidRPr="007567E6" w:rsidRDefault="00920E9A" w:rsidP="00920E9A">
      <w:pPr>
        <w:pStyle w:val="u3"/>
        <w:spacing w:line="360" w:lineRule="auto"/>
        <w:jc w:val="both"/>
      </w:pPr>
      <w:r w:rsidRPr="007567E6">
        <w:t>Trạng thái hệ thống khi bắt đầu thực hiện Use-case</w:t>
      </w:r>
    </w:p>
    <w:p w14:paraId="2EDD5BB9" w14:textId="77777777" w:rsidR="00920E9A" w:rsidRPr="007567E6" w:rsidRDefault="00920E9A" w:rsidP="00920E9A">
      <w:pPr>
        <w:rPr>
          <w:lang w:val="en-US"/>
        </w:rPr>
      </w:pPr>
      <w:r w:rsidRPr="007567E6">
        <w:tab/>
      </w:r>
      <w:r w:rsidRPr="007567E6">
        <w:rPr>
          <w:lang w:val="en-US"/>
        </w:rPr>
        <w:t>Người chơi kết thúc lượt chơi</w:t>
      </w:r>
    </w:p>
    <w:p w14:paraId="7D14A364" w14:textId="77777777" w:rsidR="00920E9A" w:rsidRPr="007567E6" w:rsidRDefault="00920E9A" w:rsidP="00920E9A">
      <w:pPr>
        <w:pStyle w:val="u3"/>
        <w:spacing w:line="360" w:lineRule="auto"/>
        <w:jc w:val="both"/>
        <w:rPr>
          <w:lang w:val="en-US"/>
        </w:rPr>
      </w:pPr>
      <w:r w:rsidRPr="007567E6">
        <w:rPr>
          <w:lang w:val="en-US"/>
        </w:rPr>
        <w:t>Trạng thái hệ thống sau khi thực hiện Use-case</w:t>
      </w:r>
    </w:p>
    <w:p w14:paraId="1BCD35B5" w14:textId="77777777" w:rsidR="00920E9A" w:rsidRPr="007567E6" w:rsidRDefault="00920E9A" w:rsidP="00920E9A">
      <w:pPr>
        <w:rPr>
          <w:lang w:val="en-US"/>
        </w:rPr>
      </w:pPr>
      <w:r w:rsidRPr="007567E6">
        <w:rPr>
          <w:lang w:val="en-US"/>
        </w:rPr>
        <w:tab/>
        <w:t>Chuyển đến người chơi tiếp theo</w:t>
      </w:r>
    </w:p>
    <w:p w14:paraId="2A921654" w14:textId="77777777" w:rsidR="00920E9A" w:rsidRPr="007567E6" w:rsidRDefault="00920E9A" w:rsidP="00920E9A">
      <w:pPr>
        <w:pStyle w:val="u3"/>
        <w:spacing w:line="360" w:lineRule="auto"/>
        <w:jc w:val="both"/>
        <w:rPr>
          <w:rFonts w:ascii="Times New Roman" w:hAnsi="Times New Roman"/>
          <w:i w:val="0"/>
          <w:sz w:val="24"/>
          <w:lang w:val="en-US"/>
        </w:rPr>
      </w:pPr>
      <w:r w:rsidRPr="007567E6">
        <w:rPr>
          <w:lang w:val="en-US"/>
        </w:rPr>
        <w:t>Điểm mở rộng</w:t>
      </w:r>
    </w:p>
    <w:p w14:paraId="416F697C" w14:textId="77777777" w:rsidR="00920E9A" w:rsidRPr="007567E6" w:rsidRDefault="00920E9A" w:rsidP="00920E9A">
      <w:pPr>
        <w:rPr>
          <w:lang w:val="en-US"/>
        </w:rPr>
      </w:pPr>
      <w:r w:rsidRPr="007567E6">
        <w:rPr>
          <w:lang w:val="en-US"/>
        </w:rPr>
        <w:tab/>
        <w:t>Không có</w:t>
      </w:r>
    </w:p>
    <w:p w14:paraId="242CE3B9" w14:textId="77777777" w:rsidR="00920E9A" w:rsidRPr="007567E6" w:rsidRDefault="00920E9A" w:rsidP="00B3163E">
      <w:pPr>
        <w:rPr>
          <w:lang w:val="en-US"/>
        </w:rPr>
      </w:pPr>
    </w:p>
    <w:p w14:paraId="6B9AFCD1" w14:textId="77777777" w:rsidR="00920E9A" w:rsidRPr="007567E6" w:rsidRDefault="00920E9A" w:rsidP="00B3163E">
      <w:pPr>
        <w:rPr>
          <w:lang w:val="en-US"/>
        </w:rPr>
      </w:pPr>
    </w:p>
    <w:p w14:paraId="3262779C" w14:textId="77777777" w:rsidR="00B3163E" w:rsidRPr="007567E6" w:rsidRDefault="00B3163E" w:rsidP="00A23833">
      <w:pPr>
        <w:spacing w:line="360" w:lineRule="auto"/>
        <w:jc w:val="both"/>
        <w:rPr>
          <w:i/>
          <w:color w:val="0000FF"/>
          <w:lang w:val="en-US"/>
        </w:rPr>
      </w:pPr>
    </w:p>
    <w:sectPr w:rsidR="00B3163E" w:rsidRPr="007567E6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86606" w14:textId="77777777" w:rsidR="00CE0739" w:rsidRDefault="00CE0739">
      <w:r>
        <w:separator/>
      </w:r>
    </w:p>
  </w:endnote>
  <w:endnote w:type="continuationSeparator" w:id="0">
    <w:p w14:paraId="3D5A6FC4" w14:textId="77777777" w:rsidR="00CE0739" w:rsidRDefault="00CE0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7567E6" w14:paraId="6F577F92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0C16B351" w14:textId="77777777" w:rsidR="007567E6" w:rsidRPr="007A1DE8" w:rsidRDefault="007567E6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5D6C07E0" wp14:editId="14770487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9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DE9D9DB" w14:textId="77777777" w:rsidR="007567E6" w:rsidRPr="00B871C5" w:rsidRDefault="007567E6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14:paraId="0AC5FC27" w14:textId="77777777" w:rsidR="007567E6" w:rsidRDefault="007567E6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F80EA" w14:textId="77777777" w:rsidR="00CE0739" w:rsidRDefault="00CE0739">
      <w:r>
        <w:separator/>
      </w:r>
    </w:p>
  </w:footnote>
  <w:footnote w:type="continuationSeparator" w:id="0">
    <w:p w14:paraId="182C6688" w14:textId="77777777" w:rsidR="00CE0739" w:rsidRDefault="00CE0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9F9C2" w14:textId="77777777" w:rsidR="007567E6" w:rsidRDefault="007567E6">
    <w:r w:rsidRPr="004257CD">
      <w:rPr>
        <w:noProof/>
        <w:lang w:val="en-US"/>
      </w:rPr>
      <w:drawing>
        <wp:anchor distT="0" distB="0" distL="114300" distR="114300" simplePos="0" relativeHeight="251701760" behindDoc="1" locked="0" layoutInCell="1" allowOverlap="1" wp14:anchorId="308A54CE" wp14:editId="45E42BAB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7567E6" w14:paraId="1478AB9A" w14:textId="77777777" w:rsidTr="008D3541">
      <w:tc>
        <w:tcPr>
          <w:tcW w:w="6623" w:type="dxa"/>
          <w:shd w:val="clear" w:color="auto" w:fill="auto"/>
        </w:tcPr>
        <w:p w14:paraId="659F70E6" w14:textId="77777777" w:rsidR="007567E6" w:rsidRPr="008D3541" w:rsidRDefault="007567E6">
          <w:pPr>
            <w:pStyle w:val="utrang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Phần mềm trò chơi cờ tỷ phú</w:t>
          </w:r>
        </w:p>
      </w:tc>
      <w:tc>
        <w:tcPr>
          <w:tcW w:w="2845" w:type="dxa"/>
          <w:shd w:val="clear" w:color="auto" w:fill="auto"/>
        </w:tcPr>
        <w:p w14:paraId="30BB1746" w14:textId="77777777" w:rsidR="007567E6" w:rsidRPr="008D3541" w:rsidRDefault="007567E6">
          <w:pPr>
            <w:pStyle w:val="utrang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>
            <w:rPr>
              <w:lang w:val="en-US"/>
            </w:rPr>
            <w:t>1.0</w:t>
          </w:r>
        </w:p>
      </w:tc>
    </w:tr>
    <w:tr w:rsidR="007567E6" w14:paraId="0D25BCE8" w14:textId="77777777" w:rsidTr="008D3541">
      <w:tc>
        <w:tcPr>
          <w:tcW w:w="6623" w:type="dxa"/>
          <w:shd w:val="clear" w:color="auto" w:fill="auto"/>
        </w:tcPr>
        <w:p w14:paraId="745BFE3F" w14:textId="77777777" w:rsidR="007567E6" w:rsidRPr="008D3541" w:rsidRDefault="007567E6">
          <w:pPr>
            <w:pStyle w:val="utrang"/>
            <w:rPr>
              <w:lang w:val="en-US"/>
            </w:rPr>
          </w:pPr>
          <w:r w:rsidRPr="008D3541">
            <w:rPr>
              <w:lang w:val="en-US"/>
            </w:rPr>
            <w:t>Mô hình Use case</w:t>
          </w:r>
        </w:p>
      </w:tc>
      <w:tc>
        <w:tcPr>
          <w:tcW w:w="2845" w:type="dxa"/>
          <w:shd w:val="clear" w:color="auto" w:fill="auto"/>
        </w:tcPr>
        <w:p w14:paraId="0835A5C9" w14:textId="77777777" w:rsidR="007567E6" w:rsidRPr="008D3541" w:rsidRDefault="007567E6">
          <w:pPr>
            <w:pStyle w:val="utrang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>
            <w:rPr>
              <w:color w:val="0000FF"/>
              <w:lang w:val="en-US"/>
            </w:rPr>
            <w:t>31</w:t>
          </w:r>
          <w:r w:rsidRPr="008D3541">
            <w:rPr>
              <w:color w:val="0000FF"/>
              <w:lang w:val="en-US"/>
            </w:rPr>
            <w:t>/</w:t>
          </w:r>
          <w:r>
            <w:rPr>
              <w:color w:val="0000FF"/>
              <w:lang w:val="en-US"/>
            </w:rPr>
            <w:t>03</w:t>
          </w:r>
          <w:r w:rsidRPr="008D3541">
            <w:rPr>
              <w:color w:val="0000FF"/>
              <w:lang w:val="en-US"/>
            </w:rPr>
            <w:t>/</w:t>
          </w:r>
          <w:r>
            <w:rPr>
              <w:color w:val="0000FF"/>
              <w:lang w:val="en-US"/>
            </w:rPr>
            <w:t>2019</w:t>
          </w:r>
        </w:p>
      </w:tc>
    </w:tr>
  </w:tbl>
  <w:p w14:paraId="7BCCBC30" w14:textId="77777777" w:rsidR="007567E6" w:rsidRPr="007A1DE8" w:rsidRDefault="007567E6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49D72EB"/>
    <w:multiLevelType w:val="hybridMultilevel"/>
    <w:tmpl w:val="F9BAE9DE"/>
    <w:lvl w:ilvl="0" w:tplc="ACE68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03F1627"/>
    <w:multiLevelType w:val="hybridMultilevel"/>
    <w:tmpl w:val="C88651AE"/>
    <w:lvl w:ilvl="0" w:tplc="9BC43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1134314"/>
    <w:multiLevelType w:val="hybridMultilevel"/>
    <w:tmpl w:val="559CDC94"/>
    <w:lvl w:ilvl="0" w:tplc="4E9AE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16B3FA6"/>
    <w:multiLevelType w:val="hybridMultilevel"/>
    <w:tmpl w:val="3E92D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FBE473C"/>
    <w:multiLevelType w:val="hybridMultilevel"/>
    <w:tmpl w:val="C888AEBA"/>
    <w:lvl w:ilvl="0" w:tplc="76562A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CE32072"/>
    <w:multiLevelType w:val="hybridMultilevel"/>
    <w:tmpl w:val="A2F628E4"/>
    <w:lvl w:ilvl="0" w:tplc="0608A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18"/>
  </w:num>
  <w:num w:numId="5">
    <w:abstractNumId w:val="20"/>
  </w:num>
  <w:num w:numId="6">
    <w:abstractNumId w:val="10"/>
  </w:num>
  <w:num w:numId="7">
    <w:abstractNumId w:val="22"/>
  </w:num>
  <w:num w:numId="8">
    <w:abstractNumId w:val="28"/>
  </w:num>
  <w:num w:numId="9">
    <w:abstractNumId w:val="13"/>
  </w:num>
  <w:num w:numId="10">
    <w:abstractNumId w:val="8"/>
  </w:num>
  <w:num w:numId="11">
    <w:abstractNumId w:val="33"/>
  </w:num>
  <w:num w:numId="12">
    <w:abstractNumId w:val="29"/>
  </w:num>
  <w:num w:numId="13">
    <w:abstractNumId w:val="26"/>
  </w:num>
  <w:num w:numId="14">
    <w:abstractNumId w:val="3"/>
  </w:num>
  <w:num w:numId="15">
    <w:abstractNumId w:val="5"/>
  </w:num>
  <w:num w:numId="16">
    <w:abstractNumId w:val="25"/>
  </w:num>
  <w:num w:numId="17">
    <w:abstractNumId w:val="31"/>
  </w:num>
  <w:num w:numId="18">
    <w:abstractNumId w:val="12"/>
  </w:num>
  <w:num w:numId="19">
    <w:abstractNumId w:val="24"/>
  </w:num>
  <w:num w:numId="20">
    <w:abstractNumId w:val="30"/>
  </w:num>
  <w:num w:numId="21">
    <w:abstractNumId w:val="32"/>
  </w:num>
  <w:num w:numId="22">
    <w:abstractNumId w:val="9"/>
  </w:num>
  <w:num w:numId="23">
    <w:abstractNumId w:val="17"/>
  </w:num>
  <w:num w:numId="24">
    <w:abstractNumId w:val="6"/>
  </w:num>
  <w:num w:numId="25">
    <w:abstractNumId w:val="4"/>
  </w:num>
  <w:num w:numId="26">
    <w:abstractNumId w:val="15"/>
  </w:num>
  <w:num w:numId="27">
    <w:abstractNumId w:val="23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0"/>
  </w:num>
  <w:num w:numId="33">
    <w:abstractNumId w:val="0"/>
  </w:num>
  <w:num w:numId="34">
    <w:abstractNumId w:val="2"/>
  </w:num>
  <w:num w:numId="35">
    <w:abstractNumId w:val="21"/>
  </w:num>
  <w:num w:numId="36">
    <w:abstractNumId w:val="16"/>
  </w:num>
  <w:num w:numId="37">
    <w:abstractNumId w:val="11"/>
  </w:num>
  <w:num w:numId="38">
    <w:abstractNumId w:val="7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42DA6"/>
    <w:rsid w:val="000519D9"/>
    <w:rsid w:val="000C0CA8"/>
    <w:rsid w:val="00132679"/>
    <w:rsid w:val="00144C3C"/>
    <w:rsid w:val="00173184"/>
    <w:rsid w:val="0017516F"/>
    <w:rsid w:val="00185356"/>
    <w:rsid w:val="001D497F"/>
    <w:rsid w:val="002160F2"/>
    <w:rsid w:val="00221A67"/>
    <w:rsid w:val="00225045"/>
    <w:rsid w:val="0025137D"/>
    <w:rsid w:val="00263AA1"/>
    <w:rsid w:val="00263F3D"/>
    <w:rsid w:val="002F7511"/>
    <w:rsid w:val="00301562"/>
    <w:rsid w:val="0031511D"/>
    <w:rsid w:val="003548A8"/>
    <w:rsid w:val="00363A42"/>
    <w:rsid w:val="003701D7"/>
    <w:rsid w:val="003747E6"/>
    <w:rsid w:val="003C75E8"/>
    <w:rsid w:val="003D65AA"/>
    <w:rsid w:val="004176B5"/>
    <w:rsid w:val="004304D5"/>
    <w:rsid w:val="00435847"/>
    <w:rsid w:val="00451F0E"/>
    <w:rsid w:val="004B7CC9"/>
    <w:rsid w:val="004E4257"/>
    <w:rsid w:val="005350D0"/>
    <w:rsid w:val="005802A5"/>
    <w:rsid w:val="005A372E"/>
    <w:rsid w:val="005C150D"/>
    <w:rsid w:val="005C7C96"/>
    <w:rsid w:val="0060493B"/>
    <w:rsid w:val="006257BE"/>
    <w:rsid w:val="006855DC"/>
    <w:rsid w:val="006956B0"/>
    <w:rsid w:val="006D44A4"/>
    <w:rsid w:val="006E420F"/>
    <w:rsid w:val="006E56E2"/>
    <w:rsid w:val="00723260"/>
    <w:rsid w:val="007338F6"/>
    <w:rsid w:val="00754C73"/>
    <w:rsid w:val="007567E6"/>
    <w:rsid w:val="00796F80"/>
    <w:rsid w:val="007A1DE8"/>
    <w:rsid w:val="007F21C9"/>
    <w:rsid w:val="008243D9"/>
    <w:rsid w:val="008B02E4"/>
    <w:rsid w:val="008D3541"/>
    <w:rsid w:val="00920E9A"/>
    <w:rsid w:val="00984338"/>
    <w:rsid w:val="00986976"/>
    <w:rsid w:val="0099744F"/>
    <w:rsid w:val="009A6FA0"/>
    <w:rsid w:val="009B15CC"/>
    <w:rsid w:val="009B2AFC"/>
    <w:rsid w:val="009E26AB"/>
    <w:rsid w:val="009F47F5"/>
    <w:rsid w:val="00A23833"/>
    <w:rsid w:val="00A544E7"/>
    <w:rsid w:val="00A56D07"/>
    <w:rsid w:val="00A638EF"/>
    <w:rsid w:val="00AC3388"/>
    <w:rsid w:val="00AE0B18"/>
    <w:rsid w:val="00B00A64"/>
    <w:rsid w:val="00B07BF9"/>
    <w:rsid w:val="00B1776A"/>
    <w:rsid w:val="00B3163E"/>
    <w:rsid w:val="00B531D7"/>
    <w:rsid w:val="00B871C5"/>
    <w:rsid w:val="00BB5444"/>
    <w:rsid w:val="00BE634F"/>
    <w:rsid w:val="00C53B30"/>
    <w:rsid w:val="00C55BCA"/>
    <w:rsid w:val="00C723E0"/>
    <w:rsid w:val="00C74D6D"/>
    <w:rsid w:val="00CA52C8"/>
    <w:rsid w:val="00CD5F4B"/>
    <w:rsid w:val="00CE043A"/>
    <w:rsid w:val="00CE0739"/>
    <w:rsid w:val="00D05CD5"/>
    <w:rsid w:val="00D234F3"/>
    <w:rsid w:val="00D46502"/>
    <w:rsid w:val="00D532D0"/>
    <w:rsid w:val="00D87D1F"/>
    <w:rsid w:val="00DA2A6D"/>
    <w:rsid w:val="00DA73E6"/>
    <w:rsid w:val="00DB65F4"/>
    <w:rsid w:val="00DC363E"/>
    <w:rsid w:val="00DD57E3"/>
    <w:rsid w:val="00DF05BB"/>
    <w:rsid w:val="00E061DD"/>
    <w:rsid w:val="00E37139"/>
    <w:rsid w:val="00E46296"/>
    <w:rsid w:val="00E95D0C"/>
    <w:rsid w:val="00E97147"/>
    <w:rsid w:val="00EA4990"/>
    <w:rsid w:val="00EC1EF1"/>
    <w:rsid w:val="00FA2327"/>
    <w:rsid w:val="00FA5DF9"/>
    <w:rsid w:val="00FB3FFD"/>
    <w:rsid w:val="00FC77E2"/>
    <w:rsid w:val="00FF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947A2D"/>
  <w15:docId w15:val="{F3E6B875-12AF-47AF-8EAC-C8ED7E94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link w:val="u2Char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link w:val="u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link w:val="u4Char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A23833"/>
    <w:rPr>
      <w:color w:val="0000FF"/>
      <w:u w:val="single"/>
    </w:rPr>
  </w:style>
  <w:style w:type="character" w:customStyle="1" w:styleId="TiuChar">
    <w:name w:val="Tiêu đề Char"/>
    <w:link w:val="Tiu"/>
    <w:rsid w:val="00A23833"/>
    <w:rPr>
      <w:rFonts w:ascii="Arial" w:hAnsi="Arial"/>
      <w:b/>
      <w:sz w:val="36"/>
      <w:lang w:val="vi-VN"/>
    </w:rPr>
  </w:style>
  <w:style w:type="paragraph" w:styleId="ThngthngWeb">
    <w:name w:val="Normal (Web)"/>
    <w:basedOn w:val="Binhthng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ongchuthich">
    <w:name w:val="Balloon Text"/>
    <w:basedOn w:val="Binhthng"/>
    <w:link w:val="Bongchuthich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utrangChar">
    <w:name w:val="Đầu trang Char"/>
    <w:basedOn w:val="Phngmcinhcuaoanvn"/>
    <w:link w:val="utrang"/>
    <w:uiPriority w:val="99"/>
    <w:rsid w:val="00FC77E2"/>
    <w:rPr>
      <w:sz w:val="24"/>
      <w:lang w:val="vi-VN"/>
    </w:rPr>
  </w:style>
  <w:style w:type="paragraph" w:styleId="oancuaDanhsach">
    <w:name w:val="List Paragraph"/>
    <w:basedOn w:val="Binhthng"/>
    <w:uiPriority w:val="34"/>
    <w:qFormat/>
    <w:rsid w:val="00E97147"/>
    <w:pPr>
      <w:ind w:left="720"/>
      <w:contextualSpacing/>
    </w:pPr>
  </w:style>
  <w:style w:type="character" w:customStyle="1" w:styleId="u2Char">
    <w:name w:val="Đầu đề 2 Char"/>
    <w:basedOn w:val="Phngmcinhcuaoanvn"/>
    <w:link w:val="u2"/>
    <w:rsid w:val="00920E9A"/>
    <w:rPr>
      <w:rFonts w:ascii="Arial" w:hAnsi="Arial"/>
      <w:b/>
      <w:lang w:val="vi-VN"/>
    </w:rPr>
  </w:style>
  <w:style w:type="character" w:customStyle="1" w:styleId="u3Char">
    <w:name w:val="Đầu đề 3 Char"/>
    <w:basedOn w:val="Phngmcinhcuaoanvn"/>
    <w:link w:val="u3"/>
    <w:rsid w:val="00920E9A"/>
    <w:rPr>
      <w:rFonts w:ascii="Arial" w:hAnsi="Arial"/>
      <w:i/>
      <w:lang w:val="vi-VN"/>
    </w:rPr>
  </w:style>
  <w:style w:type="character" w:customStyle="1" w:styleId="u4Char">
    <w:name w:val="Đầu đề 4 Char"/>
    <w:basedOn w:val="Phngmcinhcuaoanvn"/>
    <w:link w:val="u4"/>
    <w:rsid w:val="00920E9A"/>
    <w:rPr>
      <w:rFonts w:ascii="Arial" w:hAnsi="Arial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7568D-6FC5-4A97-97FE-E75DC8071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418</TotalTime>
  <Pages>1</Pages>
  <Words>2329</Words>
  <Characters>13277</Characters>
  <Application>Microsoft Office Word</Application>
  <DocSecurity>0</DocSecurity>
  <Lines>110</Lines>
  <Paragraphs>31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15575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Hoang Luu</cp:lastModifiedBy>
  <cp:revision>34</cp:revision>
  <cp:lastPrinted>2013-12-07T15:57:00Z</cp:lastPrinted>
  <dcterms:created xsi:type="dcterms:W3CDTF">2013-10-13T11:06:00Z</dcterms:created>
  <dcterms:modified xsi:type="dcterms:W3CDTF">2019-06-19T10:55:00Z</dcterms:modified>
</cp:coreProperties>
</file>