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E19" w14:textId="77777777" w:rsidR="003548A8" w:rsidRDefault="003548A8" w:rsidP="003548A8">
      <w:pPr>
        <w:rPr>
          <w:lang w:val="en-US"/>
        </w:rPr>
      </w:pPr>
    </w:p>
    <w:p w14:paraId="46D4B972" w14:textId="77777777" w:rsidR="00301562" w:rsidRDefault="00301562" w:rsidP="003548A8">
      <w:pPr>
        <w:rPr>
          <w:lang w:val="en-US"/>
        </w:rPr>
      </w:pPr>
    </w:p>
    <w:p w14:paraId="69DB279F" w14:textId="77777777" w:rsidR="00301562" w:rsidRDefault="00301562" w:rsidP="003548A8">
      <w:pPr>
        <w:rPr>
          <w:lang w:val="en-US"/>
        </w:rPr>
      </w:pPr>
    </w:p>
    <w:p w14:paraId="178BFD78" w14:textId="77777777" w:rsidR="00301562" w:rsidRDefault="00301562" w:rsidP="003548A8">
      <w:pPr>
        <w:rPr>
          <w:lang w:val="en-US"/>
        </w:rPr>
      </w:pPr>
    </w:p>
    <w:p w14:paraId="70879DFC" w14:textId="77777777" w:rsidR="00301562" w:rsidRDefault="00301562" w:rsidP="003548A8">
      <w:pPr>
        <w:rPr>
          <w:lang w:val="en-US"/>
        </w:rPr>
      </w:pPr>
    </w:p>
    <w:p w14:paraId="1DC4D1FF" w14:textId="77777777" w:rsidR="00301562" w:rsidRDefault="00301562" w:rsidP="003548A8">
      <w:pPr>
        <w:rPr>
          <w:lang w:val="en-US"/>
        </w:rPr>
      </w:pPr>
    </w:p>
    <w:p w14:paraId="22B8EA72" w14:textId="77777777" w:rsidR="00301562" w:rsidRDefault="00301562" w:rsidP="003548A8">
      <w:pPr>
        <w:rPr>
          <w:lang w:val="en-US"/>
        </w:rPr>
      </w:pPr>
    </w:p>
    <w:p w14:paraId="2B06E3D8" w14:textId="77777777" w:rsidR="003548A8" w:rsidRPr="003548A8" w:rsidRDefault="003548A8" w:rsidP="003548A8">
      <w:pPr>
        <w:rPr>
          <w:lang w:val="en-US"/>
        </w:rPr>
      </w:pPr>
    </w:p>
    <w:p w14:paraId="425F936F" w14:textId="1B35C603" w:rsidR="00D234F3" w:rsidRDefault="00C14AB8" w:rsidP="007A1DE8">
      <w:pPr>
        <w:pStyle w:val="Tiu"/>
        <w:jc w:val="right"/>
        <w:rPr>
          <w:lang w:val="en-US"/>
        </w:rPr>
      </w:pPr>
      <w:r>
        <w:rPr>
          <w:lang w:val="en-US"/>
        </w:rPr>
        <w:t xml:space="preserve">Thiết kế </w:t>
      </w:r>
      <w:r w:rsidR="00CA75F9">
        <w:rPr>
          <w:lang w:val="en-US"/>
        </w:rPr>
        <w:t>kiến trúc</w:t>
      </w:r>
      <w:r w:rsidR="007A1DE8">
        <w:rPr>
          <w:lang w:val="en-US"/>
        </w:rPr>
        <w:t xml:space="preserve"> </w:t>
      </w:r>
      <w:r w:rsidR="000730EC">
        <w:rPr>
          <w:color w:val="0000FF"/>
          <w:lang w:val="en-US"/>
        </w:rPr>
        <w:t>Cờ tỷ phú</w:t>
      </w:r>
    </w:p>
    <w:p w14:paraId="67A7EB7A" w14:textId="77777777" w:rsidR="007A1DE8" w:rsidRPr="007A1DE8" w:rsidRDefault="007A1DE8" w:rsidP="007A1DE8">
      <w:pPr>
        <w:rPr>
          <w:lang w:val="en-US"/>
        </w:rPr>
      </w:pPr>
    </w:p>
    <w:p w14:paraId="3001A593" w14:textId="1593C270"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0730EC">
        <w:rPr>
          <w:rFonts w:ascii="Arial" w:hAnsi="Arial"/>
          <w:color w:val="0000FF"/>
          <w:sz w:val="34"/>
          <w:szCs w:val="30"/>
          <w:lang w:val="en-US"/>
        </w:rPr>
        <w:t>1.0</w:t>
      </w:r>
      <w:r w:rsidR="00DC363E">
        <w:rPr>
          <w:rFonts w:ascii="Arial" w:hAnsi="Arial"/>
          <w:color w:val="0000FF"/>
          <w:sz w:val="34"/>
          <w:szCs w:val="30"/>
          <w:lang w:val="en-US"/>
        </w:rPr>
        <w:t>&gt;</w:t>
      </w:r>
    </w:p>
    <w:p w14:paraId="4A39D4B7" w14:textId="77777777" w:rsidR="00D234F3" w:rsidRDefault="00D234F3">
      <w:pPr>
        <w:pStyle w:val="Tiu"/>
        <w:jc w:val="both"/>
        <w:rPr>
          <w:lang w:val="en-US"/>
        </w:rPr>
      </w:pPr>
    </w:p>
    <w:p w14:paraId="27A241EE" w14:textId="77777777" w:rsidR="003548A8" w:rsidRDefault="003548A8" w:rsidP="003548A8">
      <w:pPr>
        <w:rPr>
          <w:lang w:val="en-US"/>
        </w:rPr>
      </w:pPr>
    </w:p>
    <w:p w14:paraId="16C80BF3" w14:textId="77777777" w:rsidR="00301562" w:rsidRDefault="00301562" w:rsidP="003548A8">
      <w:pPr>
        <w:rPr>
          <w:lang w:val="en-US"/>
        </w:rPr>
      </w:pPr>
    </w:p>
    <w:p w14:paraId="137F1D81" w14:textId="77777777" w:rsidR="00301562" w:rsidRDefault="00301562" w:rsidP="003548A8">
      <w:pPr>
        <w:rPr>
          <w:lang w:val="en-US"/>
        </w:rPr>
      </w:pPr>
    </w:p>
    <w:p w14:paraId="0E9BA87F" w14:textId="77777777" w:rsidR="00301562" w:rsidRDefault="00301562" w:rsidP="003548A8">
      <w:pPr>
        <w:rPr>
          <w:lang w:val="en-US"/>
        </w:rPr>
      </w:pPr>
    </w:p>
    <w:p w14:paraId="049BC052" w14:textId="77777777" w:rsidR="00301562" w:rsidRDefault="00301562" w:rsidP="003548A8">
      <w:pPr>
        <w:rPr>
          <w:lang w:val="en-US"/>
        </w:rPr>
      </w:pPr>
    </w:p>
    <w:p w14:paraId="662DB565" w14:textId="77777777" w:rsidR="00301562" w:rsidRDefault="00301562" w:rsidP="003548A8">
      <w:pPr>
        <w:rPr>
          <w:lang w:val="en-US"/>
        </w:rPr>
      </w:pPr>
    </w:p>
    <w:p w14:paraId="0294D8F5" w14:textId="77777777" w:rsidR="00301562" w:rsidRDefault="00301562" w:rsidP="003548A8">
      <w:pPr>
        <w:rPr>
          <w:lang w:val="en-US"/>
        </w:rPr>
      </w:pPr>
    </w:p>
    <w:p w14:paraId="2353ECBF" w14:textId="77777777" w:rsidR="00301562" w:rsidRDefault="00301562" w:rsidP="003548A8">
      <w:pPr>
        <w:rPr>
          <w:lang w:val="en-US"/>
        </w:rPr>
      </w:pPr>
    </w:p>
    <w:p w14:paraId="65AE28A3" w14:textId="77777777" w:rsidR="00301562" w:rsidRDefault="00301562" w:rsidP="003548A8">
      <w:pPr>
        <w:rPr>
          <w:lang w:val="en-US"/>
        </w:rPr>
      </w:pPr>
    </w:p>
    <w:p w14:paraId="6559F078" w14:textId="77777777" w:rsidR="003548A8" w:rsidRDefault="003548A8" w:rsidP="003548A8">
      <w:pPr>
        <w:rPr>
          <w:lang w:val="en-US"/>
        </w:rPr>
      </w:pPr>
    </w:p>
    <w:p w14:paraId="466B2414" w14:textId="77777777" w:rsidR="003548A8" w:rsidRDefault="003548A8" w:rsidP="003548A8">
      <w:pPr>
        <w:rPr>
          <w:lang w:val="en-US"/>
        </w:rPr>
      </w:pPr>
    </w:p>
    <w:p w14:paraId="1753F01B" w14:textId="77777777" w:rsidR="003548A8" w:rsidRDefault="003548A8" w:rsidP="003548A8">
      <w:pPr>
        <w:rPr>
          <w:lang w:val="en-US"/>
        </w:rPr>
      </w:pPr>
    </w:p>
    <w:p w14:paraId="0A2EF150" w14:textId="77777777" w:rsidR="003548A8" w:rsidRDefault="003548A8" w:rsidP="003548A8">
      <w:pPr>
        <w:rPr>
          <w:lang w:val="en-US"/>
        </w:rPr>
      </w:pPr>
    </w:p>
    <w:p w14:paraId="45EC31B3" w14:textId="77777777" w:rsidR="003548A8" w:rsidRDefault="003548A8" w:rsidP="003548A8">
      <w:pPr>
        <w:rPr>
          <w:lang w:val="en-US"/>
        </w:rPr>
      </w:pPr>
    </w:p>
    <w:p w14:paraId="5EF7E9F1" w14:textId="77777777" w:rsidR="00CB1D95" w:rsidRDefault="00CB1D95" w:rsidP="00CB1D95">
      <w:pPr>
        <w:rPr>
          <w:lang w:val="en-US"/>
        </w:rPr>
      </w:pPr>
    </w:p>
    <w:p w14:paraId="67D6BED1" w14:textId="77777777" w:rsidR="00CB1D95" w:rsidRDefault="00CB1D95" w:rsidP="00CB1D95">
      <w:pPr>
        <w:rPr>
          <w:lang w:val="en-US"/>
        </w:rPr>
      </w:pPr>
    </w:p>
    <w:p w14:paraId="3463379C" w14:textId="77777777" w:rsidR="00CB1D95" w:rsidRPr="003548A8" w:rsidRDefault="00CB1D95" w:rsidP="00CB1D95">
      <w:pPr>
        <w:jc w:val="center"/>
        <w:rPr>
          <w:rFonts w:ascii="Arial" w:hAnsi="Arial" w:cs="Arial"/>
          <w:sz w:val="30"/>
          <w:szCs w:val="30"/>
          <w:lang w:val="en-US"/>
        </w:rPr>
      </w:pPr>
      <w:r w:rsidRPr="003548A8">
        <w:rPr>
          <w:rFonts w:ascii="Arial" w:hAnsi="Arial" w:cs="Arial"/>
          <w:sz w:val="30"/>
          <w:szCs w:val="30"/>
          <w:lang w:val="en-US"/>
        </w:rPr>
        <w:t>Sinh viên thực hiện:</w:t>
      </w:r>
    </w:p>
    <w:p w14:paraId="5D5933C9" w14:textId="77777777" w:rsidR="00CB1D95" w:rsidRPr="003548A8" w:rsidRDefault="00CB1D95" w:rsidP="00CB1D95">
      <w:pPr>
        <w:jc w:val="center"/>
        <w:rPr>
          <w:rFonts w:ascii="Arial" w:hAnsi="Arial" w:cs="Arial"/>
          <w:color w:val="0000FF"/>
          <w:sz w:val="30"/>
          <w:szCs w:val="30"/>
          <w:lang w:val="en-US"/>
        </w:rPr>
      </w:pPr>
      <w:r>
        <w:rPr>
          <w:rFonts w:ascii="Arial" w:hAnsi="Arial" w:cs="Arial"/>
          <w:color w:val="0000FF"/>
          <w:sz w:val="30"/>
          <w:szCs w:val="30"/>
          <w:lang w:val="en-US"/>
        </w:rPr>
        <w:t>1612335</w:t>
      </w:r>
      <w:r w:rsidRPr="003548A8">
        <w:rPr>
          <w:rFonts w:ascii="Arial" w:hAnsi="Arial" w:cs="Arial"/>
          <w:color w:val="0000FF"/>
          <w:sz w:val="30"/>
          <w:szCs w:val="30"/>
          <w:lang w:val="en-US"/>
        </w:rPr>
        <w:t xml:space="preserve"> – </w:t>
      </w:r>
      <w:r>
        <w:rPr>
          <w:rFonts w:ascii="Arial" w:hAnsi="Arial" w:cs="Arial"/>
          <w:color w:val="0000FF"/>
          <w:sz w:val="30"/>
          <w:szCs w:val="30"/>
          <w:lang w:val="en-US"/>
        </w:rPr>
        <w:t>Lê Quốc Sĩ Linh</w:t>
      </w:r>
    </w:p>
    <w:p w14:paraId="4224973D" w14:textId="77777777" w:rsidR="00CB1D95" w:rsidRDefault="00CB1D95" w:rsidP="00CB1D95">
      <w:pPr>
        <w:jc w:val="center"/>
        <w:rPr>
          <w:rFonts w:ascii="Arial" w:hAnsi="Arial" w:cs="Arial"/>
          <w:color w:val="0000FF"/>
          <w:sz w:val="30"/>
          <w:szCs w:val="30"/>
          <w:lang w:val="en-US"/>
        </w:rPr>
      </w:pPr>
      <w:r>
        <w:rPr>
          <w:rFonts w:ascii="Arial" w:hAnsi="Arial" w:cs="Arial"/>
          <w:color w:val="0000FF"/>
          <w:sz w:val="30"/>
          <w:szCs w:val="30"/>
          <w:lang w:val="en-US"/>
        </w:rPr>
        <w:t>1612364 – Nguyễn Hoàng Lưu</w:t>
      </w:r>
    </w:p>
    <w:p w14:paraId="10CAC43F" w14:textId="77777777" w:rsidR="00CB1D95" w:rsidRDefault="00CB1D95" w:rsidP="00CB1D95">
      <w:pPr>
        <w:widowControl/>
        <w:spacing w:line="240" w:lineRule="auto"/>
        <w:rPr>
          <w:rFonts w:ascii="Arial" w:hAnsi="Arial" w:cs="Arial"/>
          <w:color w:val="0000FF"/>
          <w:sz w:val="30"/>
          <w:szCs w:val="30"/>
          <w:lang w:val="en-US"/>
        </w:rPr>
      </w:pPr>
      <w:r>
        <w:rPr>
          <w:rFonts w:ascii="Arial" w:hAnsi="Arial" w:cs="Arial"/>
          <w:color w:val="0000FF"/>
          <w:sz w:val="30"/>
          <w:szCs w:val="30"/>
          <w:lang w:val="en-US"/>
        </w:rPr>
        <w:br w:type="page"/>
      </w:r>
    </w:p>
    <w:p w14:paraId="4DD76A7F" w14:textId="77777777" w:rsidR="00CB1D95" w:rsidRDefault="00CB1D95" w:rsidP="00CB1D95">
      <w:pPr>
        <w:jc w:val="center"/>
        <w:rPr>
          <w:rFonts w:ascii="Arial" w:hAnsi="Arial" w:cs="Arial"/>
          <w:color w:val="0000FF"/>
          <w:sz w:val="30"/>
          <w:szCs w:val="30"/>
          <w:lang w:val="en-US"/>
        </w:rPr>
      </w:pPr>
    </w:p>
    <w:p w14:paraId="5C1D5A29" w14:textId="77777777" w:rsidR="00CB1D95" w:rsidRPr="007A1DE8" w:rsidRDefault="00CB1D95" w:rsidP="00CB1D95">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Pr>
          <w:rFonts w:ascii="Arial" w:eastAsia="SimSun" w:hAnsi="Arial"/>
          <w:b/>
          <w:sz w:val="36"/>
          <w:lang w:val="en-US"/>
        </w:rPr>
        <w:t xml:space="preserve"> </w:t>
      </w:r>
    </w:p>
    <w:p w14:paraId="6D18B06E" w14:textId="77777777" w:rsidR="00CB1D95" w:rsidRPr="007A1DE8" w:rsidRDefault="00CB1D95" w:rsidP="00CB1D95">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CB1D95" w:rsidRPr="007A1DE8" w14:paraId="3FC937D5" w14:textId="77777777" w:rsidTr="00AD094B">
        <w:tc>
          <w:tcPr>
            <w:tcW w:w="2093" w:type="dxa"/>
            <w:tcBorders>
              <w:top w:val="single" w:sz="6" w:space="0" w:color="auto"/>
              <w:left w:val="single" w:sz="6" w:space="0" w:color="auto"/>
              <w:bottom w:val="single" w:sz="6" w:space="0" w:color="auto"/>
              <w:right w:val="single" w:sz="6" w:space="0" w:color="auto"/>
            </w:tcBorders>
          </w:tcPr>
          <w:p w14:paraId="67356E7C" w14:textId="77777777" w:rsidR="00CB1D95" w:rsidRPr="007A1DE8" w:rsidRDefault="00CB1D95" w:rsidP="00AD094B">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7DC7513" w14:textId="77777777" w:rsidR="00CB1D95" w:rsidRPr="007A1DE8" w:rsidRDefault="00CB1D95" w:rsidP="00AD094B">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F840E34" w14:textId="77777777" w:rsidR="00CB1D95" w:rsidRPr="007A1DE8" w:rsidRDefault="00CB1D95" w:rsidP="00AD094B">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821B27C" w14:textId="77777777" w:rsidR="00CB1D95" w:rsidRPr="007A1DE8" w:rsidRDefault="00CB1D95" w:rsidP="00AD094B">
            <w:pPr>
              <w:keepLines/>
              <w:spacing w:after="120"/>
              <w:jc w:val="center"/>
              <w:rPr>
                <w:rFonts w:eastAsia="SimSun"/>
                <w:b/>
                <w:lang w:val="en-US"/>
              </w:rPr>
            </w:pPr>
            <w:r>
              <w:rPr>
                <w:rFonts w:eastAsia="SimSun"/>
                <w:b/>
                <w:lang w:val="en-US"/>
              </w:rPr>
              <w:t>Người thay đổi</w:t>
            </w:r>
          </w:p>
        </w:tc>
      </w:tr>
      <w:tr w:rsidR="00CB1D95" w:rsidRPr="000C0CA8" w14:paraId="7312A384" w14:textId="77777777" w:rsidTr="00AD094B">
        <w:tc>
          <w:tcPr>
            <w:tcW w:w="2093" w:type="dxa"/>
            <w:tcBorders>
              <w:top w:val="single" w:sz="6" w:space="0" w:color="auto"/>
              <w:left w:val="single" w:sz="6" w:space="0" w:color="auto"/>
              <w:bottom w:val="single" w:sz="6" w:space="0" w:color="auto"/>
              <w:right w:val="single" w:sz="6" w:space="0" w:color="auto"/>
            </w:tcBorders>
          </w:tcPr>
          <w:p w14:paraId="256FB8BA" w14:textId="174CD6AA" w:rsidR="00CB1D95" w:rsidRPr="003548A8" w:rsidRDefault="00756D78" w:rsidP="00756D78">
            <w:pPr>
              <w:jc w:val="center"/>
              <w:rPr>
                <w:rFonts w:eastAsia="SimSun"/>
                <w:lang w:val="en-US"/>
              </w:rPr>
            </w:pPr>
            <w:r>
              <w:rPr>
                <w:rFonts w:eastAsia="SimSun"/>
                <w:lang w:val="en-US"/>
              </w:rPr>
              <w:t>2</w:t>
            </w:r>
            <w:r w:rsidR="00CB1D95">
              <w:rPr>
                <w:rFonts w:eastAsia="SimSun"/>
                <w:lang w:val="en-US"/>
              </w:rPr>
              <w:t>7/5/2019</w:t>
            </w:r>
          </w:p>
        </w:tc>
        <w:tc>
          <w:tcPr>
            <w:tcW w:w="1363" w:type="dxa"/>
            <w:tcBorders>
              <w:top w:val="single" w:sz="6" w:space="0" w:color="auto"/>
              <w:left w:val="single" w:sz="6" w:space="0" w:color="auto"/>
              <w:bottom w:val="single" w:sz="6" w:space="0" w:color="auto"/>
              <w:right w:val="single" w:sz="6" w:space="0" w:color="auto"/>
            </w:tcBorders>
          </w:tcPr>
          <w:p w14:paraId="4A0E82F3" w14:textId="77777777" w:rsidR="00CB1D95" w:rsidRPr="003548A8" w:rsidRDefault="00CB1D95" w:rsidP="00756D78">
            <w:pPr>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29C273C7" w14:textId="33C0CA27" w:rsidR="00CB1D95" w:rsidRPr="0037628A" w:rsidRDefault="00CB1D95" w:rsidP="00756D78">
            <w:pPr>
              <w:jc w:val="center"/>
              <w:rPr>
                <w:rFonts w:eastAsia="SimSun"/>
                <w:lang w:val="en-US"/>
              </w:rPr>
            </w:pPr>
            <w:r>
              <w:rPr>
                <w:rFonts w:eastAsia="SimSun"/>
                <w:lang w:val="en-US"/>
              </w:rPr>
              <w:t xml:space="preserve">Thiết kế </w:t>
            </w:r>
            <w:r w:rsidR="00694F69">
              <w:rPr>
                <w:rFonts w:eastAsia="SimSun"/>
                <w:lang w:val="en-US"/>
              </w:rPr>
              <w:t>kiến trúc</w:t>
            </w:r>
          </w:p>
        </w:tc>
        <w:tc>
          <w:tcPr>
            <w:tcW w:w="2304" w:type="dxa"/>
            <w:tcBorders>
              <w:top w:val="single" w:sz="6" w:space="0" w:color="auto"/>
              <w:left w:val="single" w:sz="6" w:space="0" w:color="auto"/>
              <w:bottom w:val="single" w:sz="6" w:space="0" w:color="auto"/>
              <w:right w:val="single" w:sz="6" w:space="0" w:color="auto"/>
            </w:tcBorders>
          </w:tcPr>
          <w:p w14:paraId="23E0686B" w14:textId="77777777" w:rsidR="00CB1D95" w:rsidRPr="003548A8" w:rsidRDefault="00CB1D95" w:rsidP="00756D78">
            <w:pPr>
              <w:jc w:val="center"/>
              <w:rPr>
                <w:rFonts w:eastAsia="SimSun"/>
                <w:lang w:val="en-US"/>
              </w:rPr>
            </w:pPr>
            <w:r>
              <w:rPr>
                <w:rFonts w:eastAsia="SimSun"/>
                <w:lang w:val="en-US"/>
              </w:rPr>
              <w:t>Nguyễn Hoàng Lưu, Lê Quốc Sĩ Linh</w:t>
            </w:r>
          </w:p>
        </w:tc>
      </w:tr>
      <w:tr w:rsidR="00CB1D95" w:rsidRPr="007A1DE8" w14:paraId="38F530E3" w14:textId="77777777" w:rsidTr="00AD094B">
        <w:tc>
          <w:tcPr>
            <w:tcW w:w="2093" w:type="dxa"/>
            <w:tcBorders>
              <w:top w:val="single" w:sz="6" w:space="0" w:color="auto"/>
              <w:left w:val="single" w:sz="6" w:space="0" w:color="auto"/>
              <w:bottom w:val="single" w:sz="6" w:space="0" w:color="auto"/>
              <w:right w:val="single" w:sz="6" w:space="0" w:color="auto"/>
            </w:tcBorders>
          </w:tcPr>
          <w:p w14:paraId="2D17E635" w14:textId="45166BBC" w:rsidR="00CB1D95" w:rsidRPr="007A1DE8" w:rsidRDefault="00756D78" w:rsidP="00285D8B">
            <w:pPr>
              <w:keepLines/>
              <w:spacing w:after="120"/>
              <w:jc w:val="center"/>
              <w:rPr>
                <w:rFonts w:eastAsia="SimSun"/>
                <w:lang w:val="en-US"/>
              </w:rPr>
            </w:pPr>
            <w:r>
              <w:rPr>
                <w:rFonts w:eastAsia="SimSun"/>
                <w:lang w:val="en-US"/>
              </w:rPr>
              <w:t>30/5/2019</w:t>
            </w:r>
          </w:p>
        </w:tc>
        <w:tc>
          <w:tcPr>
            <w:tcW w:w="1363" w:type="dxa"/>
            <w:tcBorders>
              <w:top w:val="single" w:sz="6" w:space="0" w:color="auto"/>
              <w:left w:val="single" w:sz="6" w:space="0" w:color="auto"/>
              <w:bottom w:val="single" w:sz="6" w:space="0" w:color="auto"/>
              <w:right w:val="single" w:sz="6" w:space="0" w:color="auto"/>
            </w:tcBorders>
          </w:tcPr>
          <w:p w14:paraId="08E73E6C" w14:textId="0F06FE75" w:rsidR="00CB1D95" w:rsidRPr="007A1DE8" w:rsidRDefault="00756D78" w:rsidP="00285D8B">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2A526D6F" w14:textId="3C329FD0" w:rsidR="00CB1D95" w:rsidRPr="007A1DE8" w:rsidRDefault="00756D78" w:rsidP="00285D8B">
            <w:pPr>
              <w:keepLines/>
              <w:spacing w:after="120"/>
              <w:jc w:val="center"/>
              <w:rPr>
                <w:rFonts w:eastAsia="SimSun"/>
                <w:lang w:val="en-US"/>
              </w:rPr>
            </w:pPr>
            <w:r>
              <w:rPr>
                <w:rFonts w:eastAsia="SimSun"/>
                <w:lang w:val="en-US"/>
              </w:rPr>
              <w:t>Chỉnh sửa kiến trúc hệ thống</w:t>
            </w:r>
          </w:p>
        </w:tc>
        <w:tc>
          <w:tcPr>
            <w:tcW w:w="2304" w:type="dxa"/>
            <w:tcBorders>
              <w:top w:val="single" w:sz="6" w:space="0" w:color="auto"/>
              <w:left w:val="single" w:sz="6" w:space="0" w:color="auto"/>
              <w:bottom w:val="single" w:sz="6" w:space="0" w:color="auto"/>
              <w:right w:val="single" w:sz="6" w:space="0" w:color="auto"/>
            </w:tcBorders>
          </w:tcPr>
          <w:p w14:paraId="373CF7A4" w14:textId="0A5BD329" w:rsidR="00CB1D95" w:rsidRPr="007A1DE8" w:rsidRDefault="00756D78" w:rsidP="00285D8B">
            <w:pPr>
              <w:keepLines/>
              <w:spacing w:after="120"/>
              <w:jc w:val="center"/>
              <w:rPr>
                <w:rFonts w:eastAsia="SimSun"/>
                <w:lang w:val="en-US"/>
              </w:rPr>
            </w:pPr>
            <w:r>
              <w:rPr>
                <w:rFonts w:eastAsia="SimSun"/>
                <w:lang w:val="en-US"/>
              </w:rPr>
              <w:t>Nguyễn Hoàng Lưu</w:t>
            </w:r>
          </w:p>
        </w:tc>
      </w:tr>
      <w:tr w:rsidR="00CB1D95" w:rsidRPr="007A1DE8" w14:paraId="3AE15C5D" w14:textId="77777777" w:rsidTr="00AD094B">
        <w:tc>
          <w:tcPr>
            <w:tcW w:w="2093" w:type="dxa"/>
            <w:tcBorders>
              <w:top w:val="single" w:sz="6" w:space="0" w:color="auto"/>
              <w:left w:val="single" w:sz="6" w:space="0" w:color="auto"/>
              <w:bottom w:val="single" w:sz="6" w:space="0" w:color="auto"/>
              <w:right w:val="single" w:sz="6" w:space="0" w:color="auto"/>
            </w:tcBorders>
          </w:tcPr>
          <w:p w14:paraId="316133EE" w14:textId="3081DD60" w:rsidR="00CB1D95" w:rsidRPr="007A1DE8" w:rsidRDefault="00751C3C" w:rsidP="00A06EF4">
            <w:pPr>
              <w:keepLines/>
              <w:spacing w:after="120"/>
              <w:jc w:val="center"/>
              <w:rPr>
                <w:rFonts w:eastAsia="SimSun"/>
                <w:lang w:val="en-US"/>
              </w:rPr>
            </w:pPr>
            <w:r>
              <w:rPr>
                <w:rFonts w:eastAsia="SimSun"/>
                <w:lang w:val="en-US"/>
              </w:rPr>
              <w:t>20/6/2019</w:t>
            </w:r>
          </w:p>
        </w:tc>
        <w:tc>
          <w:tcPr>
            <w:tcW w:w="1363" w:type="dxa"/>
            <w:tcBorders>
              <w:top w:val="single" w:sz="6" w:space="0" w:color="auto"/>
              <w:left w:val="single" w:sz="6" w:space="0" w:color="auto"/>
              <w:bottom w:val="single" w:sz="6" w:space="0" w:color="auto"/>
              <w:right w:val="single" w:sz="6" w:space="0" w:color="auto"/>
            </w:tcBorders>
          </w:tcPr>
          <w:p w14:paraId="79120587" w14:textId="20A588BC" w:rsidR="00CB1D95" w:rsidRPr="007A1DE8" w:rsidRDefault="00751C3C" w:rsidP="00A06EF4">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436B049A" w14:textId="705B188B" w:rsidR="00CB1D95" w:rsidRPr="007A1DE8" w:rsidRDefault="00751C3C" w:rsidP="00A06EF4">
            <w:pPr>
              <w:keepLines/>
              <w:spacing w:after="120"/>
              <w:jc w:val="center"/>
              <w:rPr>
                <w:rFonts w:eastAsia="SimSun"/>
                <w:lang w:val="en-US"/>
              </w:rPr>
            </w:pPr>
            <w:r>
              <w:rPr>
                <w:rFonts w:eastAsia="SimSun"/>
                <w:lang w:val="en-US"/>
              </w:rPr>
              <w:t>Mô tả các chi tiết các lớp trong từng thành phần</w:t>
            </w:r>
          </w:p>
        </w:tc>
        <w:tc>
          <w:tcPr>
            <w:tcW w:w="2304" w:type="dxa"/>
            <w:tcBorders>
              <w:top w:val="single" w:sz="6" w:space="0" w:color="auto"/>
              <w:left w:val="single" w:sz="6" w:space="0" w:color="auto"/>
              <w:bottom w:val="single" w:sz="6" w:space="0" w:color="auto"/>
              <w:right w:val="single" w:sz="6" w:space="0" w:color="auto"/>
            </w:tcBorders>
          </w:tcPr>
          <w:p w14:paraId="7B9C6BD2" w14:textId="65B04675" w:rsidR="00CB1D95" w:rsidRPr="007A1DE8" w:rsidRDefault="00751C3C" w:rsidP="00A06EF4">
            <w:pPr>
              <w:keepLines/>
              <w:spacing w:after="120"/>
              <w:jc w:val="center"/>
              <w:rPr>
                <w:rFonts w:eastAsia="SimSun"/>
                <w:lang w:val="en-US"/>
              </w:rPr>
            </w:pPr>
            <w:r>
              <w:rPr>
                <w:rFonts w:eastAsia="SimSun"/>
                <w:lang w:val="en-US"/>
              </w:rPr>
              <w:t>Nguyễn Hoàng Lưu</w:t>
            </w:r>
          </w:p>
        </w:tc>
      </w:tr>
      <w:tr w:rsidR="00CB1D95" w:rsidRPr="007A1DE8" w14:paraId="10624D5B" w14:textId="77777777" w:rsidTr="00AD094B">
        <w:tc>
          <w:tcPr>
            <w:tcW w:w="2093" w:type="dxa"/>
            <w:tcBorders>
              <w:top w:val="single" w:sz="6" w:space="0" w:color="auto"/>
              <w:left w:val="single" w:sz="6" w:space="0" w:color="auto"/>
              <w:bottom w:val="single" w:sz="6" w:space="0" w:color="auto"/>
              <w:right w:val="single" w:sz="6" w:space="0" w:color="auto"/>
            </w:tcBorders>
          </w:tcPr>
          <w:p w14:paraId="72A12609" w14:textId="77777777" w:rsidR="00CB1D95" w:rsidRPr="007A1DE8" w:rsidRDefault="00CB1D95" w:rsidP="00AD094B">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B3D27B3" w14:textId="77777777" w:rsidR="00CB1D95" w:rsidRPr="007A1DE8" w:rsidRDefault="00CB1D95" w:rsidP="00AD094B">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428BE64" w14:textId="77777777" w:rsidR="00CB1D95" w:rsidRPr="007A1DE8" w:rsidRDefault="00CB1D95" w:rsidP="00AD094B">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A1CDD4B" w14:textId="77777777" w:rsidR="00CB1D95" w:rsidRPr="007A1DE8" w:rsidRDefault="00CB1D95" w:rsidP="00AD094B">
            <w:pPr>
              <w:keepLines/>
              <w:spacing w:after="120"/>
              <w:jc w:val="both"/>
              <w:rPr>
                <w:rFonts w:eastAsia="SimSun"/>
                <w:lang w:val="en-US"/>
              </w:rPr>
            </w:pPr>
          </w:p>
        </w:tc>
      </w:tr>
    </w:tbl>
    <w:p w14:paraId="4ABAF802" w14:textId="62743D0A" w:rsidR="00A23833" w:rsidRDefault="00A23833" w:rsidP="00694F69">
      <w:pPr>
        <w:pStyle w:val="Tiu"/>
        <w:rPr>
          <w:lang w:val="en-US"/>
        </w:rPr>
      </w:pPr>
      <w:r>
        <w:rPr>
          <w:lang w:val="en-US"/>
        </w:rPr>
        <w:br w:type="page"/>
      </w:r>
      <w:r>
        <w:rPr>
          <w:lang w:val="en-US"/>
        </w:rPr>
        <w:lastRenderedPageBreak/>
        <w:t>Mục lục</w:t>
      </w:r>
    </w:p>
    <w:p w14:paraId="3F69F150" w14:textId="6D8E3F75" w:rsidR="000330F1" w:rsidRDefault="00A23833">
      <w:pPr>
        <w:pStyle w:val="Muclu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0101581" w:history="1">
        <w:r w:rsidR="000330F1" w:rsidRPr="00E90C24">
          <w:rPr>
            <w:rStyle w:val="Siuktni"/>
            <w:noProof/>
            <w:lang w:val="en-US"/>
          </w:rPr>
          <w:t>1.</w:t>
        </w:r>
        <w:r w:rsidR="000330F1">
          <w:rPr>
            <w:rFonts w:asciiTheme="minorHAnsi" w:eastAsiaTheme="minorEastAsia" w:hAnsiTheme="minorHAnsi" w:cstheme="minorBidi"/>
            <w:noProof/>
            <w:sz w:val="22"/>
            <w:szCs w:val="22"/>
            <w:lang w:val="en-US"/>
          </w:rPr>
          <w:tab/>
        </w:r>
        <w:r w:rsidR="000330F1" w:rsidRPr="00E90C24">
          <w:rPr>
            <w:rStyle w:val="Siuktni"/>
            <w:noProof/>
            <w:lang w:val="en-US"/>
          </w:rPr>
          <w:t>Kiến trúc hệ thống</w:t>
        </w:r>
        <w:r w:rsidR="000330F1">
          <w:rPr>
            <w:noProof/>
            <w:webHidden/>
          </w:rPr>
          <w:tab/>
        </w:r>
        <w:r w:rsidR="000330F1">
          <w:rPr>
            <w:noProof/>
            <w:webHidden/>
          </w:rPr>
          <w:fldChar w:fldCharType="begin"/>
        </w:r>
        <w:r w:rsidR="000330F1">
          <w:rPr>
            <w:noProof/>
            <w:webHidden/>
          </w:rPr>
          <w:instrText xml:space="preserve"> PAGEREF _Toc10101581 \h </w:instrText>
        </w:r>
        <w:r w:rsidR="000330F1">
          <w:rPr>
            <w:noProof/>
            <w:webHidden/>
          </w:rPr>
        </w:r>
        <w:r w:rsidR="000330F1">
          <w:rPr>
            <w:noProof/>
            <w:webHidden/>
          </w:rPr>
          <w:fldChar w:fldCharType="separate"/>
        </w:r>
        <w:r w:rsidR="000330F1">
          <w:rPr>
            <w:noProof/>
            <w:webHidden/>
          </w:rPr>
          <w:t>4</w:t>
        </w:r>
        <w:r w:rsidR="000330F1">
          <w:rPr>
            <w:noProof/>
            <w:webHidden/>
          </w:rPr>
          <w:fldChar w:fldCharType="end"/>
        </w:r>
      </w:hyperlink>
    </w:p>
    <w:p w14:paraId="5E5B6C24" w14:textId="653B752E" w:rsidR="000330F1" w:rsidRDefault="00F06ACB">
      <w:pPr>
        <w:pStyle w:val="Mucluc1"/>
        <w:tabs>
          <w:tab w:val="left" w:pos="432"/>
        </w:tabs>
        <w:rPr>
          <w:rFonts w:asciiTheme="minorHAnsi" w:eastAsiaTheme="minorEastAsia" w:hAnsiTheme="minorHAnsi" w:cstheme="minorBidi"/>
          <w:noProof/>
          <w:sz w:val="22"/>
          <w:szCs w:val="22"/>
          <w:lang w:val="en-US"/>
        </w:rPr>
      </w:pPr>
      <w:hyperlink w:anchor="_Toc10101582" w:history="1">
        <w:r w:rsidR="000330F1" w:rsidRPr="00E90C24">
          <w:rPr>
            <w:rStyle w:val="Siuktni"/>
            <w:noProof/>
          </w:rPr>
          <w:t>2.</w:t>
        </w:r>
        <w:r w:rsidR="000330F1">
          <w:rPr>
            <w:rFonts w:asciiTheme="minorHAnsi" w:eastAsiaTheme="minorEastAsia" w:hAnsiTheme="minorHAnsi" w:cstheme="minorBidi"/>
            <w:noProof/>
            <w:sz w:val="22"/>
            <w:szCs w:val="22"/>
            <w:lang w:val="en-US"/>
          </w:rPr>
          <w:tab/>
        </w:r>
        <w:r w:rsidR="000330F1" w:rsidRPr="00E90C24">
          <w:rPr>
            <w:rStyle w:val="Siuktni"/>
            <w:noProof/>
            <w:lang w:val="en-US"/>
          </w:rPr>
          <w:t>Mô tả chi tiết từng thành phần trong hệ thống</w:t>
        </w:r>
        <w:r w:rsidR="000330F1">
          <w:rPr>
            <w:noProof/>
            <w:webHidden/>
          </w:rPr>
          <w:tab/>
        </w:r>
        <w:r w:rsidR="000330F1">
          <w:rPr>
            <w:noProof/>
            <w:webHidden/>
          </w:rPr>
          <w:fldChar w:fldCharType="begin"/>
        </w:r>
        <w:r w:rsidR="000330F1">
          <w:rPr>
            <w:noProof/>
            <w:webHidden/>
          </w:rPr>
          <w:instrText xml:space="preserve"> PAGEREF _Toc10101582 \h </w:instrText>
        </w:r>
        <w:r w:rsidR="000330F1">
          <w:rPr>
            <w:noProof/>
            <w:webHidden/>
          </w:rPr>
        </w:r>
        <w:r w:rsidR="000330F1">
          <w:rPr>
            <w:noProof/>
            <w:webHidden/>
          </w:rPr>
          <w:fldChar w:fldCharType="separate"/>
        </w:r>
        <w:r w:rsidR="000330F1">
          <w:rPr>
            <w:noProof/>
            <w:webHidden/>
          </w:rPr>
          <w:t>5</w:t>
        </w:r>
        <w:r w:rsidR="000330F1">
          <w:rPr>
            <w:noProof/>
            <w:webHidden/>
          </w:rPr>
          <w:fldChar w:fldCharType="end"/>
        </w:r>
      </w:hyperlink>
    </w:p>
    <w:p w14:paraId="39E1935C" w14:textId="786B174E" w:rsidR="00C14AB8" w:rsidRDefault="00A23833" w:rsidP="00C14AB8">
      <w:pPr>
        <w:pStyle w:val="ThnVnban"/>
        <w:jc w:val="both"/>
        <w:rPr>
          <w:lang w:val="en-US"/>
        </w:rPr>
      </w:pPr>
      <w:r>
        <w:rPr>
          <w:lang w:val="en-US"/>
        </w:rPr>
        <w:fldChar w:fldCharType="end"/>
      </w:r>
    </w:p>
    <w:p w14:paraId="1DDF0671" w14:textId="77777777" w:rsidR="00C14AB8" w:rsidRDefault="00C14AB8">
      <w:pPr>
        <w:widowControl/>
        <w:spacing w:line="240" w:lineRule="auto"/>
        <w:rPr>
          <w:lang w:val="en-US"/>
        </w:rPr>
      </w:pPr>
      <w:r>
        <w:rPr>
          <w:lang w:val="en-US"/>
        </w:rPr>
        <w:br w:type="page"/>
      </w:r>
    </w:p>
    <w:p w14:paraId="1006E49C" w14:textId="77777777" w:rsidR="00CA75F9" w:rsidRDefault="00CA75F9" w:rsidP="00CA75F9">
      <w:pPr>
        <w:pStyle w:val="u1"/>
        <w:spacing w:line="360" w:lineRule="auto"/>
        <w:jc w:val="both"/>
        <w:rPr>
          <w:lang w:val="en-US"/>
        </w:rPr>
      </w:pPr>
      <w:bookmarkStart w:id="0" w:name="_Toc176927905"/>
      <w:bookmarkStart w:id="1" w:name="_Toc10101581"/>
      <w:r>
        <w:rPr>
          <w:lang w:val="en-US"/>
        </w:rPr>
        <w:lastRenderedPageBreak/>
        <w:t>Kiến trúc hệ thống</w:t>
      </w:r>
      <w:bookmarkEnd w:id="0"/>
      <w:bookmarkEnd w:id="1"/>
    </w:p>
    <w:p w14:paraId="1C91CC92" w14:textId="4B3BD187" w:rsidR="00CA75F9" w:rsidRPr="00845587" w:rsidRDefault="00845587" w:rsidP="00845587">
      <w:r>
        <w:rPr>
          <w:lang w:val="en-US"/>
        </w:rPr>
        <w:t>Hình</w:t>
      </w:r>
      <w:r w:rsidR="00CA75F9" w:rsidRPr="00845587">
        <w:t xml:space="preserve"> vẽ kiến trúc tổng thể của hệ thống</w:t>
      </w:r>
    </w:p>
    <w:p w14:paraId="2061BCA8" w14:textId="7FEDAD62" w:rsidR="00CA75F9" w:rsidRDefault="002E55CB" w:rsidP="00CA75F9">
      <w:pPr>
        <w:spacing w:line="360" w:lineRule="auto"/>
        <w:jc w:val="center"/>
      </w:pPr>
      <w:r>
        <w:rPr>
          <w:noProof/>
        </w:rPr>
        <w:drawing>
          <wp:inline distT="0" distB="0" distL="0" distR="0" wp14:anchorId="5C217FE3" wp14:editId="6EA171FB">
            <wp:extent cx="5732145" cy="3929380"/>
            <wp:effectExtent l="0" t="0" r="190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929380"/>
                    </a:xfrm>
                    <a:prstGeom prst="rect">
                      <a:avLst/>
                    </a:prstGeom>
                  </pic:spPr>
                </pic:pic>
              </a:graphicData>
            </a:graphic>
          </wp:inline>
        </w:drawing>
      </w:r>
    </w:p>
    <w:p w14:paraId="3DC09F2D" w14:textId="21A75E1C" w:rsidR="00B6341A" w:rsidRDefault="00B6341A" w:rsidP="00CA75F9">
      <w:pPr>
        <w:spacing w:line="360" w:lineRule="auto"/>
        <w:jc w:val="center"/>
      </w:pPr>
      <w:r>
        <w:tab/>
      </w:r>
    </w:p>
    <w:p w14:paraId="608F34AC" w14:textId="253A3F5D" w:rsidR="00CA75F9" w:rsidRPr="00845587" w:rsidRDefault="00845587" w:rsidP="00845587">
      <w:r w:rsidRPr="00845587">
        <w:t>D</w:t>
      </w:r>
      <w:r w:rsidR="00CA75F9" w:rsidRPr="00845587">
        <w:t>anh sách các module, thành phần trong hệ thống:</w:t>
      </w:r>
    </w:p>
    <w:p w14:paraId="70E49ACD" w14:textId="34869220" w:rsidR="00CA75F9" w:rsidRPr="00845587" w:rsidRDefault="00CA75F9" w:rsidP="00845587"/>
    <w:tbl>
      <w:tblPr>
        <w:tblStyle w:val="LiBang"/>
        <w:tblW w:w="0" w:type="auto"/>
        <w:tblLook w:val="00A0" w:firstRow="1" w:lastRow="0" w:firstColumn="1" w:lastColumn="0" w:noHBand="0" w:noVBand="0"/>
      </w:tblPr>
      <w:tblGrid>
        <w:gridCol w:w="3001"/>
        <w:gridCol w:w="6179"/>
      </w:tblGrid>
      <w:tr w:rsidR="00CA75F9" w:rsidRPr="00845587" w14:paraId="63E165CA" w14:textId="77777777" w:rsidTr="00F10F04">
        <w:tc>
          <w:tcPr>
            <w:tcW w:w="3001" w:type="dxa"/>
          </w:tcPr>
          <w:p w14:paraId="0D138F08" w14:textId="77777777" w:rsidR="00CA75F9" w:rsidRPr="00A34AB7" w:rsidRDefault="00CA75F9" w:rsidP="00845587">
            <w:pPr>
              <w:rPr>
                <w:b/>
              </w:rPr>
            </w:pPr>
            <w:r w:rsidRPr="00A34AB7">
              <w:rPr>
                <w:b/>
              </w:rPr>
              <w:t>Thành phần</w:t>
            </w:r>
          </w:p>
        </w:tc>
        <w:tc>
          <w:tcPr>
            <w:tcW w:w="6179" w:type="dxa"/>
          </w:tcPr>
          <w:p w14:paraId="4262D064" w14:textId="77777777" w:rsidR="00CA75F9" w:rsidRPr="00A34AB7" w:rsidRDefault="00CA75F9" w:rsidP="00845587">
            <w:pPr>
              <w:rPr>
                <w:b/>
              </w:rPr>
            </w:pPr>
            <w:r w:rsidRPr="00A34AB7">
              <w:rPr>
                <w:b/>
              </w:rPr>
              <w:t>Diễn giải</w:t>
            </w:r>
          </w:p>
        </w:tc>
      </w:tr>
      <w:tr w:rsidR="00CA75F9" w:rsidRPr="00845587" w14:paraId="0A59416E" w14:textId="77777777" w:rsidTr="00F10F04">
        <w:tc>
          <w:tcPr>
            <w:tcW w:w="3001" w:type="dxa"/>
          </w:tcPr>
          <w:p w14:paraId="590AF1F0" w14:textId="2A7B5CBC" w:rsidR="00CA75F9" w:rsidRPr="00845587" w:rsidRDefault="00845587" w:rsidP="00845587">
            <w:r w:rsidRPr="00845587">
              <w:t>View</w:t>
            </w:r>
          </w:p>
        </w:tc>
        <w:tc>
          <w:tcPr>
            <w:tcW w:w="6179" w:type="dxa"/>
          </w:tcPr>
          <w:p w14:paraId="13F0722F" w14:textId="72A2EAC2" w:rsidR="00CA75F9" w:rsidRPr="00845587" w:rsidRDefault="00845587" w:rsidP="00845587">
            <w:r w:rsidRPr="00845587">
              <w:t>Giao diện</w:t>
            </w:r>
          </w:p>
        </w:tc>
        <w:bookmarkStart w:id="2" w:name="_GoBack"/>
        <w:bookmarkEnd w:id="2"/>
      </w:tr>
      <w:tr w:rsidR="00CA75F9" w:rsidRPr="00845587" w14:paraId="00C831AD" w14:textId="77777777" w:rsidTr="00F10F04">
        <w:tc>
          <w:tcPr>
            <w:tcW w:w="3001" w:type="dxa"/>
          </w:tcPr>
          <w:p w14:paraId="1D2FCFF6" w14:textId="4A5FF51C" w:rsidR="00CA75F9" w:rsidRPr="00845587" w:rsidRDefault="00845587" w:rsidP="00845587">
            <w:r w:rsidRPr="00845587">
              <w:t>Controller</w:t>
            </w:r>
          </w:p>
        </w:tc>
        <w:tc>
          <w:tcPr>
            <w:tcW w:w="6179" w:type="dxa"/>
          </w:tcPr>
          <w:p w14:paraId="4E49D048" w14:textId="10536B00" w:rsidR="00CA75F9" w:rsidRPr="00845587" w:rsidRDefault="00845587" w:rsidP="00845587">
            <w:r w:rsidRPr="00845587">
              <w:t>Xử lý logic, liên kết giữa Model và View</w:t>
            </w:r>
          </w:p>
        </w:tc>
      </w:tr>
      <w:tr w:rsidR="00CA75F9" w:rsidRPr="00845587" w14:paraId="2BA4CCCC" w14:textId="77777777" w:rsidTr="00845587">
        <w:trPr>
          <w:trHeight w:val="188"/>
        </w:trPr>
        <w:tc>
          <w:tcPr>
            <w:tcW w:w="3001" w:type="dxa"/>
          </w:tcPr>
          <w:p w14:paraId="1B267352" w14:textId="1F4C6F58" w:rsidR="00CA75F9" w:rsidRPr="00845587" w:rsidRDefault="00845587" w:rsidP="00845587">
            <w:r w:rsidRPr="00845587">
              <w:t>Model</w:t>
            </w:r>
          </w:p>
        </w:tc>
        <w:tc>
          <w:tcPr>
            <w:tcW w:w="6179" w:type="dxa"/>
          </w:tcPr>
          <w:p w14:paraId="2D22D07B" w14:textId="68F71FBC" w:rsidR="00CA75F9" w:rsidRPr="00845587" w:rsidRDefault="00845587" w:rsidP="00845587">
            <w:r w:rsidRPr="00845587">
              <w:t>Lấy dữ liệu từ Server về cho View thông qua Controller</w:t>
            </w:r>
          </w:p>
        </w:tc>
      </w:tr>
      <w:tr w:rsidR="002E55CB" w:rsidRPr="00845587" w14:paraId="2FF5574E" w14:textId="77777777" w:rsidTr="00845587">
        <w:trPr>
          <w:trHeight w:val="188"/>
        </w:trPr>
        <w:tc>
          <w:tcPr>
            <w:tcW w:w="3001" w:type="dxa"/>
          </w:tcPr>
          <w:p w14:paraId="66F320FB" w14:textId="41D65ECE" w:rsidR="002E55CB" w:rsidRPr="002E55CB" w:rsidRDefault="002E55CB" w:rsidP="00845587">
            <w:pPr>
              <w:rPr>
                <w:lang w:val="en-US"/>
              </w:rPr>
            </w:pPr>
            <w:r>
              <w:rPr>
                <w:lang w:val="en-US"/>
              </w:rPr>
              <w:t>Info</w:t>
            </w:r>
          </w:p>
        </w:tc>
        <w:tc>
          <w:tcPr>
            <w:tcW w:w="6179" w:type="dxa"/>
          </w:tcPr>
          <w:p w14:paraId="184526FC" w14:textId="0781269F" w:rsidR="002E55CB" w:rsidRPr="002E55CB" w:rsidRDefault="002E55CB" w:rsidP="00845587">
            <w:pPr>
              <w:rPr>
                <w:lang w:val="en-US"/>
              </w:rPr>
            </w:pPr>
            <w:r>
              <w:rPr>
                <w:lang w:val="en-US"/>
              </w:rPr>
              <w:t xml:space="preserve">Lớp trung gian để Model đẩy dữ liệu lên </w:t>
            </w:r>
          </w:p>
        </w:tc>
      </w:tr>
      <w:tr w:rsidR="00CA75F9" w:rsidRPr="00845587" w14:paraId="73D91E98" w14:textId="77777777" w:rsidTr="00F10F04">
        <w:tc>
          <w:tcPr>
            <w:tcW w:w="3001" w:type="dxa"/>
          </w:tcPr>
          <w:p w14:paraId="6C518297" w14:textId="14ECC878" w:rsidR="00CA75F9" w:rsidRPr="00845587" w:rsidRDefault="00845587" w:rsidP="00845587">
            <w:r w:rsidRPr="00845587">
              <w:t>DB Manger</w:t>
            </w:r>
          </w:p>
        </w:tc>
        <w:tc>
          <w:tcPr>
            <w:tcW w:w="6179" w:type="dxa"/>
          </w:tcPr>
          <w:p w14:paraId="0E0BC033" w14:textId="51F8083C" w:rsidR="00CA75F9" w:rsidRPr="00845587" w:rsidRDefault="00845587" w:rsidP="00845587">
            <w:r w:rsidRPr="00845587">
              <w:t>Quản lý database</w:t>
            </w:r>
          </w:p>
        </w:tc>
      </w:tr>
      <w:tr w:rsidR="00845587" w:rsidRPr="00845587" w14:paraId="7F3DCDAE" w14:textId="77777777" w:rsidTr="00F10F04">
        <w:tc>
          <w:tcPr>
            <w:tcW w:w="3001" w:type="dxa"/>
          </w:tcPr>
          <w:p w14:paraId="7A67E115" w14:textId="4E2E081F" w:rsidR="00845587" w:rsidRPr="00845587" w:rsidRDefault="00845587" w:rsidP="00845587">
            <w:r w:rsidRPr="00845587">
              <w:t>Security DB</w:t>
            </w:r>
          </w:p>
        </w:tc>
        <w:tc>
          <w:tcPr>
            <w:tcW w:w="6179" w:type="dxa"/>
          </w:tcPr>
          <w:p w14:paraId="7E32D5B7" w14:textId="09931D0F" w:rsidR="00845587" w:rsidRPr="00845587" w:rsidRDefault="00845587" w:rsidP="00845587">
            <w:r w:rsidRPr="00845587">
              <w:t>Thiết lập policy cho web service</w:t>
            </w:r>
          </w:p>
        </w:tc>
      </w:tr>
    </w:tbl>
    <w:p w14:paraId="23D3C9F6" w14:textId="38575D76" w:rsidR="00FB1BAC" w:rsidRDefault="00FB1BAC" w:rsidP="00845587"/>
    <w:p w14:paraId="0AA93DEE" w14:textId="77777777" w:rsidR="00FB1BAC" w:rsidRDefault="00FB1BAC">
      <w:pPr>
        <w:widowControl/>
        <w:spacing w:line="240" w:lineRule="auto"/>
      </w:pPr>
      <w:r>
        <w:br w:type="page"/>
      </w:r>
    </w:p>
    <w:p w14:paraId="4D4A5979" w14:textId="77777777" w:rsidR="00FB1BAC" w:rsidRDefault="00FB1BAC" w:rsidP="00845587"/>
    <w:p w14:paraId="6B77A4A7" w14:textId="19B98092" w:rsidR="00CA75F9" w:rsidRPr="008846F1" w:rsidRDefault="00FB1BAC" w:rsidP="00FB1BAC">
      <w:pPr>
        <w:pStyle w:val="u1"/>
      </w:pPr>
      <w:bookmarkStart w:id="3" w:name="_Toc10101582"/>
      <w:r>
        <w:rPr>
          <w:lang w:val="en-US"/>
        </w:rPr>
        <w:t>Mô tả chi tiết từng thành phần trong hệ thống</w:t>
      </w:r>
      <w:bookmarkEnd w:id="3"/>
    </w:p>
    <w:p w14:paraId="2ADB3CE9" w14:textId="7185BCF7" w:rsidR="004E57A2" w:rsidRPr="00CE1DD7" w:rsidRDefault="004E57A2" w:rsidP="004E57A2">
      <w:pPr>
        <w:rPr>
          <w:b/>
          <w:lang w:val="en-US"/>
        </w:rPr>
      </w:pPr>
      <w:r w:rsidRPr="00CE1DD7">
        <w:rPr>
          <w:b/>
          <w:lang w:val="en-US"/>
        </w:rPr>
        <w:t>Controller - Layer</w:t>
      </w:r>
    </w:p>
    <w:p w14:paraId="74ABF3FE" w14:textId="679D3383" w:rsidR="00CA75F9" w:rsidRDefault="006C1EA8" w:rsidP="00CA75F9">
      <w:r>
        <w:rPr>
          <w:noProof/>
        </w:rPr>
        <w:drawing>
          <wp:inline distT="0" distB="0" distL="0" distR="0" wp14:anchorId="14CE0E32" wp14:editId="41E879EC">
            <wp:extent cx="5732145" cy="4889500"/>
            <wp:effectExtent l="0" t="0" r="1905"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889500"/>
                    </a:xfrm>
                    <a:prstGeom prst="rect">
                      <a:avLst/>
                    </a:prstGeom>
                  </pic:spPr>
                </pic:pic>
              </a:graphicData>
            </a:graphic>
          </wp:inline>
        </w:drawing>
      </w:r>
    </w:p>
    <w:tbl>
      <w:tblPr>
        <w:tblStyle w:val="LiBang"/>
        <w:tblW w:w="0" w:type="auto"/>
        <w:tblLook w:val="00A0" w:firstRow="1" w:lastRow="0" w:firstColumn="1" w:lastColumn="0" w:noHBand="0" w:noVBand="0"/>
      </w:tblPr>
      <w:tblGrid>
        <w:gridCol w:w="2956"/>
        <w:gridCol w:w="6287"/>
      </w:tblGrid>
      <w:tr w:rsidR="00CA75F9" w:rsidRPr="008846F1" w14:paraId="0BAB767B" w14:textId="77777777" w:rsidTr="00106169">
        <w:tc>
          <w:tcPr>
            <w:tcW w:w="2956" w:type="dxa"/>
          </w:tcPr>
          <w:p w14:paraId="03BC3CE1" w14:textId="77777777" w:rsidR="00CA75F9" w:rsidRPr="00CE1DD7" w:rsidRDefault="00CA75F9" w:rsidP="00CE1DD7">
            <w:pPr>
              <w:rPr>
                <w:b/>
              </w:rPr>
            </w:pPr>
            <w:r w:rsidRPr="00CE1DD7">
              <w:rPr>
                <w:b/>
              </w:rPr>
              <w:t>Lớp đối tượng</w:t>
            </w:r>
          </w:p>
        </w:tc>
        <w:tc>
          <w:tcPr>
            <w:tcW w:w="6287" w:type="dxa"/>
          </w:tcPr>
          <w:p w14:paraId="677842E7" w14:textId="77777777" w:rsidR="00CA75F9" w:rsidRPr="00CE1DD7" w:rsidRDefault="00CA75F9" w:rsidP="00CE1DD7">
            <w:pPr>
              <w:rPr>
                <w:b/>
              </w:rPr>
            </w:pPr>
            <w:r w:rsidRPr="00CE1DD7">
              <w:rPr>
                <w:b/>
              </w:rPr>
              <w:t>Diễn giải</w:t>
            </w:r>
          </w:p>
        </w:tc>
      </w:tr>
      <w:tr w:rsidR="00CA75F9" w:rsidRPr="008846F1" w14:paraId="2C13C12A" w14:textId="77777777" w:rsidTr="00106169">
        <w:tc>
          <w:tcPr>
            <w:tcW w:w="2956" w:type="dxa"/>
          </w:tcPr>
          <w:p w14:paraId="4BED0900" w14:textId="255D5E3E" w:rsidR="00CA75F9" w:rsidRPr="006C1EA8" w:rsidRDefault="00637C57" w:rsidP="00CE1DD7">
            <w:pPr>
              <w:rPr>
                <w:lang w:val="en-US"/>
              </w:rPr>
            </w:pPr>
            <w:r w:rsidRPr="00CE1DD7">
              <w:t>GameC</w:t>
            </w:r>
            <w:r w:rsidR="006C1EA8">
              <w:rPr>
                <w:lang w:val="en-US"/>
              </w:rPr>
              <w:t>ontroller</w:t>
            </w:r>
          </w:p>
        </w:tc>
        <w:tc>
          <w:tcPr>
            <w:tcW w:w="6287" w:type="dxa"/>
          </w:tcPr>
          <w:p w14:paraId="5F7F274E" w14:textId="51B2EA6D" w:rsidR="00CA75F9" w:rsidRPr="009F58AA" w:rsidRDefault="009F58AA" w:rsidP="00CE1DD7">
            <w:pPr>
              <w:rPr>
                <w:lang w:val="en-US"/>
              </w:rPr>
            </w:pPr>
            <w:r>
              <w:rPr>
                <w:lang w:val="en-US"/>
              </w:rPr>
              <w:t>Contronller điều khiển tất cả các hoạt động trong game</w:t>
            </w:r>
          </w:p>
        </w:tc>
      </w:tr>
      <w:tr w:rsidR="00CA75F9" w:rsidRPr="008846F1" w14:paraId="17E40DED" w14:textId="77777777" w:rsidTr="00106169">
        <w:tc>
          <w:tcPr>
            <w:tcW w:w="2956" w:type="dxa"/>
          </w:tcPr>
          <w:p w14:paraId="0CE63C55" w14:textId="6F40E42B" w:rsidR="00CA75F9" w:rsidRPr="00C902FE" w:rsidRDefault="00C902FE" w:rsidP="00CE1DD7">
            <w:pPr>
              <w:rPr>
                <w:lang w:val="en-US"/>
              </w:rPr>
            </w:pPr>
            <w:r>
              <w:rPr>
                <w:lang w:val="en-US"/>
              </w:rPr>
              <w:t>ResourceC</w:t>
            </w:r>
            <w:r w:rsidR="006C1EA8">
              <w:rPr>
                <w:lang w:val="en-US"/>
              </w:rPr>
              <w:t>ontroller</w:t>
            </w:r>
          </w:p>
        </w:tc>
        <w:tc>
          <w:tcPr>
            <w:tcW w:w="6287" w:type="dxa"/>
          </w:tcPr>
          <w:p w14:paraId="77A534B5" w14:textId="75E9BCBA" w:rsidR="00CA75F9" w:rsidRPr="00C902FE" w:rsidRDefault="00C902FE" w:rsidP="00CE1DD7">
            <w:pPr>
              <w:rPr>
                <w:lang w:val="en-US"/>
              </w:rPr>
            </w:pPr>
            <w:r>
              <w:rPr>
                <w:lang w:val="en-US"/>
              </w:rPr>
              <w:t xml:space="preserve">Lớp singleton gọi các resource </w:t>
            </w:r>
          </w:p>
        </w:tc>
      </w:tr>
      <w:tr w:rsidR="006C1EA8" w:rsidRPr="008846F1" w14:paraId="5156C800" w14:textId="77777777" w:rsidTr="00106169">
        <w:tc>
          <w:tcPr>
            <w:tcW w:w="2956" w:type="dxa"/>
          </w:tcPr>
          <w:p w14:paraId="20B29219" w14:textId="6057386C" w:rsidR="006C1EA8" w:rsidRDefault="006C1EA8" w:rsidP="00CE1DD7">
            <w:pPr>
              <w:rPr>
                <w:lang w:val="en-US"/>
              </w:rPr>
            </w:pPr>
            <w:r>
              <w:rPr>
                <w:lang w:val="en-US"/>
              </w:rPr>
              <w:t>DiceController</w:t>
            </w:r>
          </w:p>
        </w:tc>
        <w:tc>
          <w:tcPr>
            <w:tcW w:w="6287" w:type="dxa"/>
          </w:tcPr>
          <w:p w14:paraId="7D9B7EA7" w14:textId="4F0B65A4" w:rsidR="006C1EA8" w:rsidRDefault="006C1EA8" w:rsidP="00CE1DD7">
            <w:pPr>
              <w:rPr>
                <w:lang w:val="en-US"/>
              </w:rPr>
            </w:pPr>
            <w:r>
              <w:rPr>
                <w:lang w:val="en-US"/>
              </w:rPr>
              <w:t>Điều khiển xúc xắc</w:t>
            </w:r>
          </w:p>
        </w:tc>
      </w:tr>
      <w:tr w:rsidR="006C1EA8" w:rsidRPr="008846F1" w14:paraId="02F6E6EB" w14:textId="77777777" w:rsidTr="00106169">
        <w:tc>
          <w:tcPr>
            <w:tcW w:w="2956" w:type="dxa"/>
          </w:tcPr>
          <w:p w14:paraId="65DDF4D4" w14:textId="4799A8DB" w:rsidR="006C1EA8" w:rsidRDefault="006C1EA8" w:rsidP="00CE1DD7">
            <w:pPr>
              <w:rPr>
                <w:lang w:val="en-US"/>
              </w:rPr>
            </w:pPr>
            <w:r>
              <w:rPr>
                <w:lang w:val="en-US"/>
              </w:rPr>
              <w:t>Monobehavier</w:t>
            </w:r>
          </w:p>
        </w:tc>
        <w:tc>
          <w:tcPr>
            <w:tcW w:w="6287" w:type="dxa"/>
          </w:tcPr>
          <w:p w14:paraId="0F066254" w14:textId="6E063BC2" w:rsidR="006C1EA8" w:rsidRDefault="006C1EA8" w:rsidP="00CE1DD7">
            <w:pPr>
              <w:rPr>
                <w:lang w:val="en-US"/>
              </w:rPr>
            </w:pPr>
            <w:r>
              <w:rPr>
                <w:lang w:val="en-US"/>
              </w:rPr>
              <w:t>Lớp điều khiển các GameObject trong Unity Engine</w:t>
            </w:r>
          </w:p>
        </w:tc>
      </w:tr>
    </w:tbl>
    <w:p w14:paraId="5FB73163" w14:textId="21263634" w:rsidR="007F67A1" w:rsidRDefault="007F67A1" w:rsidP="00CA75F9">
      <w:pPr>
        <w:rPr>
          <w:i/>
          <w:lang w:val="en-US"/>
        </w:rPr>
      </w:pPr>
    </w:p>
    <w:p w14:paraId="20EC37D2" w14:textId="308324AE" w:rsidR="00CA75F9" w:rsidRDefault="007F67A1" w:rsidP="00394A01">
      <w:pPr>
        <w:widowControl/>
        <w:spacing w:line="240" w:lineRule="auto"/>
        <w:rPr>
          <w:i/>
          <w:lang w:val="en-US"/>
        </w:rPr>
      </w:pPr>
      <w:r>
        <w:rPr>
          <w:i/>
          <w:lang w:val="en-US"/>
        </w:rPr>
        <w:br w:type="page"/>
      </w:r>
    </w:p>
    <w:p w14:paraId="3222EF5E" w14:textId="7CE4D911" w:rsidR="00394A01" w:rsidRPr="00E24655" w:rsidRDefault="00394A01" w:rsidP="00394A01">
      <w:pPr>
        <w:rPr>
          <w:b/>
          <w:lang w:val="en-US"/>
        </w:rPr>
      </w:pPr>
      <w:r w:rsidRPr="00E24655">
        <w:rPr>
          <w:b/>
          <w:lang w:val="en-US"/>
        </w:rPr>
        <w:lastRenderedPageBreak/>
        <w:t>Model</w:t>
      </w:r>
      <w:r w:rsidR="00CD27B8" w:rsidRPr="00E24655">
        <w:rPr>
          <w:b/>
          <w:lang w:val="en-US"/>
        </w:rPr>
        <w:t>-Layer</w:t>
      </w:r>
    </w:p>
    <w:p w14:paraId="29171BD9" w14:textId="76941C23" w:rsidR="00394A01" w:rsidRDefault="00394A01" w:rsidP="00394A01">
      <w:pPr>
        <w:rPr>
          <w:lang w:val="en-US"/>
        </w:rPr>
      </w:pPr>
    </w:p>
    <w:p w14:paraId="2B084F6C" w14:textId="1A3022E6" w:rsidR="00394A01" w:rsidRDefault="00ED6D44" w:rsidP="00394A01">
      <w:pPr>
        <w:rPr>
          <w:lang w:val="en-US"/>
        </w:rPr>
      </w:pPr>
      <w:r>
        <w:rPr>
          <w:noProof/>
        </w:rPr>
        <w:drawing>
          <wp:inline distT="0" distB="0" distL="0" distR="0" wp14:anchorId="081C7C72" wp14:editId="43B78362">
            <wp:extent cx="5732145" cy="27559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755900"/>
                    </a:xfrm>
                    <a:prstGeom prst="rect">
                      <a:avLst/>
                    </a:prstGeom>
                  </pic:spPr>
                </pic:pic>
              </a:graphicData>
            </a:graphic>
          </wp:inline>
        </w:drawing>
      </w:r>
    </w:p>
    <w:p w14:paraId="11DCE6BD" w14:textId="032AEF00" w:rsidR="00822520" w:rsidRDefault="00822520" w:rsidP="00394A01">
      <w:pPr>
        <w:rPr>
          <w:lang w:val="en-US"/>
        </w:rPr>
      </w:pPr>
    </w:p>
    <w:p w14:paraId="38AE8C0C" w14:textId="77777777" w:rsidR="006C1EA8" w:rsidRPr="00394A01" w:rsidRDefault="006C1EA8" w:rsidP="00394A01">
      <w:pPr>
        <w:rPr>
          <w:lang w:val="en-US"/>
        </w:rPr>
      </w:pPr>
    </w:p>
    <w:tbl>
      <w:tblPr>
        <w:tblStyle w:val="LiBang"/>
        <w:tblW w:w="0" w:type="auto"/>
        <w:tblLook w:val="00A0" w:firstRow="1" w:lastRow="0" w:firstColumn="1" w:lastColumn="0" w:noHBand="0" w:noVBand="0"/>
      </w:tblPr>
      <w:tblGrid>
        <w:gridCol w:w="2958"/>
        <w:gridCol w:w="6285"/>
      </w:tblGrid>
      <w:tr w:rsidR="00ED6D44" w:rsidRPr="008846F1" w14:paraId="17AE8B4E" w14:textId="77777777" w:rsidTr="00CB1D95">
        <w:tc>
          <w:tcPr>
            <w:tcW w:w="2958" w:type="dxa"/>
          </w:tcPr>
          <w:p w14:paraId="04FCBC2D" w14:textId="77777777" w:rsidR="00ED6D44" w:rsidRPr="00CE1DD7" w:rsidRDefault="00ED6D44" w:rsidP="00AD094B">
            <w:pPr>
              <w:rPr>
                <w:b/>
              </w:rPr>
            </w:pPr>
            <w:r w:rsidRPr="00CE1DD7">
              <w:rPr>
                <w:b/>
              </w:rPr>
              <w:t>Lớp đối tượng</w:t>
            </w:r>
          </w:p>
        </w:tc>
        <w:tc>
          <w:tcPr>
            <w:tcW w:w="6285" w:type="dxa"/>
          </w:tcPr>
          <w:p w14:paraId="6ECBB368" w14:textId="77777777" w:rsidR="00ED6D44" w:rsidRPr="00CE1DD7" w:rsidRDefault="00ED6D44" w:rsidP="00AD094B">
            <w:pPr>
              <w:rPr>
                <w:b/>
              </w:rPr>
            </w:pPr>
            <w:r w:rsidRPr="00CE1DD7">
              <w:rPr>
                <w:b/>
              </w:rPr>
              <w:t>Diễn giải</w:t>
            </w:r>
          </w:p>
        </w:tc>
      </w:tr>
      <w:tr w:rsidR="00ED6D44" w:rsidRPr="008846F1" w14:paraId="4EDBA68F" w14:textId="77777777" w:rsidTr="00CB1D95">
        <w:tc>
          <w:tcPr>
            <w:tcW w:w="2958" w:type="dxa"/>
          </w:tcPr>
          <w:p w14:paraId="1E22DFD1" w14:textId="309FAF65" w:rsidR="00ED6D44" w:rsidRPr="00ED6D44" w:rsidRDefault="00ED6D44" w:rsidP="00AD094B">
            <w:pPr>
              <w:rPr>
                <w:lang w:val="en-US"/>
              </w:rPr>
            </w:pPr>
            <w:r>
              <w:rPr>
                <w:lang w:val="en-US"/>
              </w:rPr>
              <w:t>Server</w:t>
            </w:r>
          </w:p>
        </w:tc>
        <w:tc>
          <w:tcPr>
            <w:tcW w:w="6285" w:type="dxa"/>
          </w:tcPr>
          <w:p w14:paraId="3AF11C68" w14:textId="7A9009BE" w:rsidR="00ED6D44" w:rsidRPr="00CB1D95" w:rsidRDefault="00CB1D95" w:rsidP="00AD094B">
            <w:pPr>
              <w:rPr>
                <w:lang w:val="en-US"/>
              </w:rPr>
            </w:pPr>
            <w:r>
              <w:rPr>
                <w:lang w:val="en-US"/>
              </w:rPr>
              <w:t>Máy chủ trong game</w:t>
            </w:r>
          </w:p>
        </w:tc>
      </w:tr>
      <w:tr w:rsidR="00ED6D44" w:rsidRPr="008846F1" w14:paraId="0B9E3B50" w14:textId="77777777" w:rsidTr="00CB1D95">
        <w:tc>
          <w:tcPr>
            <w:tcW w:w="2958" w:type="dxa"/>
          </w:tcPr>
          <w:p w14:paraId="5B91A18D" w14:textId="5CC7FBB8" w:rsidR="00ED6D44" w:rsidRPr="00CB1D95" w:rsidRDefault="00CB1D95" w:rsidP="00AD094B">
            <w:pPr>
              <w:rPr>
                <w:lang w:val="en-US"/>
              </w:rPr>
            </w:pPr>
            <w:r>
              <w:rPr>
                <w:lang w:val="en-US"/>
              </w:rPr>
              <w:t>PlotModel</w:t>
            </w:r>
          </w:p>
        </w:tc>
        <w:tc>
          <w:tcPr>
            <w:tcW w:w="6285" w:type="dxa"/>
          </w:tcPr>
          <w:p w14:paraId="7CEF83BF" w14:textId="12B3A781" w:rsidR="00ED6D44" w:rsidRPr="00CB1D95" w:rsidRDefault="00CB1D95" w:rsidP="00AD094B">
            <w:pPr>
              <w:rPr>
                <w:lang w:val="en-US"/>
              </w:rPr>
            </w:pPr>
            <w:r>
              <w:rPr>
                <w:lang w:val="en-US"/>
              </w:rPr>
              <w:t>Model của ô đất</w:t>
            </w:r>
          </w:p>
        </w:tc>
      </w:tr>
      <w:tr w:rsidR="00ED6D44" w:rsidRPr="008846F1" w14:paraId="69B3D51A" w14:textId="77777777" w:rsidTr="00CB1D95">
        <w:tc>
          <w:tcPr>
            <w:tcW w:w="2958" w:type="dxa"/>
          </w:tcPr>
          <w:p w14:paraId="50562887" w14:textId="1F95B35D" w:rsidR="00ED6D44" w:rsidRPr="00CB1D95" w:rsidRDefault="00CB1D95" w:rsidP="00AD094B">
            <w:pPr>
              <w:rPr>
                <w:lang w:val="en-US"/>
              </w:rPr>
            </w:pPr>
            <w:r>
              <w:rPr>
                <w:lang w:val="en-US"/>
              </w:rPr>
              <w:t>MapModel</w:t>
            </w:r>
          </w:p>
        </w:tc>
        <w:tc>
          <w:tcPr>
            <w:tcW w:w="6285" w:type="dxa"/>
          </w:tcPr>
          <w:p w14:paraId="145DB34A" w14:textId="5F7BC3D9" w:rsidR="00ED6D44" w:rsidRPr="00CB1D95" w:rsidRDefault="00CB1D95" w:rsidP="00AD094B">
            <w:pPr>
              <w:rPr>
                <w:lang w:val="en-US"/>
              </w:rPr>
            </w:pPr>
            <w:r>
              <w:rPr>
                <w:lang w:val="en-US"/>
              </w:rPr>
              <w:t>Model của map</w:t>
            </w:r>
          </w:p>
        </w:tc>
      </w:tr>
      <w:tr w:rsidR="00ED6D44" w:rsidRPr="008846F1" w14:paraId="65FBDC89" w14:textId="77777777" w:rsidTr="00CB1D95">
        <w:tc>
          <w:tcPr>
            <w:tcW w:w="2958" w:type="dxa"/>
          </w:tcPr>
          <w:p w14:paraId="330341A1" w14:textId="4F54D8FA" w:rsidR="00ED6D44" w:rsidRPr="00CB1D95" w:rsidRDefault="00ED6D44" w:rsidP="00AD094B">
            <w:pPr>
              <w:rPr>
                <w:lang w:val="en-US"/>
              </w:rPr>
            </w:pPr>
            <w:r w:rsidRPr="00CE1DD7">
              <w:t>Player</w:t>
            </w:r>
            <w:r w:rsidR="00CB1D95">
              <w:rPr>
                <w:lang w:val="en-US"/>
              </w:rPr>
              <w:t>Model</w:t>
            </w:r>
          </w:p>
        </w:tc>
        <w:tc>
          <w:tcPr>
            <w:tcW w:w="6285" w:type="dxa"/>
          </w:tcPr>
          <w:p w14:paraId="1EF988A5" w14:textId="1CD4A3EA" w:rsidR="00ED6D44" w:rsidRPr="00CB1D95" w:rsidRDefault="00CB1D95" w:rsidP="00AD094B">
            <w:pPr>
              <w:rPr>
                <w:lang w:val="en-US"/>
              </w:rPr>
            </w:pPr>
            <w:r>
              <w:rPr>
                <w:lang w:val="en-US"/>
              </w:rPr>
              <w:t>Model quản lý người chơi</w:t>
            </w:r>
          </w:p>
        </w:tc>
      </w:tr>
      <w:tr w:rsidR="00ED6D44" w:rsidRPr="008846F1" w14:paraId="3756C1F4" w14:textId="77777777" w:rsidTr="00CB1D95">
        <w:tc>
          <w:tcPr>
            <w:tcW w:w="2958" w:type="dxa"/>
          </w:tcPr>
          <w:p w14:paraId="0A484F43" w14:textId="04A4C925" w:rsidR="00ED6D44" w:rsidRPr="00CB1D95" w:rsidRDefault="00CB1D95" w:rsidP="00AD094B">
            <w:pPr>
              <w:rPr>
                <w:lang w:val="en-US"/>
              </w:rPr>
            </w:pPr>
            <w:r>
              <w:rPr>
                <w:lang w:val="en-US"/>
              </w:rPr>
              <w:t>DiceModel</w:t>
            </w:r>
          </w:p>
        </w:tc>
        <w:tc>
          <w:tcPr>
            <w:tcW w:w="6285" w:type="dxa"/>
          </w:tcPr>
          <w:p w14:paraId="13156880" w14:textId="70D064E4" w:rsidR="00ED6D44" w:rsidRPr="00CB1D95" w:rsidRDefault="00CB1D95" w:rsidP="00AD094B">
            <w:pPr>
              <w:rPr>
                <w:lang w:val="en-US"/>
              </w:rPr>
            </w:pPr>
            <w:r>
              <w:rPr>
                <w:lang w:val="en-US"/>
              </w:rPr>
              <w:t>Model quản lý xúc xắc</w:t>
            </w:r>
          </w:p>
        </w:tc>
      </w:tr>
      <w:tr w:rsidR="00BB1D44" w:rsidRPr="008846F1" w14:paraId="6758A38F" w14:textId="77777777" w:rsidTr="00CB1D95">
        <w:tc>
          <w:tcPr>
            <w:tcW w:w="2958" w:type="dxa"/>
          </w:tcPr>
          <w:p w14:paraId="750EECE1" w14:textId="67C8624C" w:rsidR="00BB1D44" w:rsidRDefault="00BB1D44" w:rsidP="00AD094B">
            <w:pPr>
              <w:rPr>
                <w:lang w:val="en-US"/>
              </w:rPr>
            </w:pPr>
            <w:r>
              <w:rPr>
                <w:lang w:val="en-US"/>
              </w:rPr>
              <w:t>SingleDiceModel</w:t>
            </w:r>
          </w:p>
        </w:tc>
        <w:tc>
          <w:tcPr>
            <w:tcW w:w="6285" w:type="dxa"/>
          </w:tcPr>
          <w:p w14:paraId="58A259B7" w14:textId="00E86B54" w:rsidR="00BB1D44" w:rsidRDefault="00BB1D44" w:rsidP="00AD094B">
            <w:pPr>
              <w:rPr>
                <w:lang w:val="en-US"/>
              </w:rPr>
            </w:pPr>
            <w:r>
              <w:rPr>
                <w:lang w:val="en-US"/>
              </w:rPr>
              <w:t>Quản lý 1 xúc xắc đơn( game sẽ có 2 xúc xắc)</w:t>
            </w:r>
          </w:p>
        </w:tc>
      </w:tr>
      <w:tr w:rsidR="00ED6D44" w:rsidRPr="008846F1" w14:paraId="101C1E5F" w14:textId="77777777" w:rsidTr="00CB1D95">
        <w:tc>
          <w:tcPr>
            <w:tcW w:w="2958" w:type="dxa"/>
          </w:tcPr>
          <w:p w14:paraId="165B841C" w14:textId="16CE084E" w:rsidR="00ED6D44" w:rsidRPr="00CB1D95" w:rsidRDefault="00CB1D95" w:rsidP="00AD094B">
            <w:pPr>
              <w:rPr>
                <w:lang w:val="en-US"/>
              </w:rPr>
            </w:pPr>
            <w:r>
              <w:rPr>
                <w:lang w:val="en-US"/>
              </w:rPr>
              <w:t>Play1</w:t>
            </w:r>
          </w:p>
        </w:tc>
        <w:tc>
          <w:tcPr>
            <w:tcW w:w="6285" w:type="dxa"/>
          </w:tcPr>
          <w:p w14:paraId="4FE7F12D" w14:textId="104881E1" w:rsidR="00ED6D44" w:rsidRPr="00CB1D95" w:rsidRDefault="00CB1D95" w:rsidP="00AD094B">
            <w:pPr>
              <w:rPr>
                <w:lang w:val="en-US"/>
              </w:rPr>
            </w:pPr>
            <w:r>
              <w:rPr>
                <w:lang w:val="en-US"/>
              </w:rPr>
              <w:t>Người chơi truyền thông tin lên Sever</w:t>
            </w:r>
          </w:p>
        </w:tc>
      </w:tr>
      <w:tr w:rsidR="00ED6D44" w:rsidRPr="008846F1" w14:paraId="5E36F316" w14:textId="77777777" w:rsidTr="00CB1D95">
        <w:tc>
          <w:tcPr>
            <w:tcW w:w="2958" w:type="dxa"/>
          </w:tcPr>
          <w:p w14:paraId="21C5DFE1" w14:textId="4247C2E8" w:rsidR="00ED6D44" w:rsidRPr="00CB1D95" w:rsidRDefault="00CB1D95" w:rsidP="00AD094B">
            <w:pPr>
              <w:rPr>
                <w:lang w:val="en-US"/>
              </w:rPr>
            </w:pPr>
            <w:r>
              <w:rPr>
                <w:lang w:val="en-US"/>
              </w:rPr>
              <w:t>Play2</w:t>
            </w:r>
          </w:p>
        </w:tc>
        <w:tc>
          <w:tcPr>
            <w:tcW w:w="6285" w:type="dxa"/>
          </w:tcPr>
          <w:p w14:paraId="3F2A8B83" w14:textId="509B18AF" w:rsidR="00ED6D44" w:rsidRPr="00CB1D95" w:rsidRDefault="00CB1D95" w:rsidP="00AD094B">
            <w:pPr>
              <w:rPr>
                <w:lang w:val="en-US"/>
              </w:rPr>
            </w:pPr>
            <w:r>
              <w:rPr>
                <w:lang w:val="en-US"/>
              </w:rPr>
              <w:t>Người chơi nhận thông tin trả về từ Server</w:t>
            </w:r>
          </w:p>
        </w:tc>
      </w:tr>
      <w:tr w:rsidR="00BB1D44" w:rsidRPr="008846F1" w14:paraId="359BF3EA" w14:textId="77777777" w:rsidTr="00CB1D95">
        <w:tc>
          <w:tcPr>
            <w:tcW w:w="2958" w:type="dxa"/>
          </w:tcPr>
          <w:p w14:paraId="0BEBA8A5" w14:textId="306A02D5" w:rsidR="00BB1D44" w:rsidRDefault="00BB1D44" w:rsidP="00AD094B">
            <w:pPr>
              <w:rPr>
                <w:lang w:val="en-US"/>
              </w:rPr>
            </w:pPr>
            <w:r>
              <w:rPr>
                <w:lang w:val="en-US"/>
              </w:rPr>
              <w:t>LoginModel</w:t>
            </w:r>
          </w:p>
        </w:tc>
        <w:tc>
          <w:tcPr>
            <w:tcW w:w="6285" w:type="dxa"/>
          </w:tcPr>
          <w:p w14:paraId="6AB179D6" w14:textId="2FD3EB23" w:rsidR="00BB1D44" w:rsidRDefault="00BB1D44" w:rsidP="00AD094B">
            <w:pPr>
              <w:rPr>
                <w:lang w:val="en-US"/>
              </w:rPr>
            </w:pPr>
            <w:r>
              <w:rPr>
                <w:lang w:val="en-US"/>
              </w:rPr>
              <w:t>Xử lý dữ liệu login</w:t>
            </w:r>
          </w:p>
        </w:tc>
      </w:tr>
      <w:tr w:rsidR="00BB1D44" w:rsidRPr="008846F1" w14:paraId="7FF850DB" w14:textId="77777777" w:rsidTr="00CB1D95">
        <w:tc>
          <w:tcPr>
            <w:tcW w:w="2958" w:type="dxa"/>
          </w:tcPr>
          <w:p w14:paraId="3155CD33" w14:textId="3581DA8A" w:rsidR="00BB1D44" w:rsidRDefault="00BB1D44" w:rsidP="00AD094B">
            <w:pPr>
              <w:rPr>
                <w:lang w:val="en-US"/>
              </w:rPr>
            </w:pPr>
            <w:r>
              <w:rPr>
                <w:lang w:val="en-US"/>
              </w:rPr>
              <w:t>SignUpModel</w:t>
            </w:r>
          </w:p>
        </w:tc>
        <w:tc>
          <w:tcPr>
            <w:tcW w:w="6285" w:type="dxa"/>
          </w:tcPr>
          <w:p w14:paraId="43ADDCB1" w14:textId="48609CEE" w:rsidR="00BB1D44" w:rsidRDefault="00BB1D44" w:rsidP="00AD094B">
            <w:pPr>
              <w:rPr>
                <w:lang w:val="en-US"/>
              </w:rPr>
            </w:pPr>
            <w:r>
              <w:rPr>
                <w:lang w:val="en-US"/>
              </w:rPr>
              <w:t>Xử lý dữ liệu signup</w:t>
            </w:r>
          </w:p>
        </w:tc>
      </w:tr>
      <w:tr w:rsidR="00BB1D44" w:rsidRPr="008846F1" w14:paraId="390D4763" w14:textId="77777777" w:rsidTr="00CB1D95">
        <w:tc>
          <w:tcPr>
            <w:tcW w:w="2958" w:type="dxa"/>
          </w:tcPr>
          <w:p w14:paraId="052B057F" w14:textId="4FB69F71" w:rsidR="00BB1D44" w:rsidRDefault="003B68C8" w:rsidP="00AD094B">
            <w:pPr>
              <w:rPr>
                <w:lang w:val="en-US"/>
              </w:rPr>
            </w:pPr>
            <w:r>
              <w:rPr>
                <w:lang w:val="en-US"/>
              </w:rPr>
              <w:t>LobbyModel</w:t>
            </w:r>
          </w:p>
        </w:tc>
        <w:tc>
          <w:tcPr>
            <w:tcW w:w="6285" w:type="dxa"/>
          </w:tcPr>
          <w:p w14:paraId="5E7E9454" w14:textId="39A44F16" w:rsidR="00BB1D44" w:rsidRDefault="003B68C8" w:rsidP="00AD094B">
            <w:pPr>
              <w:rPr>
                <w:lang w:val="en-US"/>
              </w:rPr>
            </w:pPr>
            <w:r>
              <w:rPr>
                <w:lang w:val="en-US"/>
              </w:rPr>
              <w:t>Xử lý dữ liệu ở sảnh chờ( truy cập phòng, tạo phòng)</w:t>
            </w:r>
          </w:p>
        </w:tc>
      </w:tr>
      <w:tr w:rsidR="009F58AA" w:rsidRPr="008846F1" w14:paraId="5DA2FF8B" w14:textId="77777777" w:rsidTr="00CB1D95">
        <w:tc>
          <w:tcPr>
            <w:tcW w:w="2958" w:type="dxa"/>
          </w:tcPr>
          <w:p w14:paraId="2A6B7FCD" w14:textId="1CBD8726" w:rsidR="009F58AA" w:rsidRDefault="009F58AA" w:rsidP="00AD094B">
            <w:pPr>
              <w:rPr>
                <w:lang w:val="en-US"/>
              </w:rPr>
            </w:pPr>
            <w:r>
              <w:rPr>
                <w:lang w:val="en-US"/>
              </w:rPr>
              <w:t>Plot</w:t>
            </w:r>
          </w:p>
        </w:tc>
        <w:tc>
          <w:tcPr>
            <w:tcW w:w="6285" w:type="dxa"/>
          </w:tcPr>
          <w:p w14:paraId="7912B47C" w14:textId="77777777" w:rsidR="009F58AA" w:rsidRDefault="009F58AA" w:rsidP="00AD094B">
            <w:pPr>
              <w:rPr>
                <w:lang w:val="en-US"/>
              </w:rPr>
            </w:pPr>
          </w:p>
        </w:tc>
      </w:tr>
    </w:tbl>
    <w:p w14:paraId="11EE9875" w14:textId="4F628974" w:rsidR="00CA75F9" w:rsidRPr="00ED6D44" w:rsidRDefault="00CA75F9" w:rsidP="00ED6D44"/>
    <w:p w14:paraId="55C1C057" w14:textId="48752684" w:rsidR="00ED6D44" w:rsidRDefault="00B71150" w:rsidP="00ED6D44">
      <w:r>
        <w:rPr>
          <w:noProof/>
        </w:rPr>
        <w:lastRenderedPageBreak/>
        <w:drawing>
          <wp:inline distT="0" distB="0" distL="0" distR="0" wp14:anchorId="3FC7BCB9" wp14:editId="4B58C26B">
            <wp:extent cx="5079867" cy="4895850"/>
            <wp:effectExtent l="0" t="0" r="698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413" cy="4903122"/>
                    </a:xfrm>
                    <a:prstGeom prst="rect">
                      <a:avLst/>
                    </a:prstGeom>
                  </pic:spPr>
                </pic:pic>
              </a:graphicData>
            </a:graphic>
          </wp:inline>
        </w:drawing>
      </w:r>
    </w:p>
    <w:p w14:paraId="51537CD4" w14:textId="1EFE4C31" w:rsidR="0024596C" w:rsidRDefault="0024596C" w:rsidP="00ED6D44"/>
    <w:p w14:paraId="185E83B3" w14:textId="77777777" w:rsidR="00C34FBC" w:rsidRDefault="00C34FBC" w:rsidP="00ED6D44"/>
    <w:tbl>
      <w:tblPr>
        <w:tblStyle w:val="LiBang"/>
        <w:tblW w:w="0" w:type="auto"/>
        <w:tblLook w:val="00A0" w:firstRow="1" w:lastRow="0" w:firstColumn="1" w:lastColumn="0" w:noHBand="0" w:noVBand="0"/>
      </w:tblPr>
      <w:tblGrid>
        <w:gridCol w:w="2958"/>
        <w:gridCol w:w="6285"/>
      </w:tblGrid>
      <w:tr w:rsidR="00B71150" w:rsidRPr="008846F1" w14:paraId="32E037E3" w14:textId="77777777" w:rsidTr="00D96AE0">
        <w:tc>
          <w:tcPr>
            <w:tcW w:w="2958" w:type="dxa"/>
          </w:tcPr>
          <w:p w14:paraId="7424049F" w14:textId="77777777" w:rsidR="00B71150" w:rsidRPr="00CE1DD7" w:rsidRDefault="00B71150" w:rsidP="00D96AE0">
            <w:pPr>
              <w:rPr>
                <w:b/>
              </w:rPr>
            </w:pPr>
            <w:r w:rsidRPr="00CE1DD7">
              <w:rPr>
                <w:b/>
              </w:rPr>
              <w:t>Lớp đối tượng</w:t>
            </w:r>
          </w:p>
        </w:tc>
        <w:tc>
          <w:tcPr>
            <w:tcW w:w="6285" w:type="dxa"/>
          </w:tcPr>
          <w:p w14:paraId="24D24CFC" w14:textId="77777777" w:rsidR="00B71150" w:rsidRPr="00CE1DD7" w:rsidRDefault="00B71150" w:rsidP="00D96AE0">
            <w:pPr>
              <w:rPr>
                <w:b/>
              </w:rPr>
            </w:pPr>
            <w:r w:rsidRPr="00CE1DD7">
              <w:rPr>
                <w:b/>
              </w:rPr>
              <w:t>Diễn giải</w:t>
            </w:r>
          </w:p>
        </w:tc>
      </w:tr>
      <w:tr w:rsidR="00B71150" w:rsidRPr="008846F1" w14:paraId="30066E7B" w14:textId="77777777" w:rsidTr="00D96AE0">
        <w:tc>
          <w:tcPr>
            <w:tcW w:w="2958" w:type="dxa"/>
          </w:tcPr>
          <w:p w14:paraId="5ECCDF39" w14:textId="1126DDCB" w:rsidR="00B71150" w:rsidRPr="00CB1D95" w:rsidRDefault="00B71150" w:rsidP="00D96AE0">
            <w:pPr>
              <w:rPr>
                <w:lang w:val="en-US"/>
              </w:rPr>
            </w:pPr>
            <w:r>
              <w:rPr>
                <w:lang w:val="en-US"/>
              </w:rPr>
              <w:t>Monobehavier</w:t>
            </w:r>
          </w:p>
        </w:tc>
        <w:tc>
          <w:tcPr>
            <w:tcW w:w="6285" w:type="dxa"/>
          </w:tcPr>
          <w:p w14:paraId="749C6CCA" w14:textId="46004F64" w:rsidR="00B71150" w:rsidRPr="00CB1D95" w:rsidRDefault="00B71150" w:rsidP="00D96AE0">
            <w:pPr>
              <w:rPr>
                <w:lang w:val="en-US"/>
              </w:rPr>
            </w:pPr>
            <w:r>
              <w:rPr>
                <w:lang w:val="en-US"/>
              </w:rPr>
              <w:t>Lớp quản lý GameObject của UnityEngine</w:t>
            </w:r>
          </w:p>
        </w:tc>
      </w:tr>
      <w:tr w:rsidR="005923A1" w:rsidRPr="008846F1" w14:paraId="20AEA130" w14:textId="77777777" w:rsidTr="00D96AE0">
        <w:tc>
          <w:tcPr>
            <w:tcW w:w="2958" w:type="dxa"/>
          </w:tcPr>
          <w:p w14:paraId="14099C73" w14:textId="5E897261" w:rsidR="005923A1" w:rsidRDefault="005923A1" w:rsidP="00D96AE0">
            <w:pPr>
              <w:rPr>
                <w:lang w:val="en-US"/>
              </w:rPr>
            </w:pPr>
            <w:r>
              <w:rPr>
                <w:lang w:val="en-US"/>
              </w:rPr>
              <w:t>MapModel</w:t>
            </w:r>
          </w:p>
        </w:tc>
        <w:tc>
          <w:tcPr>
            <w:tcW w:w="6285" w:type="dxa"/>
          </w:tcPr>
          <w:p w14:paraId="4FC3AC1C" w14:textId="5F68951E" w:rsidR="005923A1" w:rsidRDefault="00A60212" w:rsidP="00D96AE0">
            <w:pPr>
              <w:rPr>
                <w:lang w:val="en-US"/>
              </w:rPr>
            </w:pPr>
            <w:r>
              <w:rPr>
                <w:lang w:val="en-US"/>
              </w:rPr>
              <w:t xml:space="preserve">Lớp Singleton </w:t>
            </w:r>
            <w:r w:rsidR="00B172D0">
              <w:rPr>
                <w:lang w:val="en-US"/>
              </w:rPr>
              <w:t>x</w:t>
            </w:r>
            <w:r w:rsidR="005923A1">
              <w:rPr>
                <w:lang w:val="en-US"/>
              </w:rPr>
              <w:t>ử lý các dữ liệu trên map</w:t>
            </w:r>
          </w:p>
        </w:tc>
      </w:tr>
      <w:tr w:rsidR="00B71150" w:rsidRPr="008846F1" w14:paraId="69290FD3" w14:textId="77777777" w:rsidTr="00D96AE0">
        <w:tc>
          <w:tcPr>
            <w:tcW w:w="2958" w:type="dxa"/>
          </w:tcPr>
          <w:p w14:paraId="01C92A25" w14:textId="5ACF7504" w:rsidR="00B71150" w:rsidRPr="00CB1D95" w:rsidRDefault="00AD3DBB" w:rsidP="00D96AE0">
            <w:pPr>
              <w:rPr>
                <w:lang w:val="en-US"/>
              </w:rPr>
            </w:pPr>
            <w:r>
              <w:rPr>
                <w:lang w:val="en-US"/>
              </w:rPr>
              <w:t>BaseItem</w:t>
            </w:r>
          </w:p>
        </w:tc>
        <w:tc>
          <w:tcPr>
            <w:tcW w:w="6285" w:type="dxa"/>
          </w:tcPr>
          <w:p w14:paraId="1D628F88" w14:textId="03D536F1" w:rsidR="00B71150" w:rsidRPr="00CB1D95" w:rsidRDefault="00AD3DBB" w:rsidP="00D96AE0">
            <w:pPr>
              <w:rPr>
                <w:lang w:val="en-US"/>
              </w:rPr>
            </w:pPr>
            <w:r>
              <w:rPr>
                <w:lang w:val="en-US"/>
              </w:rPr>
              <w:t>Lớp quản lý các item trên map</w:t>
            </w:r>
          </w:p>
        </w:tc>
      </w:tr>
      <w:tr w:rsidR="00B71150" w:rsidRPr="008846F1" w14:paraId="257324F1" w14:textId="77777777" w:rsidTr="00D96AE0">
        <w:tc>
          <w:tcPr>
            <w:tcW w:w="2958" w:type="dxa"/>
          </w:tcPr>
          <w:p w14:paraId="67510411" w14:textId="0E0ED1ED" w:rsidR="00B71150" w:rsidRPr="00AD3DBB" w:rsidRDefault="00AD3DBB" w:rsidP="00D96AE0">
            <w:pPr>
              <w:rPr>
                <w:lang w:val="en-US"/>
              </w:rPr>
            </w:pPr>
            <w:r>
              <w:rPr>
                <w:lang w:val="en-US"/>
              </w:rPr>
              <w:t>Prison</w:t>
            </w:r>
          </w:p>
        </w:tc>
        <w:tc>
          <w:tcPr>
            <w:tcW w:w="6285" w:type="dxa"/>
          </w:tcPr>
          <w:p w14:paraId="2A15E807" w14:textId="39988B09" w:rsidR="00B71150" w:rsidRPr="00CB1D95" w:rsidRDefault="00AD3DBB" w:rsidP="00D96AE0">
            <w:pPr>
              <w:rPr>
                <w:lang w:val="en-US"/>
              </w:rPr>
            </w:pPr>
            <w:r>
              <w:rPr>
                <w:lang w:val="en-US"/>
              </w:rPr>
              <w:t>Vào tù</w:t>
            </w:r>
          </w:p>
        </w:tc>
      </w:tr>
      <w:tr w:rsidR="00B71150" w:rsidRPr="008846F1" w14:paraId="40E039F7" w14:textId="77777777" w:rsidTr="00D96AE0">
        <w:tc>
          <w:tcPr>
            <w:tcW w:w="2958" w:type="dxa"/>
          </w:tcPr>
          <w:p w14:paraId="4D5D0791" w14:textId="2DDA2BE3" w:rsidR="00B71150" w:rsidRPr="00CB1D95" w:rsidRDefault="00AD3DBB" w:rsidP="00D96AE0">
            <w:pPr>
              <w:rPr>
                <w:lang w:val="en-US"/>
              </w:rPr>
            </w:pPr>
            <w:r>
              <w:rPr>
                <w:lang w:val="en-US"/>
              </w:rPr>
              <w:t>Change</w:t>
            </w:r>
          </w:p>
        </w:tc>
        <w:tc>
          <w:tcPr>
            <w:tcW w:w="6285" w:type="dxa"/>
          </w:tcPr>
          <w:p w14:paraId="04F83399" w14:textId="0587CD6A" w:rsidR="00B71150" w:rsidRPr="00CB1D95" w:rsidRDefault="00AD3DBB" w:rsidP="00D96AE0">
            <w:pPr>
              <w:rPr>
                <w:lang w:val="en-US"/>
              </w:rPr>
            </w:pPr>
            <w:r>
              <w:rPr>
                <w:lang w:val="en-US"/>
              </w:rPr>
              <w:t>Cơ hội</w:t>
            </w:r>
          </w:p>
        </w:tc>
      </w:tr>
      <w:tr w:rsidR="00AD3DBB" w:rsidRPr="008846F1" w14:paraId="7F5C3F32" w14:textId="77777777" w:rsidTr="00D96AE0">
        <w:tc>
          <w:tcPr>
            <w:tcW w:w="2958" w:type="dxa"/>
          </w:tcPr>
          <w:p w14:paraId="149F6ABB" w14:textId="35A0142F" w:rsidR="00AD3DBB" w:rsidRDefault="00AD3DBB" w:rsidP="00D96AE0">
            <w:pPr>
              <w:rPr>
                <w:lang w:val="en-US"/>
              </w:rPr>
            </w:pPr>
            <w:r>
              <w:rPr>
                <w:lang w:val="en-US"/>
              </w:rPr>
              <w:t>AtackCity</w:t>
            </w:r>
          </w:p>
        </w:tc>
        <w:tc>
          <w:tcPr>
            <w:tcW w:w="6285" w:type="dxa"/>
          </w:tcPr>
          <w:p w14:paraId="42CE4C91" w14:textId="2BE181A3" w:rsidR="00AD3DBB" w:rsidRDefault="00AD3DBB" w:rsidP="00D96AE0">
            <w:pPr>
              <w:rPr>
                <w:lang w:val="en-US"/>
              </w:rPr>
            </w:pPr>
            <w:r>
              <w:rPr>
                <w:lang w:val="en-US"/>
              </w:rPr>
              <w:t>Tấn công thành phố người chơi khác</w:t>
            </w:r>
          </w:p>
        </w:tc>
      </w:tr>
      <w:tr w:rsidR="00AD3DBB" w:rsidRPr="008846F1" w14:paraId="186B834B" w14:textId="77777777" w:rsidTr="00D96AE0">
        <w:tc>
          <w:tcPr>
            <w:tcW w:w="2958" w:type="dxa"/>
          </w:tcPr>
          <w:p w14:paraId="3D2B493A" w14:textId="62EC96DE" w:rsidR="00AD3DBB" w:rsidRDefault="00AD3DBB" w:rsidP="00D96AE0">
            <w:pPr>
              <w:rPr>
                <w:lang w:val="en-US"/>
              </w:rPr>
            </w:pPr>
            <w:r>
              <w:rPr>
                <w:lang w:val="en-US"/>
              </w:rPr>
              <w:t>RevecieMoney</w:t>
            </w:r>
          </w:p>
        </w:tc>
        <w:tc>
          <w:tcPr>
            <w:tcW w:w="6285" w:type="dxa"/>
          </w:tcPr>
          <w:p w14:paraId="40A516E1" w14:textId="45A253AB" w:rsidR="00AD3DBB" w:rsidRDefault="00AD3DBB" w:rsidP="00D96AE0">
            <w:pPr>
              <w:rPr>
                <w:lang w:val="en-US"/>
              </w:rPr>
            </w:pPr>
            <w:r>
              <w:rPr>
                <w:lang w:val="en-US"/>
              </w:rPr>
              <w:t>Được tặng tiền</w:t>
            </w:r>
          </w:p>
        </w:tc>
      </w:tr>
      <w:tr w:rsidR="00AD3DBB" w:rsidRPr="008846F1" w14:paraId="009F60B9" w14:textId="77777777" w:rsidTr="00D96AE0">
        <w:tc>
          <w:tcPr>
            <w:tcW w:w="2958" w:type="dxa"/>
          </w:tcPr>
          <w:p w14:paraId="22C34C16" w14:textId="701B67E4" w:rsidR="00AD3DBB" w:rsidRDefault="00AD3DBB" w:rsidP="00D96AE0">
            <w:pPr>
              <w:rPr>
                <w:lang w:val="en-US"/>
              </w:rPr>
            </w:pPr>
            <w:r>
              <w:rPr>
                <w:lang w:val="en-US"/>
              </w:rPr>
              <w:t>Protect</w:t>
            </w:r>
          </w:p>
        </w:tc>
        <w:tc>
          <w:tcPr>
            <w:tcW w:w="6285" w:type="dxa"/>
          </w:tcPr>
          <w:p w14:paraId="394AAB6E" w14:textId="2A829F06" w:rsidR="00AD3DBB" w:rsidRDefault="00AD3DBB" w:rsidP="00D96AE0">
            <w:pPr>
              <w:rPr>
                <w:lang w:val="en-US"/>
              </w:rPr>
            </w:pPr>
            <w:r>
              <w:rPr>
                <w:lang w:val="en-US"/>
              </w:rPr>
              <w:t>Miễn phí tham quan lần tiếp theo</w:t>
            </w:r>
          </w:p>
        </w:tc>
      </w:tr>
      <w:tr w:rsidR="00AD3DBB" w:rsidRPr="008846F1" w14:paraId="4CD75080" w14:textId="77777777" w:rsidTr="00D96AE0">
        <w:tc>
          <w:tcPr>
            <w:tcW w:w="2958" w:type="dxa"/>
          </w:tcPr>
          <w:p w14:paraId="1448494D" w14:textId="52C0F5A0" w:rsidR="00AD3DBB" w:rsidRDefault="00AD3DBB" w:rsidP="00D96AE0">
            <w:pPr>
              <w:rPr>
                <w:lang w:val="en-US"/>
              </w:rPr>
            </w:pPr>
            <w:r>
              <w:rPr>
                <w:lang w:val="en-US"/>
              </w:rPr>
              <w:t>Travel</w:t>
            </w:r>
          </w:p>
        </w:tc>
        <w:tc>
          <w:tcPr>
            <w:tcW w:w="6285" w:type="dxa"/>
          </w:tcPr>
          <w:p w14:paraId="3430BD34" w14:textId="062AF00A" w:rsidR="00AD3DBB" w:rsidRDefault="00AD3DBB" w:rsidP="00D96AE0">
            <w:pPr>
              <w:rPr>
                <w:lang w:val="en-US"/>
              </w:rPr>
            </w:pPr>
            <w:r>
              <w:rPr>
                <w:lang w:val="en-US"/>
              </w:rPr>
              <w:t>Du lịch tới thành phố bất kì</w:t>
            </w:r>
          </w:p>
        </w:tc>
      </w:tr>
      <w:tr w:rsidR="00AD3DBB" w:rsidRPr="008846F1" w14:paraId="6ECEFEAC" w14:textId="77777777" w:rsidTr="00D96AE0">
        <w:tc>
          <w:tcPr>
            <w:tcW w:w="2958" w:type="dxa"/>
          </w:tcPr>
          <w:p w14:paraId="31FE2374" w14:textId="3ABEB3B2" w:rsidR="00AD3DBB" w:rsidRDefault="00AD3DBB" w:rsidP="00D96AE0">
            <w:pPr>
              <w:rPr>
                <w:lang w:val="en-US"/>
              </w:rPr>
            </w:pPr>
            <w:r>
              <w:rPr>
                <w:lang w:val="en-US"/>
              </w:rPr>
              <w:t>Upgrage</w:t>
            </w:r>
          </w:p>
        </w:tc>
        <w:tc>
          <w:tcPr>
            <w:tcW w:w="6285" w:type="dxa"/>
          </w:tcPr>
          <w:p w14:paraId="7DA2EF9B" w14:textId="72A16FE8" w:rsidR="00AD3DBB" w:rsidRDefault="00AD3DBB" w:rsidP="00D96AE0">
            <w:pPr>
              <w:rPr>
                <w:lang w:val="en-US"/>
              </w:rPr>
            </w:pPr>
            <w:r>
              <w:rPr>
                <w:lang w:val="en-US"/>
              </w:rPr>
              <w:t>Nâng cấp 1 thành phố bất kì</w:t>
            </w:r>
          </w:p>
        </w:tc>
      </w:tr>
      <w:tr w:rsidR="00AD3DBB" w:rsidRPr="008846F1" w14:paraId="18628188" w14:textId="77777777" w:rsidTr="00D96AE0">
        <w:tc>
          <w:tcPr>
            <w:tcW w:w="2958" w:type="dxa"/>
          </w:tcPr>
          <w:p w14:paraId="5FFB7278" w14:textId="7D30E398" w:rsidR="00AD3DBB" w:rsidRDefault="00AD3DBB" w:rsidP="00D96AE0">
            <w:pPr>
              <w:rPr>
                <w:lang w:val="en-US"/>
              </w:rPr>
            </w:pPr>
            <w:r>
              <w:rPr>
                <w:lang w:val="en-US"/>
              </w:rPr>
              <w:t>Start</w:t>
            </w:r>
          </w:p>
        </w:tc>
        <w:tc>
          <w:tcPr>
            <w:tcW w:w="6285" w:type="dxa"/>
          </w:tcPr>
          <w:p w14:paraId="4C634BDF" w14:textId="41236A0C" w:rsidR="00AD3DBB" w:rsidRDefault="00AD3DBB" w:rsidP="00D96AE0">
            <w:pPr>
              <w:rPr>
                <w:lang w:val="en-US"/>
              </w:rPr>
            </w:pPr>
            <w:r>
              <w:rPr>
                <w:lang w:val="en-US"/>
              </w:rPr>
              <w:t>Thêm lượt</w:t>
            </w:r>
          </w:p>
        </w:tc>
      </w:tr>
      <w:tr w:rsidR="00AD3DBB" w:rsidRPr="008846F1" w14:paraId="126AD678" w14:textId="77777777" w:rsidTr="00D96AE0">
        <w:tc>
          <w:tcPr>
            <w:tcW w:w="2958" w:type="dxa"/>
          </w:tcPr>
          <w:p w14:paraId="5609F022" w14:textId="05BAEB69" w:rsidR="00AD3DBB" w:rsidRDefault="00AD3DBB" w:rsidP="00D96AE0">
            <w:pPr>
              <w:rPr>
                <w:lang w:val="en-US"/>
              </w:rPr>
            </w:pPr>
            <w:r>
              <w:rPr>
                <w:lang w:val="en-US"/>
              </w:rPr>
              <w:t>KhiVan</w:t>
            </w:r>
          </w:p>
        </w:tc>
        <w:tc>
          <w:tcPr>
            <w:tcW w:w="6285" w:type="dxa"/>
          </w:tcPr>
          <w:p w14:paraId="564E3C44" w14:textId="1F20E3FF" w:rsidR="00AD3DBB" w:rsidRDefault="00AD3DBB" w:rsidP="00D96AE0">
            <w:pPr>
              <w:rPr>
                <w:lang w:val="en-US"/>
              </w:rPr>
            </w:pPr>
            <w:r>
              <w:rPr>
                <w:lang w:val="en-US"/>
              </w:rPr>
              <w:t>Nộp thuế</w:t>
            </w:r>
          </w:p>
        </w:tc>
      </w:tr>
      <w:tr w:rsidR="00AD3DBB" w:rsidRPr="008846F1" w14:paraId="1D813765" w14:textId="77777777" w:rsidTr="00D96AE0">
        <w:tc>
          <w:tcPr>
            <w:tcW w:w="2958" w:type="dxa"/>
          </w:tcPr>
          <w:p w14:paraId="054305DD" w14:textId="6B56F385" w:rsidR="00AD3DBB" w:rsidRDefault="00AD3DBB" w:rsidP="00D96AE0">
            <w:pPr>
              <w:rPr>
                <w:lang w:val="en-US"/>
              </w:rPr>
            </w:pPr>
            <w:r>
              <w:rPr>
                <w:lang w:val="en-US"/>
              </w:rPr>
              <w:t>SwapCity</w:t>
            </w:r>
          </w:p>
        </w:tc>
        <w:tc>
          <w:tcPr>
            <w:tcW w:w="6285" w:type="dxa"/>
          </w:tcPr>
          <w:p w14:paraId="774497D1" w14:textId="73AB3540" w:rsidR="00AD3DBB" w:rsidRDefault="00AD3DBB" w:rsidP="00D96AE0">
            <w:pPr>
              <w:rPr>
                <w:lang w:val="en-US"/>
              </w:rPr>
            </w:pPr>
            <w:r>
              <w:rPr>
                <w:lang w:val="en-US"/>
              </w:rPr>
              <w:t>Đổi thành phố với người chơi khác</w:t>
            </w:r>
          </w:p>
        </w:tc>
      </w:tr>
      <w:tr w:rsidR="00AD3DBB" w:rsidRPr="008846F1" w14:paraId="426C82BC" w14:textId="77777777" w:rsidTr="00D96AE0">
        <w:tc>
          <w:tcPr>
            <w:tcW w:w="2958" w:type="dxa"/>
          </w:tcPr>
          <w:p w14:paraId="2B6DE0F9" w14:textId="54716EBE" w:rsidR="00AD3DBB" w:rsidRDefault="00AD3DBB" w:rsidP="00D96AE0">
            <w:pPr>
              <w:rPr>
                <w:lang w:val="en-US"/>
              </w:rPr>
            </w:pPr>
            <w:r>
              <w:rPr>
                <w:lang w:val="en-US"/>
              </w:rPr>
              <w:t>MiniGame</w:t>
            </w:r>
          </w:p>
        </w:tc>
        <w:tc>
          <w:tcPr>
            <w:tcW w:w="6285" w:type="dxa"/>
          </w:tcPr>
          <w:p w14:paraId="315C711F" w14:textId="3641737D" w:rsidR="00AD3DBB" w:rsidRDefault="00AD3DBB" w:rsidP="00D96AE0">
            <w:pPr>
              <w:rPr>
                <w:lang w:val="en-US"/>
              </w:rPr>
            </w:pPr>
            <w:r>
              <w:rPr>
                <w:lang w:val="en-US"/>
              </w:rPr>
              <w:t>Trò chơi may rủi nhận tiền</w:t>
            </w:r>
          </w:p>
        </w:tc>
      </w:tr>
      <w:tr w:rsidR="00AD3DBB" w:rsidRPr="008846F1" w14:paraId="035D1143" w14:textId="77777777" w:rsidTr="00D96AE0">
        <w:tc>
          <w:tcPr>
            <w:tcW w:w="2958" w:type="dxa"/>
          </w:tcPr>
          <w:p w14:paraId="6E5B14C2" w14:textId="050EEB64" w:rsidR="00AD3DBB" w:rsidRDefault="00AD3DBB" w:rsidP="00D96AE0">
            <w:pPr>
              <w:rPr>
                <w:lang w:val="en-US"/>
              </w:rPr>
            </w:pPr>
            <w:r>
              <w:rPr>
                <w:lang w:val="en-US"/>
              </w:rPr>
              <w:t>Building</w:t>
            </w:r>
          </w:p>
        </w:tc>
        <w:tc>
          <w:tcPr>
            <w:tcW w:w="6285" w:type="dxa"/>
          </w:tcPr>
          <w:p w14:paraId="37383BDB" w14:textId="07A97F27" w:rsidR="00AD3DBB" w:rsidRDefault="00AD3DBB" w:rsidP="00D96AE0">
            <w:pPr>
              <w:rPr>
                <w:lang w:val="en-US"/>
              </w:rPr>
            </w:pPr>
            <w:r>
              <w:rPr>
                <w:lang w:val="en-US"/>
              </w:rPr>
              <w:t>Nhà trên thành phố</w:t>
            </w:r>
          </w:p>
        </w:tc>
      </w:tr>
    </w:tbl>
    <w:p w14:paraId="359A1BA9" w14:textId="5A7C8FD7" w:rsidR="0024596C" w:rsidRDefault="0024596C" w:rsidP="00ED6D44"/>
    <w:p w14:paraId="77A70F35" w14:textId="77777777" w:rsidR="0024596C" w:rsidRDefault="0024596C">
      <w:pPr>
        <w:widowControl/>
        <w:spacing w:line="240" w:lineRule="auto"/>
      </w:pPr>
      <w:r>
        <w:br w:type="page"/>
      </w:r>
    </w:p>
    <w:p w14:paraId="6654B3A4" w14:textId="6AA7A8B8" w:rsidR="00B71150" w:rsidRDefault="0024596C" w:rsidP="0024596C">
      <w:pPr>
        <w:ind w:left="1440"/>
      </w:pPr>
      <w:r>
        <w:rPr>
          <w:noProof/>
        </w:rPr>
        <w:lastRenderedPageBreak/>
        <w:drawing>
          <wp:inline distT="0" distB="0" distL="0" distR="0" wp14:anchorId="444661B6" wp14:editId="43623BA0">
            <wp:extent cx="4277309" cy="6194066"/>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101" cy="6206798"/>
                    </a:xfrm>
                    <a:prstGeom prst="rect">
                      <a:avLst/>
                    </a:prstGeom>
                  </pic:spPr>
                </pic:pic>
              </a:graphicData>
            </a:graphic>
          </wp:inline>
        </w:drawing>
      </w:r>
    </w:p>
    <w:p w14:paraId="3D008F22" w14:textId="77777777" w:rsidR="0024596C" w:rsidRDefault="0024596C" w:rsidP="0024596C">
      <w:pPr>
        <w:ind w:left="1440"/>
      </w:pPr>
    </w:p>
    <w:tbl>
      <w:tblPr>
        <w:tblStyle w:val="LiBang"/>
        <w:tblW w:w="0" w:type="auto"/>
        <w:tblLook w:val="00A0" w:firstRow="1" w:lastRow="0" w:firstColumn="1" w:lastColumn="0" w:noHBand="0" w:noVBand="0"/>
      </w:tblPr>
      <w:tblGrid>
        <w:gridCol w:w="2958"/>
        <w:gridCol w:w="6285"/>
      </w:tblGrid>
      <w:tr w:rsidR="0024596C" w:rsidRPr="008846F1" w14:paraId="168B1047" w14:textId="77777777" w:rsidTr="00D96AE0">
        <w:tc>
          <w:tcPr>
            <w:tcW w:w="2958" w:type="dxa"/>
          </w:tcPr>
          <w:p w14:paraId="25FA71BD" w14:textId="77777777" w:rsidR="0024596C" w:rsidRPr="00CE1DD7" w:rsidRDefault="0024596C" w:rsidP="00D96AE0">
            <w:pPr>
              <w:rPr>
                <w:b/>
              </w:rPr>
            </w:pPr>
            <w:r w:rsidRPr="00CE1DD7">
              <w:rPr>
                <w:b/>
              </w:rPr>
              <w:t>Lớp đối tượng</w:t>
            </w:r>
          </w:p>
        </w:tc>
        <w:tc>
          <w:tcPr>
            <w:tcW w:w="6285" w:type="dxa"/>
          </w:tcPr>
          <w:p w14:paraId="13EA1743" w14:textId="77777777" w:rsidR="0024596C" w:rsidRPr="00CE1DD7" w:rsidRDefault="0024596C" w:rsidP="00D96AE0">
            <w:pPr>
              <w:rPr>
                <w:b/>
              </w:rPr>
            </w:pPr>
            <w:r w:rsidRPr="00CE1DD7">
              <w:rPr>
                <w:b/>
              </w:rPr>
              <w:t>Diễn giải</w:t>
            </w:r>
          </w:p>
        </w:tc>
      </w:tr>
      <w:tr w:rsidR="0024596C" w:rsidRPr="008846F1" w14:paraId="3A8F48A4" w14:textId="77777777" w:rsidTr="00D96AE0">
        <w:tc>
          <w:tcPr>
            <w:tcW w:w="2958" w:type="dxa"/>
          </w:tcPr>
          <w:p w14:paraId="6FFC2A57" w14:textId="77777777" w:rsidR="0024596C" w:rsidRPr="00CB1D95" w:rsidRDefault="0024596C" w:rsidP="00D96AE0">
            <w:pPr>
              <w:rPr>
                <w:lang w:val="en-US"/>
              </w:rPr>
            </w:pPr>
            <w:r>
              <w:rPr>
                <w:lang w:val="en-US"/>
              </w:rPr>
              <w:t>Monobehavier</w:t>
            </w:r>
          </w:p>
        </w:tc>
        <w:tc>
          <w:tcPr>
            <w:tcW w:w="6285" w:type="dxa"/>
          </w:tcPr>
          <w:p w14:paraId="37F12E70" w14:textId="77777777" w:rsidR="0024596C" w:rsidRPr="00CB1D95" w:rsidRDefault="0024596C" w:rsidP="00D96AE0">
            <w:pPr>
              <w:rPr>
                <w:lang w:val="en-US"/>
              </w:rPr>
            </w:pPr>
            <w:r>
              <w:rPr>
                <w:lang w:val="en-US"/>
              </w:rPr>
              <w:t>Lớp quản lý GameObject của UnityEngine</w:t>
            </w:r>
          </w:p>
        </w:tc>
      </w:tr>
      <w:tr w:rsidR="0024596C" w:rsidRPr="008846F1" w14:paraId="08360341" w14:textId="77777777" w:rsidTr="00D96AE0">
        <w:tc>
          <w:tcPr>
            <w:tcW w:w="2958" w:type="dxa"/>
          </w:tcPr>
          <w:p w14:paraId="25E2A022" w14:textId="122F02A1" w:rsidR="0024596C" w:rsidRPr="00CB1D95" w:rsidRDefault="0024596C" w:rsidP="00D96AE0">
            <w:pPr>
              <w:rPr>
                <w:lang w:val="en-US"/>
              </w:rPr>
            </w:pPr>
            <w:r>
              <w:rPr>
                <w:lang w:val="en-US"/>
              </w:rPr>
              <w:t>DiceModel</w:t>
            </w:r>
          </w:p>
        </w:tc>
        <w:tc>
          <w:tcPr>
            <w:tcW w:w="6285" w:type="dxa"/>
          </w:tcPr>
          <w:p w14:paraId="0226090E" w14:textId="5CED7F37" w:rsidR="0024596C" w:rsidRPr="00CB1D95" w:rsidRDefault="0024596C" w:rsidP="00D96AE0">
            <w:pPr>
              <w:rPr>
                <w:lang w:val="en-US"/>
              </w:rPr>
            </w:pPr>
            <w:r>
              <w:rPr>
                <w:lang w:val="en-US"/>
              </w:rPr>
              <w:t>Xử lý xúc xắc</w:t>
            </w:r>
          </w:p>
        </w:tc>
      </w:tr>
      <w:tr w:rsidR="0024596C" w:rsidRPr="008846F1" w14:paraId="71C3037D" w14:textId="77777777" w:rsidTr="00D96AE0">
        <w:tc>
          <w:tcPr>
            <w:tcW w:w="2958" w:type="dxa"/>
          </w:tcPr>
          <w:p w14:paraId="31C5D15B" w14:textId="64690A21" w:rsidR="0024596C" w:rsidRDefault="0024596C" w:rsidP="00D96AE0">
            <w:pPr>
              <w:rPr>
                <w:lang w:val="en-US"/>
              </w:rPr>
            </w:pPr>
            <w:r>
              <w:rPr>
                <w:lang w:val="en-US"/>
              </w:rPr>
              <w:t>SingleDiceModel</w:t>
            </w:r>
          </w:p>
        </w:tc>
        <w:tc>
          <w:tcPr>
            <w:tcW w:w="6285" w:type="dxa"/>
          </w:tcPr>
          <w:p w14:paraId="0CFD701F" w14:textId="3057492A" w:rsidR="0024596C" w:rsidRDefault="0024596C" w:rsidP="00D96AE0">
            <w:pPr>
              <w:rPr>
                <w:lang w:val="en-US"/>
              </w:rPr>
            </w:pPr>
            <w:r>
              <w:rPr>
                <w:lang w:val="en-US"/>
              </w:rPr>
              <w:t>Xử lý xúc xắc đơn( Game sẽ có 2 xúc xắc)</w:t>
            </w:r>
          </w:p>
        </w:tc>
      </w:tr>
      <w:tr w:rsidR="0024596C" w:rsidRPr="008846F1" w14:paraId="10CF12BD" w14:textId="77777777" w:rsidTr="00D96AE0">
        <w:tc>
          <w:tcPr>
            <w:tcW w:w="2958" w:type="dxa"/>
          </w:tcPr>
          <w:p w14:paraId="36EDCC0F" w14:textId="09B87BB0" w:rsidR="0024596C" w:rsidRDefault="0024596C" w:rsidP="00D96AE0">
            <w:pPr>
              <w:rPr>
                <w:lang w:val="en-US"/>
              </w:rPr>
            </w:pPr>
            <w:r>
              <w:rPr>
                <w:lang w:val="en-US"/>
              </w:rPr>
              <w:t>DiceSide</w:t>
            </w:r>
          </w:p>
        </w:tc>
        <w:tc>
          <w:tcPr>
            <w:tcW w:w="6285" w:type="dxa"/>
          </w:tcPr>
          <w:p w14:paraId="5BBA2FF8" w14:textId="6DEC38EE" w:rsidR="0024596C" w:rsidRDefault="0024596C" w:rsidP="00D96AE0">
            <w:pPr>
              <w:rPr>
                <w:lang w:val="en-US"/>
              </w:rPr>
            </w:pPr>
            <w:r>
              <w:rPr>
                <w:lang w:val="en-US"/>
              </w:rPr>
              <w:t>Thông tin 1 mặ</w:t>
            </w:r>
            <w:r w:rsidR="00781661">
              <w:rPr>
                <w:lang w:val="en-US"/>
              </w:rPr>
              <w:t>t</w:t>
            </w:r>
            <w:r>
              <w:rPr>
                <w:lang w:val="en-US"/>
              </w:rPr>
              <w:t xml:space="preserve"> của xúc xắc</w:t>
            </w:r>
          </w:p>
        </w:tc>
      </w:tr>
    </w:tbl>
    <w:p w14:paraId="5395696E" w14:textId="77777777" w:rsidR="0024596C" w:rsidRDefault="0024596C" w:rsidP="0024596C">
      <w:pPr>
        <w:ind w:left="1440"/>
      </w:pPr>
    </w:p>
    <w:p w14:paraId="4B5CB60C" w14:textId="07B7AD1F" w:rsidR="0024596C" w:rsidRDefault="0024596C">
      <w:pPr>
        <w:widowControl/>
        <w:spacing w:line="240" w:lineRule="auto"/>
      </w:pPr>
      <w:r>
        <w:br w:type="page"/>
      </w:r>
    </w:p>
    <w:p w14:paraId="2C7929F2" w14:textId="08D4FA60" w:rsidR="00B71150" w:rsidRDefault="00C742AB" w:rsidP="00C742AB">
      <w:pPr>
        <w:ind w:left="1440"/>
      </w:pPr>
      <w:r>
        <w:rPr>
          <w:noProof/>
        </w:rPr>
        <w:lastRenderedPageBreak/>
        <w:drawing>
          <wp:inline distT="0" distB="0" distL="0" distR="0" wp14:anchorId="1CC2C2D2" wp14:editId="76B8BEA3">
            <wp:extent cx="4371975" cy="23431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2343150"/>
                    </a:xfrm>
                    <a:prstGeom prst="rect">
                      <a:avLst/>
                    </a:prstGeom>
                  </pic:spPr>
                </pic:pic>
              </a:graphicData>
            </a:graphic>
          </wp:inline>
        </w:drawing>
      </w:r>
    </w:p>
    <w:tbl>
      <w:tblPr>
        <w:tblStyle w:val="LiBang"/>
        <w:tblW w:w="0" w:type="auto"/>
        <w:tblLook w:val="00A0" w:firstRow="1" w:lastRow="0" w:firstColumn="1" w:lastColumn="0" w:noHBand="0" w:noVBand="0"/>
      </w:tblPr>
      <w:tblGrid>
        <w:gridCol w:w="2958"/>
        <w:gridCol w:w="6285"/>
      </w:tblGrid>
      <w:tr w:rsidR="00C742AB" w:rsidRPr="008846F1" w14:paraId="41F1BC41" w14:textId="77777777" w:rsidTr="00D96AE0">
        <w:tc>
          <w:tcPr>
            <w:tcW w:w="2958" w:type="dxa"/>
          </w:tcPr>
          <w:p w14:paraId="2B6151F9" w14:textId="77777777" w:rsidR="00C742AB" w:rsidRPr="00CE1DD7" w:rsidRDefault="00C742AB" w:rsidP="00D96AE0">
            <w:pPr>
              <w:rPr>
                <w:b/>
              </w:rPr>
            </w:pPr>
            <w:r w:rsidRPr="00CE1DD7">
              <w:rPr>
                <w:b/>
              </w:rPr>
              <w:t>Lớp đối tượng</w:t>
            </w:r>
          </w:p>
        </w:tc>
        <w:tc>
          <w:tcPr>
            <w:tcW w:w="6285" w:type="dxa"/>
          </w:tcPr>
          <w:p w14:paraId="4F927DD2" w14:textId="77777777" w:rsidR="00C742AB" w:rsidRPr="00CE1DD7" w:rsidRDefault="00C742AB" w:rsidP="00D96AE0">
            <w:pPr>
              <w:rPr>
                <w:b/>
              </w:rPr>
            </w:pPr>
            <w:r w:rsidRPr="00CE1DD7">
              <w:rPr>
                <w:b/>
              </w:rPr>
              <w:t>Diễn giải</w:t>
            </w:r>
          </w:p>
        </w:tc>
      </w:tr>
      <w:tr w:rsidR="00C742AB" w:rsidRPr="008846F1" w14:paraId="73C35E49" w14:textId="77777777" w:rsidTr="00D96AE0">
        <w:tc>
          <w:tcPr>
            <w:tcW w:w="2958" w:type="dxa"/>
          </w:tcPr>
          <w:p w14:paraId="71CFD0B8" w14:textId="5930D9B0" w:rsidR="00C742AB" w:rsidRPr="00CB1D95" w:rsidRDefault="00C742AB" w:rsidP="00D96AE0">
            <w:pPr>
              <w:rPr>
                <w:lang w:val="en-US"/>
              </w:rPr>
            </w:pPr>
            <w:r>
              <w:rPr>
                <w:lang w:val="en-US"/>
              </w:rPr>
              <w:t>GameInfoModel</w:t>
            </w:r>
          </w:p>
        </w:tc>
        <w:tc>
          <w:tcPr>
            <w:tcW w:w="6285" w:type="dxa"/>
          </w:tcPr>
          <w:p w14:paraId="4C870B25" w14:textId="074313B9" w:rsidR="00C742AB" w:rsidRPr="00CB1D95" w:rsidRDefault="00C742AB" w:rsidP="00D96AE0">
            <w:pPr>
              <w:rPr>
                <w:lang w:val="en-US"/>
              </w:rPr>
            </w:pPr>
            <w:r>
              <w:rPr>
                <w:lang w:val="en-US"/>
              </w:rPr>
              <w:t xml:space="preserve">Lớp </w:t>
            </w:r>
            <w:r w:rsidR="006A0BFE">
              <w:rPr>
                <w:lang w:val="en-US"/>
              </w:rPr>
              <w:t>trao đổi</w:t>
            </w:r>
            <w:r>
              <w:rPr>
                <w:lang w:val="en-US"/>
              </w:rPr>
              <w:t xml:space="preserve"> các thông tin phòng, player</w:t>
            </w:r>
            <w:r w:rsidR="006A0BFE">
              <w:rPr>
                <w:lang w:val="en-US"/>
              </w:rPr>
              <w:t xml:space="preserve"> với  Database</w:t>
            </w:r>
          </w:p>
        </w:tc>
      </w:tr>
    </w:tbl>
    <w:p w14:paraId="6D95EAE5" w14:textId="3B396787" w:rsidR="00C742AB" w:rsidRDefault="00CB7A98" w:rsidP="00CB7A98">
      <w:r>
        <w:rPr>
          <w:noProof/>
        </w:rPr>
        <w:drawing>
          <wp:inline distT="0" distB="0" distL="0" distR="0" wp14:anchorId="24458C8C" wp14:editId="77A0FF6B">
            <wp:extent cx="5732145" cy="3402330"/>
            <wp:effectExtent l="0" t="0" r="1905" b="762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402330"/>
                    </a:xfrm>
                    <a:prstGeom prst="rect">
                      <a:avLst/>
                    </a:prstGeom>
                  </pic:spPr>
                </pic:pic>
              </a:graphicData>
            </a:graphic>
          </wp:inline>
        </w:drawing>
      </w:r>
    </w:p>
    <w:tbl>
      <w:tblPr>
        <w:tblStyle w:val="LiBang"/>
        <w:tblW w:w="0" w:type="auto"/>
        <w:tblLook w:val="00A0" w:firstRow="1" w:lastRow="0" w:firstColumn="1" w:lastColumn="0" w:noHBand="0" w:noVBand="0"/>
      </w:tblPr>
      <w:tblGrid>
        <w:gridCol w:w="2958"/>
        <w:gridCol w:w="6285"/>
      </w:tblGrid>
      <w:tr w:rsidR="00D63759" w:rsidRPr="008846F1" w14:paraId="5C54AB2B" w14:textId="77777777" w:rsidTr="00D96AE0">
        <w:tc>
          <w:tcPr>
            <w:tcW w:w="2958" w:type="dxa"/>
          </w:tcPr>
          <w:p w14:paraId="0B0A7926" w14:textId="77777777" w:rsidR="00D63759" w:rsidRPr="00CE1DD7" w:rsidRDefault="00D63759" w:rsidP="00D96AE0">
            <w:pPr>
              <w:rPr>
                <w:b/>
              </w:rPr>
            </w:pPr>
            <w:r w:rsidRPr="00CE1DD7">
              <w:rPr>
                <w:b/>
              </w:rPr>
              <w:t>Lớp đối tượng</w:t>
            </w:r>
          </w:p>
        </w:tc>
        <w:tc>
          <w:tcPr>
            <w:tcW w:w="6285" w:type="dxa"/>
          </w:tcPr>
          <w:p w14:paraId="2BD66E5D" w14:textId="77777777" w:rsidR="00D63759" w:rsidRPr="00CE1DD7" w:rsidRDefault="00D63759" w:rsidP="00D96AE0">
            <w:pPr>
              <w:rPr>
                <w:b/>
              </w:rPr>
            </w:pPr>
            <w:r w:rsidRPr="00CE1DD7">
              <w:rPr>
                <w:b/>
              </w:rPr>
              <w:t>Diễn giải</w:t>
            </w:r>
          </w:p>
        </w:tc>
      </w:tr>
      <w:tr w:rsidR="0002718E" w:rsidRPr="008846F1" w14:paraId="16FC9146" w14:textId="77777777" w:rsidTr="00D96AE0">
        <w:tc>
          <w:tcPr>
            <w:tcW w:w="2958" w:type="dxa"/>
          </w:tcPr>
          <w:p w14:paraId="0D800D13" w14:textId="77777777" w:rsidR="0002718E" w:rsidRPr="00CB1D95" w:rsidRDefault="0002718E" w:rsidP="00D96AE0">
            <w:pPr>
              <w:rPr>
                <w:lang w:val="en-US"/>
              </w:rPr>
            </w:pPr>
            <w:r>
              <w:rPr>
                <w:lang w:val="en-US"/>
              </w:rPr>
              <w:t>Monobehavier</w:t>
            </w:r>
          </w:p>
        </w:tc>
        <w:tc>
          <w:tcPr>
            <w:tcW w:w="6285" w:type="dxa"/>
          </w:tcPr>
          <w:p w14:paraId="048254D1" w14:textId="77777777" w:rsidR="0002718E" w:rsidRPr="00CB1D95" w:rsidRDefault="0002718E" w:rsidP="00D96AE0">
            <w:pPr>
              <w:rPr>
                <w:lang w:val="en-US"/>
              </w:rPr>
            </w:pPr>
            <w:r>
              <w:rPr>
                <w:lang w:val="en-US"/>
              </w:rPr>
              <w:t>Lớp quản lý GameObject của UnityEngine</w:t>
            </w:r>
          </w:p>
        </w:tc>
      </w:tr>
      <w:tr w:rsidR="00D63759" w:rsidRPr="008846F1" w14:paraId="4608725F" w14:textId="77777777" w:rsidTr="00D96AE0">
        <w:tc>
          <w:tcPr>
            <w:tcW w:w="2958" w:type="dxa"/>
          </w:tcPr>
          <w:p w14:paraId="3737721B" w14:textId="7BF53974" w:rsidR="00D63759" w:rsidRPr="00CB1D95" w:rsidRDefault="0002718E" w:rsidP="00D96AE0">
            <w:pPr>
              <w:rPr>
                <w:lang w:val="en-US"/>
              </w:rPr>
            </w:pPr>
            <w:r>
              <w:rPr>
                <w:lang w:val="en-US"/>
              </w:rPr>
              <w:t>LoginModel</w:t>
            </w:r>
          </w:p>
        </w:tc>
        <w:tc>
          <w:tcPr>
            <w:tcW w:w="6285" w:type="dxa"/>
          </w:tcPr>
          <w:p w14:paraId="65213559" w14:textId="7A7506C4" w:rsidR="00D63759" w:rsidRPr="00CB1D95" w:rsidRDefault="0002718E" w:rsidP="00D96AE0">
            <w:pPr>
              <w:rPr>
                <w:lang w:val="en-US"/>
              </w:rPr>
            </w:pPr>
            <w:r>
              <w:rPr>
                <w:lang w:val="en-US"/>
              </w:rPr>
              <w:t>Lớp xử lý thông tin đăng nhập</w:t>
            </w:r>
          </w:p>
        </w:tc>
      </w:tr>
      <w:tr w:rsidR="0002718E" w:rsidRPr="008846F1" w14:paraId="7B372E77" w14:textId="77777777" w:rsidTr="00D96AE0">
        <w:tc>
          <w:tcPr>
            <w:tcW w:w="2958" w:type="dxa"/>
          </w:tcPr>
          <w:p w14:paraId="2ADB8657" w14:textId="3F176463" w:rsidR="0002718E" w:rsidRDefault="0002718E" w:rsidP="00D96AE0">
            <w:pPr>
              <w:rPr>
                <w:lang w:val="en-US"/>
              </w:rPr>
            </w:pPr>
            <w:r>
              <w:rPr>
                <w:lang w:val="en-US"/>
              </w:rPr>
              <w:t>SignUpModel</w:t>
            </w:r>
          </w:p>
        </w:tc>
        <w:tc>
          <w:tcPr>
            <w:tcW w:w="6285" w:type="dxa"/>
          </w:tcPr>
          <w:p w14:paraId="42BD8229" w14:textId="2B85E6F5" w:rsidR="0002718E" w:rsidRDefault="0002718E" w:rsidP="00D96AE0">
            <w:pPr>
              <w:rPr>
                <w:lang w:val="en-US"/>
              </w:rPr>
            </w:pPr>
            <w:r>
              <w:rPr>
                <w:lang w:val="en-US"/>
              </w:rPr>
              <w:t>Lớp xử lý thông tin đăng kí</w:t>
            </w:r>
          </w:p>
        </w:tc>
      </w:tr>
      <w:tr w:rsidR="00CB7A98" w:rsidRPr="008846F1" w14:paraId="45019DBA" w14:textId="77777777" w:rsidTr="00D96AE0">
        <w:tc>
          <w:tcPr>
            <w:tcW w:w="2958" w:type="dxa"/>
          </w:tcPr>
          <w:p w14:paraId="0E4ED252" w14:textId="2E3F9954" w:rsidR="00CB7A98" w:rsidRDefault="00CB7A98" w:rsidP="00D96AE0">
            <w:pPr>
              <w:rPr>
                <w:lang w:val="en-US"/>
              </w:rPr>
            </w:pPr>
            <w:r>
              <w:rPr>
                <w:lang w:val="en-US"/>
              </w:rPr>
              <w:t>LobbyModel</w:t>
            </w:r>
          </w:p>
        </w:tc>
        <w:tc>
          <w:tcPr>
            <w:tcW w:w="6285" w:type="dxa"/>
          </w:tcPr>
          <w:p w14:paraId="00E75056" w14:textId="7301E0F2" w:rsidR="00CB7A98" w:rsidRDefault="00CB7A98" w:rsidP="00D96AE0">
            <w:pPr>
              <w:rPr>
                <w:lang w:val="en-US"/>
              </w:rPr>
            </w:pPr>
            <w:r>
              <w:rPr>
                <w:lang w:val="en-US"/>
              </w:rPr>
              <w:t>Các phòng</w:t>
            </w:r>
          </w:p>
        </w:tc>
      </w:tr>
    </w:tbl>
    <w:p w14:paraId="703DB9B6" w14:textId="77777777" w:rsidR="00D63759" w:rsidRDefault="00D63759" w:rsidP="00D63759">
      <w:pPr>
        <w:ind w:left="2880"/>
      </w:pPr>
    </w:p>
    <w:p w14:paraId="30295C50" w14:textId="37BF4AFF" w:rsidR="007F5BE8" w:rsidRDefault="003F26E7" w:rsidP="003F26E7">
      <w:pPr>
        <w:spacing w:line="360" w:lineRule="auto"/>
        <w:jc w:val="both"/>
        <w:rPr>
          <w:b/>
          <w:lang w:val="en-US"/>
        </w:rPr>
      </w:pPr>
      <w:r>
        <w:rPr>
          <w:b/>
          <w:lang w:val="en-US"/>
        </w:rPr>
        <w:t>Info</w:t>
      </w:r>
      <w:r w:rsidRPr="00AF501B">
        <w:rPr>
          <w:b/>
          <w:lang w:val="en-US"/>
        </w:rPr>
        <w:t>-Layer</w:t>
      </w:r>
    </w:p>
    <w:p w14:paraId="40ACF639" w14:textId="0F8599F9" w:rsidR="007F5BE8" w:rsidRPr="007F5BE8" w:rsidRDefault="007F5BE8" w:rsidP="003F26E7">
      <w:pPr>
        <w:spacing w:line="360" w:lineRule="auto"/>
        <w:jc w:val="both"/>
        <w:rPr>
          <w:bCs/>
          <w:lang w:val="en-US"/>
        </w:rPr>
      </w:pPr>
      <w:r>
        <w:rPr>
          <w:bCs/>
          <w:lang w:val="en-US"/>
        </w:rPr>
        <w:tab/>
        <w:t>Lớp Info là lớp trung gian để model có thể đẩy dữ liệu lên firebase, vì đặc thù của hệ CSDL chỉ nhận dữ liệu dạng JSON nên không được có các phương thức get; set</w:t>
      </w:r>
    </w:p>
    <w:p w14:paraId="29CA5906" w14:textId="2DF1A0EC" w:rsidR="00264AC9" w:rsidRDefault="00264AC9" w:rsidP="003F26E7">
      <w:pPr>
        <w:spacing w:line="360" w:lineRule="auto"/>
        <w:jc w:val="both"/>
        <w:rPr>
          <w:b/>
          <w:lang w:val="en-US"/>
        </w:rPr>
      </w:pPr>
      <w:r>
        <w:rPr>
          <w:noProof/>
        </w:rPr>
        <w:lastRenderedPageBreak/>
        <w:drawing>
          <wp:inline distT="0" distB="0" distL="0" distR="0" wp14:anchorId="6A58F4C2" wp14:editId="71B2B46E">
            <wp:extent cx="5391150" cy="26479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2647950"/>
                    </a:xfrm>
                    <a:prstGeom prst="rect">
                      <a:avLst/>
                    </a:prstGeom>
                  </pic:spPr>
                </pic:pic>
              </a:graphicData>
            </a:graphic>
          </wp:inline>
        </w:drawing>
      </w:r>
    </w:p>
    <w:tbl>
      <w:tblPr>
        <w:tblStyle w:val="LiBang"/>
        <w:tblW w:w="0" w:type="auto"/>
        <w:tblLook w:val="00A0" w:firstRow="1" w:lastRow="0" w:firstColumn="1" w:lastColumn="0" w:noHBand="0" w:noVBand="0"/>
      </w:tblPr>
      <w:tblGrid>
        <w:gridCol w:w="2958"/>
        <w:gridCol w:w="6285"/>
      </w:tblGrid>
      <w:tr w:rsidR="007F5BE8" w:rsidRPr="008846F1" w14:paraId="3B9F8B3A" w14:textId="77777777" w:rsidTr="00D96AE0">
        <w:tc>
          <w:tcPr>
            <w:tcW w:w="2958" w:type="dxa"/>
          </w:tcPr>
          <w:p w14:paraId="0203E35E" w14:textId="77777777" w:rsidR="007F5BE8" w:rsidRPr="00CE1DD7" w:rsidRDefault="007F5BE8" w:rsidP="00D96AE0">
            <w:pPr>
              <w:rPr>
                <w:b/>
              </w:rPr>
            </w:pPr>
            <w:r w:rsidRPr="00CE1DD7">
              <w:rPr>
                <w:b/>
              </w:rPr>
              <w:t>Lớp đối tượng</w:t>
            </w:r>
          </w:p>
        </w:tc>
        <w:tc>
          <w:tcPr>
            <w:tcW w:w="6285" w:type="dxa"/>
          </w:tcPr>
          <w:p w14:paraId="6A362E6A" w14:textId="77777777" w:rsidR="007F5BE8" w:rsidRPr="00CE1DD7" w:rsidRDefault="007F5BE8" w:rsidP="00D96AE0">
            <w:pPr>
              <w:rPr>
                <w:b/>
              </w:rPr>
            </w:pPr>
            <w:r w:rsidRPr="00CE1DD7">
              <w:rPr>
                <w:b/>
              </w:rPr>
              <w:t>Diễn giải</w:t>
            </w:r>
          </w:p>
        </w:tc>
      </w:tr>
      <w:tr w:rsidR="007F5BE8" w:rsidRPr="008846F1" w14:paraId="0263FF18" w14:textId="77777777" w:rsidTr="00D96AE0">
        <w:tc>
          <w:tcPr>
            <w:tcW w:w="2958" w:type="dxa"/>
          </w:tcPr>
          <w:p w14:paraId="72ACFE11" w14:textId="426A3F1C" w:rsidR="007F5BE8" w:rsidRPr="00CB1D95" w:rsidRDefault="007F5BE8" w:rsidP="00D96AE0">
            <w:pPr>
              <w:rPr>
                <w:lang w:val="en-US"/>
              </w:rPr>
            </w:pPr>
            <w:r>
              <w:rPr>
                <w:lang w:val="en-US"/>
              </w:rPr>
              <w:t>RoomInfo</w:t>
            </w:r>
          </w:p>
        </w:tc>
        <w:tc>
          <w:tcPr>
            <w:tcW w:w="6285" w:type="dxa"/>
          </w:tcPr>
          <w:p w14:paraId="719BD5BF" w14:textId="24635036" w:rsidR="007F5BE8" w:rsidRPr="00CB1D95" w:rsidRDefault="007F5BE8" w:rsidP="00D96AE0">
            <w:pPr>
              <w:rPr>
                <w:lang w:val="en-US"/>
              </w:rPr>
            </w:pPr>
            <w:r>
              <w:rPr>
                <w:lang w:val="en-US"/>
              </w:rPr>
              <w:t>Thông tin các phòng</w:t>
            </w:r>
          </w:p>
        </w:tc>
      </w:tr>
      <w:tr w:rsidR="007F5BE8" w:rsidRPr="008846F1" w14:paraId="3F5C7363" w14:textId="77777777" w:rsidTr="00D96AE0">
        <w:tc>
          <w:tcPr>
            <w:tcW w:w="2958" w:type="dxa"/>
          </w:tcPr>
          <w:p w14:paraId="513DF530" w14:textId="55EDEC04" w:rsidR="007F5BE8" w:rsidRPr="00CB1D95" w:rsidRDefault="007F5BE8" w:rsidP="00D96AE0">
            <w:pPr>
              <w:rPr>
                <w:lang w:val="en-US"/>
              </w:rPr>
            </w:pPr>
            <w:r>
              <w:rPr>
                <w:lang w:val="en-US"/>
              </w:rPr>
              <w:t>GameInfoModel</w:t>
            </w:r>
          </w:p>
        </w:tc>
        <w:tc>
          <w:tcPr>
            <w:tcW w:w="6285" w:type="dxa"/>
          </w:tcPr>
          <w:p w14:paraId="50F4187E" w14:textId="52F02E06" w:rsidR="007F5BE8" w:rsidRPr="00CB1D95" w:rsidRDefault="007F5BE8" w:rsidP="00D96AE0">
            <w:pPr>
              <w:rPr>
                <w:lang w:val="en-US"/>
              </w:rPr>
            </w:pPr>
            <w:r>
              <w:rPr>
                <w:lang w:val="en-US"/>
              </w:rPr>
              <w:t>Thông tin game và xử lý dữ liệu game</w:t>
            </w:r>
          </w:p>
        </w:tc>
      </w:tr>
      <w:tr w:rsidR="007F5BE8" w:rsidRPr="008846F1" w14:paraId="69D0350E" w14:textId="77777777" w:rsidTr="00D96AE0">
        <w:tc>
          <w:tcPr>
            <w:tcW w:w="2958" w:type="dxa"/>
          </w:tcPr>
          <w:p w14:paraId="58C38018" w14:textId="325F8145" w:rsidR="007F5BE8" w:rsidRDefault="007F5BE8" w:rsidP="00D96AE0">
            <w:pPr>
              <w:rPr>
                <w:lang w:val="en-US"/>
              </w:rPr>
            </w:pPr>
            <w:r>
              <w:rPr>
                <w:lang w:val="en-US"/>
              </w:rPr>
              <w:t>BuildingInfo</w:t>
            </w:r>
          </w:p>
        </w:tc>
        <w:tc>
          <w:tcPr>
            <w:tcW w:w="6285" w:type="dxa"/>
          </w:tcPr>
          <w:p w14:paraId="5F15FE78" w14:textId="6DB2939A" w:rsidR="007F5BE8" w:rsidRDefault="007F5BE8" w:rsidP="00D96AE0">
            <w:pPr>
              <w:rPr>
                <w:lang w:val="en-US"/>
              </w:rPr>
            </w:pPr>
            <w:r>
              <w:rPr>
                <w:lang w:val="en-US"/>
              </w:rPr>
              <w:t>Thông tin nhà</w:t>
            </w:r>
          </w:p>
        </w:tc>
      </w:tr>
      <w:tr w:rsidR="007F5BE8" w:rsidRPr="008846F1" w14:paraId="351CA231" w14:textId="77777777" w:rsidTr="00D96AE0">
        <w:tc>
          <w:tcPr>
            <w:tcW w:w="2958" w:type="dxa"/>
          </w:tcPr>
          <w:p w14:paraId="739056C4" w14:textId="14349160" w:rsidR="007F5BE8" w:rsidRDefault="007F5BE8" w:rsidP="00D96AE0">
            <w:pPr>
              <w:rPr>
                <w:lang w:val="en-US"/>
              </w:rPr>
            </w:pPr>
            <w:r>
              <w:rPr>
                <w:lang w:val="en-US"/>
              </w:rPr>
              <w:t>DiceInfo</w:t>
            </w:r>
          </w:p>
        </w:tc>
        <w:tc>
          <w:tcPr>
            <w:tcW w:w="6285" w:type="dxa"/>
          </w:tcPr>
          <w:p w14:paraId="035D80A3" w14:textId="6AA2F3DF" w:rsidR="007F5BE8" w:rsidRDefault="007F5BE8" w:rsidP="00D96AE0">
            <w:pPr>
              <w:rPr>
                <w:lang w:val="en-US"/>
              </w:rPr>
            </w:pPr>
            <w:r>
              <w:rPr>
                <w:lang w:val="en-US"/>
              </w:rPr>
              <w:t>Thông tin xúc xắc</w:t>
            </w:r>
          </w:p>
        </w:tc>
      </w:tr>
    </w:tbl>
    <w:p w14:paraId="29B74B96" w14:textId="77777777" w:rsidR="007F5BE8" w:rsidRDefault="007F5BE8" w:rsidP="003F26E7">
      <w:pPr>
        <w:spacing w:line="360" w:lineRule="auto"/>
        <w:jc w:val="both"/>
        <w:rPr>
          <w:b/>
          <w:lang w:val="en-US"/>
        </w:rPr>
      </w:pPr>
    </w:p>
    <w:p w14:paraId="223214FE" w14:textId="77777777" w:rsidR="00D63759" w:rsidRPr="00AF501B" w:rsidRDefault="00D63759" w:rsidP="003F26E7">
      <w:pPr>
        <w:spacing w:line="360" w:lineRule="auto"/>
        <w:jc w:val="both"/>
        <w:rPr>
          <w:b/>
          <w:lang w:val="en-US"/>
        </w:rPr>
      </w:pPr>
    </w:p>
    <w:p w14:paraId="3C91E7D4" w14:textId="77777777" w:rsidR="003F26E7" w:rsidRDefault="003F26E7" w:rsidP="00C742AB">
      <w:pPr>
        <w:ind w:left="1440"/>
      </w:pPr>
    </w:p>
    <w:p w14:paraId="4769A200" w14:textId="77777777" w:rsidR="00C742AB" w:rsidRPr="00ED6D44" w:rsidRDefault="00C742AB" w:rsidP="00C742AB">
      <w:pPr>
        <w:ind w:left="1440"/>
      </w:pPr>
    </w:p>
    <w:p w14:paraId="34794969" w14:textId="7F37BFFF" w:rsidR="00694F69" w:rsidRDefault="00694F69" w:rsidP="00CA75F9">
      <w:pPr>
        <w:spacing w:line="360" w:lineRule="auto"/>
        <w:jc w:val="both"/>
        <w:rPr>
          <w:b/>
          <w:lang w:val="en-US"/>
        </w:rPr>
      </w:pPr>
      <w:r w:rsidRPr="00AF501B">
        <w:rPr>
          <w:b/>
          <w:lang w:val="en-US"/>
        </w:rPr>
        <w:t>View</w:t>
      </w:r>
      <w:r w:rsidR="00A34A0F" w:rsidRPr="00AF501B">
        <w:rPr>
          <w:b/>
          <w:lang w:val="en-US"/>
        </w:rPr>
        <w:t>-Layer</w:t>
      </w:r>
    </w:p>
    <w:p w14:paraId="18CDA827" w14:textId="7AD2C604" w:rsidR="00D12FEE" w:rsidRPr="00D12FEE" w:rsidRDefault="00D12FEE" w:rsidP="00CA75F9">
      <w:pPr>
        <w:spacing w:line="360" w:lineRule="auto"/>
        <w:jc w:val="both"/>
        <w:rPr>
          <w:bCs/>
          <w:i/>
          <w:iCs/>
          <w:lang w:val="en-US"/>
        </w:rPr>
      </w:pPr>
      <w:r>
        <w:rPr>
          <w:b/>
          <w:lang w:val="en-US"/>
        </w:rPr>
        <w:tab/>
      </w:r>
      <w:r>
        <w:rPr>
          <w:bCs/>
          <w:i/>
          <w:iCs/>
          <w:lang w:val="en-US"/>
        </w:rPr>
        <w:t>Lớp View sẽ được Unity Engine hỗ trợ khi xử lý dữ liệu ở Model</w:t>
      </w:r>
    </w:p>
    <w:p w14:paraId="12FED424" w14:textId="00282700" w:rsidR="00694F69" w:rsidRDefault="00694F69" w:rsidP="00CA75F9">
      <w:pPr>
        <w:spacing w:line="360" w:lineRule="auto"/>
        <w:jc w:val="both"/>
        <w:rPr>
          <w:lang w:val="en-US"/>
        </w:rPr>
      </w:pPr>
      <w:r>
        <w:rPr>
          <w:noProof/>
        </w:rPr>
        <w:drawing>
          <wp:inline distT="0" distB="0" distL="0" distR="0" wp14:anchorId="1BEA5DEA" wp14:editId="092195A8">
            <wp:extent cx="42195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085850"/>
                    </a:xfrm>
                    <a:prstGeom prst="rect">
                      <a:avLst/>
                    </a:prstGeom>
                  </pic:spPr>
                </pic:pic>
              </a:graphicData>
            </a:graphic>
          </wp:inline>
        </w:drawing>
      </w:r>
    </w:p>
    <w:tbl>
      <w:tblPr>
        <w:tblStyle w:val="LiBang"/>
        <w:tblW w:w="0" w:type="auto"/>
        <w:tblLook w:val="00A0" w:firstRow="1" w:lastRow="0" w:firstColumn="1" w:lastColumn="0" w:noHBand="0" w:noVBand="0"/>
      </w:tblPr>
      <w:tblGrid>
        <w:gridCol w:w="2958"/>
        <w:gridCol w:w="6285"/>
      </w:tblGrid>
      <w:tr w:rsidR="00694F69" w:rsidRPr="008846F1" w14:paraId="25862F9D" w14:textId="77777777" w:rsidTr="005E244A">
        <w:tc>
          <w:tcPr>
            <w:tcW w:w="2958" w:type="dxa"/>
          </w:tcPr>
          <w:p w14:paraId="3E3D4CB1" w14:textId="77777777" w:rsidR="00694F69" w:rsidRPr="00CE1DD7" w:rsidRDefault="00694F69" w:rsidP="005E244A">
            <w:pPr>
              <w:rPr>
                <w:b/>
              </w:rPr>
            </w:pPr>
            <w:r w:rsidRPr="00CE1DD7">
              <w:rPr>
                <w:b/>
              </w:rPr>
              <w:t>Lớp đối tượng</w:t>
            </w:r>
          </w:p>
        </w:tc>
        <w:tc>
          <w:tcPr>
            <w:tcW w:w="6285" w:type="dxa"/>
          </w:tcPr>
          <w:p w14:paraId="50B4073A" w14:textId="77777777" w:rsidR="00694F69" w:rsidRPr="00CE1DD7" w:rsidRDefault="00694F69" w:rsidP="005E244A">
            <w:pPr>
              <w:rPr>
                <w:b/>
              </w:rPr>
            </w:pPr>
            <w:r w:rsidRPr="00CE1DD7">
              <w:rPr>
                <w:b/>
              </w:rPr>
              <w:t>Diễn giải</w:t>
            </w:r>
          </w:p>
        </w:tc>
      </w:tr>
      <w:tr w:rsidR="00694F69" w:rsidRPr="008846F1" w14:paraId="2CD95ADF" w14:textId="77777777" w:rsidTr="005E244A">
        <w:tc>
          <w:tcPr>
            <w:tcW w:w="2958" w:type="dxa"/>
          </w:tcPr>
          <w:p w14:paraId="20BD8090" w14:textId="38A5C599" w:rsidR="00694F69" w:rsidRPr="00CB1D95" w:rsidRDefault="00694F69" w:rsidP="005E244A">
            <w:pPr>
              <w:rPr>
                <w:lang w:val="en-US"/>
              </w:rPr>
            </w:pPr>
            <w:r>
              <w:rPr>
                <w:lang w:val="en-US"/>
              </w:rPr>
              <w:t>PlotView</w:t>
            </w:r>
          </w:p>
        </w:tc>
        <w:tc>
          <w:tcPr>
            <w:tcW w:w="6285" w:type="dxa"/>
          </w:tcPr>
          <w:p w14:paraId="20F9DE7E" w14:textId="55E87B93" w:rsidR="00694F69" w:rsidRPr="00CB1D95" w:rsidRDefault="00694F69" w:rsidP="005E244A">
            <w:pPr>
              <w:rPr>
                <w:lang w:val="en-US"/>
              </w:rPr>
            </w:pPr>
            <w:r>
              <w:rPr>
                <w:lang w:val="en-US"/>
              </w:rPr>
              <w:t>Hiển thị ô đất, mỗi ô đất hiển thị khác nhau( biệt thự, mini game, nhà tù, du lịch…)</w:t>
            </w:r>
          </w:p>
        </w:tc>
      </w:tr>
      <w:tr w:rsidR="00694F69" w:rsidRPr="008846F1" w14:paraId="3241996B" w14:textId="77777777" w:rsidTr="005E244A">
        <w:tc>
          <w:tcPr>
            <w:tcW w:w="2958" w:type="dxa"/>
          </w:tcPr>
          <w:p w14:paraId="297FE159" w14:textId="0927C3B9" w:rsidR="00694F69" w:rsidRPr="00CB1D95" w:rsidRDefault="00694F69" w:rsidP="005E244A">
            <w:pPr>
              <w:rPr>
                <w:lang w:val="en-US"/>
              </w:rPr>
            </w:pPr>
            <w:r>
              <w:rPr>
                <w:lang w:val="en-US"/>
              </w:rPr>
              <w:t>MapView</w:t>
            </w:r>
          </w:p>
        </w:tc>
        <w:tc>
          <w:tcPr>
            <w:tcW w:w="6285" w:type="dxa"/>
          </w:tcPr>
          <w:p w14:paraId="29F4DFFC" w14:textId="29A1600C" w:rsidR="00694F69" w:rsidRPr="00CB1D95" w:rsidRDefault="00694F69" w:rsidP="005E244A">
            <w:pPr>
              <w:rPr>
                <w:lang w:val="en-US"/>
              </w:rPr>
            </w:pPr>
            <w:r>
              <w:rPr>
                <w:lang w:val="en-US"/>
              </w:rPr>
              <w:t>Hiển thị bản đồ chơi gồm 32 ô đất</w:t>
            </w:r>
          </w:p>
        </w:tc>
      </w:tr>
      <w:tr w:rsidR="00694F69" w:rsidRPr="008846F1" w14:paraId="39A292AD" w14:textId="77777777" w:rsidTr="005E244A">
        <w:tc>
          <w:tcPr>
            <w:tcW w:w="2958" w:type="dxa"/>
          </w:tcPr>
          <w:p w14:paraId="19A773AB" w14:textId="61942D8C" w:rsidR="00694F69" w:rsidRPr="00694F69" w:rsidRDefault="00694F69" w:rsidP="005E244A">
            <w:pPr>
              <w:rPr>
                <w:lang w:val="en-US"/>
              </w:rPr>
            </w:pPr>
            <w:r w:rsidRPr="00CE1DD7">
              <w:t>Playe</w:t>
            </w:r>
            <w:r>
              <w:rPr>
                <w:lang w:val="en-US"/>
              </w:rPr>
              <w:t>rView</w:t>
            </w:r>
          </w:p>
        </w:tc>
        <w:tc>
          <w:tcPr>
            <w:tcW w:w="6285" w:type="dxa"/>
          </w:tcPr>
          <w:p w14:paraId="480D19C6" w14:textId="5820CC94" w:rsidR="00694F69" w:rsidRPr="00CB1D95" w:rsidRDefault="00694F69" w:rsidP="005E244A">
            <w:pPr>
              <w:rPr>
                <w:lang w:val="en-US"/>
              </w:rPr>
            </w:pPr>
            <w:r>
              <w:rPr>
                <w:lang w:val="en-US"/>
              </w:rPr>
              <w:t>Hiển thị thông tin người chơi và nhân vật người chơi</w:t>
            </w:r>
          </w:p>
        </w:tc>
      </w:tr>
      <w:tr w:rsidR="00694F69" w:rsidRPr="008846F1" w14:paraId="6771538C" w14:textId="77777777" w:rsidTr="005E244A">
        <w:tc>
          <w:tcPr>
            <w:tcW w:w="2958" w:type="dxa"/>
          </w:tcPr>
          <w:p w14:paraId="2CE1D735" w14:textId="1293C808" w:rsidR="00694F69" w:rsidRPr="00CB1D95" w:rsidRDefault="00694F69" w:rsidP="005E244A">
            <w:pPr>
              <w:rPr>
                <w:lang w:val="en-US"/>
              </w:rPr>
            </w:pPr>
            <w:r>
              <w:rPr>
                <w:lang w:val="en-US"/>
              </w:rPr>
              <w:t>DiceView</w:t>
            </w:r>
          </w:p>
        </w:tc>
        <w:tc>
          <w:tcPr>
            <w:tcW w:w="6285" w:type="dxa"/>
          </w:tcPr>
          <w:p w14:paraId="6F09D65B" w14:textId="13DCC4CF" w:rsidR="00694F69" w:rsidRPr="00CB1D95" w:rsidRDefault="00694F69" w:rsidP="005E244A">
            <w:pPr>
              <w:rPr>
                <w:lang w:val="en-US"/>
              </w:rPr>
            </w:pPr>
            <w:r>
              <w:rPr>
                <w:lang w:val="en-US"/>
              </w:rPr>
              <w:t>Hiển thị thông tin của xúc xắc</w:t>
            </w:r>
          </w:p>
        </w:tc>
      </w:tr>
    </w:tbl>
    <w:p w14:paraId="019C3CEF" w14:textId="77777777" w:rsidR="003C2F0F" w:rsidRPr="003C2F0F" w:rsidRDefault="003C2F0F" w:rsidP="00694F69">
      <w:pPr>
        <w:pStyle w:val="ThnVnban"/>
        <w:jc w:val="both"/>
        <w:rPr>
          <w:i/>
          <w:color w:val="0000FF"/>
          <w:lang w:val="en-US"/>
        </w:rPr>
      </w:pPr>
    </w:p>
    <w:sectPr w:rsidR="003C2F0F" w:rsidRPr="003C2F0F"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53D9E" w14:textId="77777777" w:rsidR="00F06ACB" w:rsidRDefault="00F06ACB">
      <w:r>
        <w:separator/>
      </w:r>
    </w:p>
  </w:endnote>
  <w:endnote w:type="continuationSeparator" w:id="0">
    <w:p w14:paraId="6582509F" w14:textId="77777777" w:rsidR="00F06ACB" w:rsidRDefault="00F06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9274103" w14:textId="77777777">
      <w:tc>
        <w:tcPr>
          <w:tcW w:w="6768" w:type="dxa"/>
          <w:tcBorders>
            <w:top w:val="nil"/>
            <w:left w:val="nil"/>
            <w:bottom w:val="nil"/>
            <w:right w:val="nil"/>
          </w:tcBorders>
        </w:tcPr>
        <w:p w14:paraId="5C6D0BFC"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5AE2DEF2" wp14:editId="4C8FDDD4">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E71A72D" w14:textId="77777777"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4B52DC">
            <w:rPr>
              <w:rStyle w:val="Strang"/>
              <w:noProof/>
            </w:rPr>
            <w:t>2</w:t>
          </w:r>
          <w:r>
            <w:rPr>
              <w:rStyle w:val="Strang"/>
            </w:rPr>
            <w:fldChar w:fldCharType="end"/>
          </w:r>
        </w:p>
      </w:tc>
    </w:tr>
  </w:tbl>
  <w:p w14:paraId="01F5FDDD" w14:textId="77777777"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7D8D3" w14:textId="77777777" w:rsidR="00F06ACB" w:rsidRDefault="00F06ACB">
      <w:r>
        <w:separator/>
      </w:r>
    </w:p>
  </w:footnote>
  <w:footnote w:type="continuationSeparator" w:id="0">
    <w:p w14:paraId="2E6BF824" w14:textId="77777777" w:rsidR="00F06ACB" w:rsidRDefault="00F06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C466" w14:textId="77777777" w:rsidR="003B781A" w:rsidRDefault="003B781A">
    <w:r w:rsidRPr="004257CD">
      <w:rPr>
        <w:noProof/>
        <w:lang w:val="en-US"/>
      </w:rPr>
      <w:drawing>
        <wp:anchor distT="0" distB="0" distL="114300" distR="114300" simplePos="0" relativeHeight="251658240" behindDoc="1" locked="0" layoutInCell="1" allowOverlap="1" wp14:anchorId="0015C3C5" wp14:editId="5E04028E">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BD8AE20" w14:textId="77777777" w:rsidTr="008D3541">
      <w:tc>
        <w:tcPr>
          <w:tcW w:w="6623" w:type="dxa"/>
          <w:shd w:val="clear" w:color="auto" w:fill="auto"/>
        </w:tcPr>
        <w:p w14:paraId="0C2878C4" w14:textId="774C31C9" w:rsidR="00E95D0C" w:rsidRPr="008D3541" w:rsidRDefault="00CB1D95">
          <w:pPr>
            <w:pStyle w:val="utrang"/>
            <w:rPr>
              <w:color w:val="0000FF"/>
              <w:lang w:val="en-US"/>
            </w:rPr>
          </w:pPr>
          <w:r>
            <w:rPr>
              <w:color w:val="0000FF"/>
              <w:lang w:val="en-US"/>
            </w:rPr>
            <w:t>Cờ tỷ phú</w:t>
          </w:r>
        </w:p>
      </w:tc>
      <w:tc>
        <w:tcPr>
          <w:tcW w:w="2845" w:type="dxa"/>
          <w:shd w:val="clear" w:color="auto" w:fill="auto"/>
        </w:tcPr>
        <w:p w14:paraId="07ADA67D" w14:textId="2EC352FB" w:rsidR="00E95D0C" w:rsidRPr="008D3541" w:rsidRDefault="00E95D0C">
          <w:pPr>
            <w:pStyle w:val="utrang"/>
            <w:rPr>
              <w:lang w:val="en-US"/>
            </w:rPr>
          </w:pPr>
          <w:r w:rsidRPr="008D3541">
            <w:rPr>
              <w:lang w:val="en-US"/>
            </w:rPr>
            <w:t xml:space="preserve">Phiên bản: </w:t>
          </w:r>
          <w:r w:rsidR="00DC363E" w:rsidRPr="008D3541">
            <w:rPr>
              <w:color w:val="0000FF"/>
              <w:lang w:val="en-US"/>
            </w:rPr>
            <w:t>&lt;</w:t>
          </w:r>
          <w:r w:rsidR="00CB1D95">
            <w:rPr>
              <w:color w:val="0000FF"/>
              <w:lang w:val="en-US"/>
            </w:rPr>
            <w:t>1.0</w:t>
          </w:r>
          <w:r w:rsidR="00DC363E" w:rsidRPr="008D3541">
            <w:rPr>
              <w:color w:val="0000FF"/>
              <w:lang w:val="en-US"/>
            </w:rPr>
            <w:t>&gt;</w:t>
          </w:r>
        </w:p>
      </w:tc>
    </w:tr>
    <w:tr w:rsidR="00E95D0C" w14:paraId="4E598C17" w14:textId="77777777" w:rsidTr="008D3541">
      <w:tc>
        <w:tcPr>
          <w:tcW w:w="6623" w:type="dxa"/>
          <w:shd w:val="clear" w:color="auto" w:fill="auto"/>
        </w:tcPr>
        <w:p w14:paraId="329CDB9D" w14:textId="77777777" w:rsidR="00E95D0C" w:rsidRPr="008D3541" w:rsidRDefault="00C14AB8" w:rsidP="00CA75F9">
          <w:pPr>
            <w:pStyle w:val="utrang"/>
            <w:rPr>
              <w:lang w:val="en-US"/>
            </w:rPr>
          </w:pPr>
          <w:r>
            <w:rPr>
              <w:lang w:val="en-US"/>
            </w:rPr>
            <w:t xml:space="preserve">Thiết kế </w:t>
          </w:r>
          <w:r w:rsidR="00CA75F9">
            <w:rPr>
              <w:lang w:val="en-US"/>
            </w:rPr>
            <w:t>kiến trúc</w:t>
          </w:r>
        </w:p>
      </w:tc>
      <w:tc>
        <w:tcPr>
          <w:tcW w:w="2845" w:type="dxa"/>
          <w:shd w:val="clear" w:color="auto" w:fill="auto"/>
        </w:tcPr>
        <w:p w14:paraId="46A1F5A5" w14:textId="7A40DE25" w:rsidR="00E95D0C" w:rsidRPr="008D3541" w:rsidRDefault="00E95D0C">
          <w:pPr>
            <w:pStyle w:val="utrang"/>
            <w:rPr>
              <w:lang w:val="en-US"/>
            </w:rPr>
          </w:pPr>
          <w:r w:rsidRPr="008D3541">
            <w:rPr>
              <w:lang w:val="en-US"/>
            </w:rPr>
            <w:t xml:space="preserve">Ngày: </w:t>
          </w:r>
          <w:r w:rsidR="00DC363E" w:rsidRPr="008D3541">
            <w:rPr>
              <w:color w:val="0000FF"/>
              <w:lang w:val="en-US"/>
            </w:rPr>
            <w:t>&lt;</w:t>
          </w:r>
          <w:r w:rsidR="00A109C8">
            <w:rPr>
              <w:color w:val="0000FF"/>
              <w:lang w:val="en-US"/>
            </w:rPr>
            <w:t>30</w:t>
          </w:r>
          <w:r w:rsidRPr="008D3541">
            <w:rPr>
              <w:color w:val="0000FF"/>
              <w:lang w:val="en-US"/>
            </w:rPr>
            <w:t>/</w:t>
          </w:r>
          <w:r w:rsidR="00CB1D95">
            <w:rPr>
              <w:color w:val="0000FF"/>
              <w:lang w:val="en-US"/>
            </w:rPr>
            <w:t>05</w:t>
          </w:r>
          <w:r w:rsidRPr="008D3541">
            <w:rPr>
              <w:color w:val="0000FF"/>
              <w:lang w:val="en-US"/>
            </w:rPr>
            <w:t>/</w:t>
          </w:r>
          <w:r w:rsidR="00CB1D95">
            <w:rPr>
              <w:color w:val="0000FF"/>
              <w:lang w:val="en-US"/>
            </w:rPr>
            <w:t>2019</w:t>
          </w:r>
          <w:r w:rsidR="00DC363E" w:rsidRPr="008D3541">
            <w:rPr>
              <w:color w:val="0000FF"/>
              <w:lang w:val="en-US"/>
            </w:rPr>
            <w:t>&gt;</w:t>
          </w:r>
        </w:p>
      </w:tc>
    </w:tr>
  </w:tbl>
  <w:p w14:paraId="5C601D54" w14:textId="77777777"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718E"/>
    <w:rsid w:val="000330F1"/>
    <w:rsid w:val="000519D9"/>
    <w:rsid w:val="000730EC"/>
    <w:rsid w:val="000C0CA8"/>
    <w:rsid w:val="00105AEB"/>
    <w:rsid w:val="00106169"/>
    <w:rsid w:val="001C5965"/>
    <w:rsid w:val="00213ECB"/>
    <w:rsid w:val="002160F2"/>
    <w:rsid w:val="00221A67"/>
    <w:rsid w:val="0024596C"/>
    <w:rsid w:val="00264AC9"/>
    <w:rsid w:val="00265BF1"/>
    <w:rsid w:val="00285D8B"/>
    <w:rsid w:val="002865CF"/>
    <w:rsid w:val="002C389F"/>
    <w:rsid w:val="002E55CB"/>
    <w:rsid w:val="00301562"/>
    <w:rsid w:val="0031511D"/>
    <w:rsid w:val="003548A8"/>
    <w:rsid w:val="003701D7"/>
    <w:rsid w:val="003747E6"/>
    <w:rsid w:val="00394A01"/>
    <w:rsid w:val="003B68C8"/>
    <w:rsid w:val="003B781A"/>
    <w:rsid w:val="003C2F0F"/>
    <w:rsid w:val="003E47C8"/>
    <w:rsid w:val="003F26E7"/>
    <w:rsid w:val="004176B5"/>
    <w:rsid w:val="00435847"/>
    <w:rsid w:val="00456410"/>
    <w:rsid w:val="00472B5B"/>
    <w:rsid w:val="004B52DC"/>
    <w:rsid w:val="004B7CC9"/>
    <w:rsid w:val="004C5089"/>
    <w:rsid w:val="004E4257"/>
    <w:rsid w:val="004E57A2"/>
    <w:rsid w:val="005802A5"/>
    <w:rsid w:val="005923A1"/>
    <w:rsid w:val="005D02BD"/>
    <w:rsid w:val="0060493B"/>
    <w:rsid w:val="006257BE"/>
    <w:rsid w:val="00637C57"/>
    <w:rsid w:val="0064329D"/>
    <w:rsid w:val="00647DEB"/>
    <w:rsid w:val="006855DC"/>
    <w:rsid w:val="00694F69"/>
    <w:rsid w:val="006A0BFE"/>
    <w:rsid w:val="006C1EA8"/>
    <w:rsid w:val="006C3FF0"/>
    <w:rsid w:val="006E420F"/>
    <w:rsid w:val="006E56E2"/>
    <w:rsid w:val="006F09CE"/>
    <w:rsid w:val="007338F6"/>
    <w:rsid w:val="00751C3C"/>
    <w:rsid w:val="00756D78"/>
    <w:rsid w:val="00781661"/>
    <w:rsid w:val="007A1DE8"/>
    <w:rsid w:val="007F21C9"/>
    <w:rsid w:val="007F5BE8"/>
    <w:rsid w:val="007F67A1"/>
    <w:rsid w:val="00822520"/>
    <w:rsid w:val="008243D9"/>
    <w:rsid w:val="00841044"/>
    <w:rsid w:val="00845587"/>
    <w:rsid w:val="008D3541"/>
    <w:rsid w:val="00984338"/>
    <w:rsid w:val="0099744F"/>
    <w:rsid w:val="009B2AFC"/>
    <w:rsid w:val="009F47F5"/>
    <w:rsid w:val="009F58AA"/>
    <w:rsid w:val="00A06EF4"/>
    <w:rsid w:val="00A109C8"/>
    <w:rsid w:val="00A23833"/>
    <w:rsid w:val="00A34A0F"/>
    <w:rsid w:val="00A34AB7"/>
    <w:rsid w:val="00A544E7"/>
    <w:rsid w:val="00A60212"/>
    <w:rsid w:val="00A638EF"/>
    <w:rsid w:val="00A67126"/>
    <w:rsid w:val="00AD3DBB"/>
    <w:rsid w:val="00AF501B"/>
    <w:rsid w:val="00B172D0"/>
    <w:rsid w:val="00B6341A"/>
    <w:rsid w:val="00B71150"/>
    <w:rsid w:val="00B871C5"/>
    <w:rsid w:val="00BB1D44"/>
    <w:rsid w:val="00BB5444"/>
    <w:rsid w:val="00BE4122"/>
    <w:rsid w:val="00C14AB8"/>
    <w:rsid w:val="00C34FBC"/>
    <w:rsid w:val="00C742AB"/>
    <w:rsid w:val="00C74D6D"/>
    <w:rsid w:val="00C902FE"/>
    <w:rsid w:val="00CA52C8"/>
    <w:rsid w:val="00CA75F9"/>
    <w:rsid w:val="00CB1D95"/>
    <w:rsid w:val="00CB7A98"/>
    <w:rsid w:val="00CD27B8"/>
    <w:rsid w:val="00CE1DD7"/>
    <w:rsid w:val="00D12FEE"/>
    <w:rsid w:val="00D234F3"/>
    <w:rsid w:val="00D328EA"/>
    <w:rsid w:val="00D63759"/>
    <w:rsid w:val="00DA2A6D"/>
    <w:rsid w:val="00DB28B1"/>
    <w:rsid w:val="00DC363E"/>
    <w:rsid w:val="00DD57E3"/>
    <w:rsid w:val="00E10BA9"/>
    <w:rsid w:val="00E24655"/>
    <w:rsid w:val="00E95D0C"/>
    <w:rsid w:val="00ED6D44"/>
    <w:rsid w:val="00F06ACB"/>
    <w:rsid w:val="00F93BD1"/>
    <w:rsid w:val="00FA2327"/>
    <w:rsid w:val="00FB1BAC"/>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F1AE5C"/>
  <w15:docId w15:val="{0B68E918-F766-4AC7-B183-D2371E27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3B781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1204714094">
      <w:bodyDiv w:val="1"/>
      <w:marLeft w:val="0"/>
      <w:marRight w:val="0"/>
      <w:marTop w:val="0"/>
      <w:marBottom w:val="0"/>
      <w:divBdr>
        <w:top w:val="none" w:sz="0" w:space="0" w:color="auto"/>
        <w:left w:val="none" w:sz="0" w:space="0" w:color="auto"/>
        <w:bottom w:val="none" w:sz="0" w:space="0" w:color="auto"/>
        <w:right w:val="none" w:sz="0" w:space="0" w:color="auto"/>
      </w:divBdr>
    </w:div>
    <w:div w:id="17791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1173</TotalTime>
  <Pages>10</Pages>
  <Words>534</Words>
  <Characters>3046</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3573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Hoang Luu</cp:lastModifiedBy>
  <cp:revision>49</cp:revision>
  <cp:lastPrinted>2013-12-07T15:58:00Z</cp:lastPrinted>
  <dcterms:created xsi:type="dcterms:W3CDTF">2013-10-13T11:17:00Z</dcterms:created>
  <dcterms:modified xsi:type="dcterms:W3CDTF">2019-06-20T04:35:00Z</dcterms:modified>
</cp:coreProperties>
</file>