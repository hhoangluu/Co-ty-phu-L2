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8FC0" w14:textId="77777777" w:rsidR="003548A8" w:rsidRDefault="003548A8" w:rsidP="003548A8">
      <w:pPr>
        <w:rPr>
          <w:lang w:val="en-US"/>
        </w:rPr>
      </w:pPr>
    </w:p>
    <w:p w14:paraId="61ADB20F" w14:textId="77777777" w:rsidR="00301562" w:rsidRDefault="00301562" w:rsidP="003548A8">
      <w:pPr>
        <w:rPr>
          <w:lang w:val="en-US"/>
        </w:rPr>
      </w:pPr>
    </w:p>
    <w:p w14:paraId="5F94C649" w14:textId="77777777" w:rsidR="00301562" w:rsidRDefault="00301562" w:rsidP="003548A8">
      <w:pPr>
        <w:rPr>
          <w:lang w:val="en-US"/>
        </w:rPr>
      </w:pPr>
    </w:p>
    <w:p w14:paraId="6987BA61" w14:textId="77777777" w:rsidR="00301562" w:rsidRDefault="00301562" w:rsidP="003548A8">
      <w:pPr>
        <w:rPr>
          <w:lang w:val="en-US"/>
        </w:rPr>
      </w:pPr>
    </w:p>
    <w:p w14:paraId="17060F9B" w14:textId="77777777" w:rsidR="00301562" w:rsidRDefault="00301562" w:rsidP="003548A8">
      <w:pPr>
        <w:rPr>
          <w:lang w:val="en-US"/>
        </w:rPr>
      </w:pPr>
    </w:p>
    <w:p w14:paraId="5E916428" w14:textId="77777777" w:rsidR="00301562" w:rsidRDefault="00301562" w:rsidP="003548A8">
      <w:pPr>
        <w:rPr>
          <w:lang w:val="en-US"/>
        </w:rPr>
      </w:pPr>
    </w:p>
    <w:p w14:paraId="0ABC2AE0" w14:textId="77777777" w:rsidR="00301562" w:rsidRDefault="00301562" w:rsidP="003548A8">
      <w:pPr>
        <w:rPr>
          <w:lang w:val="en-US"/>
        </w:rPr>
      </w:pPr>
    </w:p>
    <w:p w14:paraId="6FC58CC4" w14:textId="77777777" w:rsidR="003548A8" w:rsidRPr="003548A8" w:rsidRDefault="003548A8" w:rsidP="003548A8">
      <w:pPr>
        <w:rPr>
          <w:lang w:val="en-US"/>
        </w:rPr>
      </w:pPr>
    </w:p>
    <w:p w14:paraId="08B640A7" w14:textId="77777777"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CE69F4">
        <w:rPr>
          <w:color w:val="0000FF"/>
          <w:lang w:val="en-US"/>
        </w:rPr>
        <w:t>Cờ tỷ phú</w:t>
      </w:r>
    </w:p>
    <w:p w14:paraId="52DB0D79" w14:textId="77777777" w:rsidR="007A1DE8" w:rsidRPr="007A1DE8" w:rsidRDefault="007A1DE8" w:rsidP="007A1DE8">
      <w:pPr>
        <w:rPr>
          <w:lang w:val="en-US"/>
        </w:rPr>
      </w:pPr>
    </w:p>
    <w:p w14:paraId="38A0CDBF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CE69F4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CE69F4">
        <w:rPr>
          <w:rFonts w:ascii="Arial" w:hAnsi="Arial"/>
          <w:color w:val="0000FF"/>
          <w:sz w:val="34"/>
          <w:szCs w:val="30"/>
          <w:lang w:val="en-US"/>
        </w:rPr>
        <w:t>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0C01FCB8" w14:textId="77777777" w:rsidR="00D234F3" w:rsidRDefault="00D234F3">
      <w:pPr>
        <w:pStyle w:val="Tiu"/>
        <w:jc w:val="both"/>
        <w:rPr>
          <w:lang w:val="en-US"/>
        </w:rPr>
      </w:pPr>
    </w:p>
    <w:p w14:paraId="4348DAA3" w14:textId="77777777" w:rsidR="003548A8" w:rsidRDefault="003548A8" w:rsidP="003548A8">
      <w:pPr>
        <w:rPr>
          <w:lang w:val="en-US"/>
        </w:rPr>
      </w:pPr>
    </w:p>
    <w:p w14:paraId="5CF8771B" w14:textId="77777777" w:rsidR="00301562" w:rsidRDefault="00301562" w:rsidP="003548A8">
      <w:pPr>
        <w:rPr>
          <w:lang w:val="en-US"/>
        </w:rPr>
      </w:pPr>
    </w:p>
    <w:p w14:paraId="42FE231F" w14:textId="77777777" w:rsidR="00301562" w:rsidRDefault="00301562" w:rsidP="003548A8">
      <w:pPr>
        <w:rPr>
          <w:lang w:val="en-US"/>
        </w:rPr>
      </w:pPr>
    </w:p>
    <w:p w14:paraId="2A962DB6" w14:textId="77777777" w:rsidR="00301562" w:rsidRDefault="00301562" w:rsidP="003548A8">
      <w:pPr>
        <w:rPr>
          <w:lang w:val="en-US"/>
        </w:rPr>
      </w:pPr>
    </w:p>
    <w:p w14:paraId="5E64639A" w14:textId="77777777" w:rsidR="00301562" w:rsidRDefault="00301562" w:rsidP="003548A8">
      <w:pPr>
        <w:rPr>
          <w:lang w:val="en-US"/>
        </w:rPr>
      </w:pPr>
    </w:p>
    <w:p w14:paraId="4C4DE588" w14:textId="77777777" w:rsidR="00301562" w:rsidRDefault="00301562" w:rsidP="003548A8">
      <w:pPr>
        <w:rPr>
          <w:lang w:val="en-US"/>
        </w:rPr>
      </w:pPr>
    </w:p>
    <w:p w14:paraId="636B8365" w14:textId="77777777" w:rsidR="00301562" w:rsidRDefault="00301562" w:rsidP="003548A8">
      <w:pPr>
        <w:rPr>
          <w:lang w:val="en-US"/>
        </w:rPr>
      </w:pPr>
    </w:p>
    <w:p w14:paraId="2E9CB699" w14:textId="77777777" w:rsidR="00301562" w:rsidRDefault="00301562" w:rsidP="003548A8">
      <w:pPr>
        <w:rPr>
          <w:lang w:val="en-US"/>
        </w:rPr>
      </w:pPr>
    </w:p>
    <w:p w14:paraId="4D15DD8E" w14:textId="77777777" w:rsidR="00301562" w:rsidRDefault="00301562" w:rsidP="003548A8">
      <w:pPr>
        <w:rPr>
          <w:lang w:val="en-US"/>
        </w:rPr>
      </w:pPr>
    </w:p>
    <w:p w14:paraId="5AE15F7C" w14:textId="77777777" w:rsidR="003548A8" w:rsidRDefault="003548A8" w:rsidP="003548A8">
      <w:pPr>
        <w:rPr>
          <w:lang w:val="en-US"/>
        </w:rPr>
      </w:pPr>
    </w:p>
    <w:p w14:paraId="1318FC27" w14:textId="77777777" w:rsidR="003548A8" w:rsidRDefault="003548A8" w:rsidP="003548A8">
      <w:pPr>
        <w:rPr>
          <w:lang w:val="en-US"/>
        </w:rPr>
      </w:pPr>
    </w:p>
    <w:p w14:paraId="408E316B" w14:textId="77777777" w:rsidR="003548A8" w:rsidRDefault="003548A8" w:rsidP="003548A8">
      <w:pPr>
        <w:rPr>
          <w:lang w:val="en-US"/>
        </w:rPr>
      </w:pPr>
    </w:p>
    <w:p w14:paraId="2A0ABA20" w14:textId="77777777" w:rsidR="003548A8" w:rsidRDefault="003548A8" w:rsidP="003548A8">
      <w:pPr>
        <w:rPr>
          <w:lang w:val="en-US"/>
        </w:rPr>
      </w:pPr>
    </w:p>
    <w:p w14:paraId="789338CF" w14:textId="77777777" w:rsidR="003548A8" w:rsidRDefault="003548A8" w:rsidP="003548A8">
      <w:pPr>
        <w:rPr>
          <w:lang w:val="en-US"/>
        </w:rPr>
      </w:pPr>
    </w:p>
    <w:p w14:paraId="42F75F9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71A6657" w14:textId="77777777" w:rsidR="003548A8" w:rsidRPr="003548A8" w:rsidRDefault="006B40D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Quốc Sĩ Linh</w:t>
      </w:r>
    </w:p>
    <w:p w14:paraId="3AD4EC93" w14:textId="77777777" w:rsidR="003548A8" w:rsidRDefault="006B40D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1612364 – Nguyễn Hoàng Lưu</w:t>
      </w:r>
    </w:p>
    <w:p w14:paraId="15849C7F" w14:textId="77777777" w:rsidR="006B40DB" w:rsidRDefault="006B40DB">
      <w:pPr>
        <w:widowControl/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br w:type="page"/>
      </w:r>
    </w:p>
    <w:p w14:paraId="1B74667E" w14:textId="77777777" w:rsidR="006B40DB" w:rsidRDefault="006B40D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B8CA5A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DBB9BC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40DDE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36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725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41C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A745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79FF15E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65915" w14:textId="77777777" w:rsidR="00E95D0C" w:rsidRPr="003548A8" w:rsidRDefault="00CE69F4" w:rsidP="00907AEC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47968" w14:textId="77777777" w:rsidR="00E95D0C" w:rsidRPr="003548A8" w:rsidRDefault="00CE69F4" w:rsidP="00907AEC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7183" w14:textId="77777777" w:rsidR="00E95D0C" w:rsidRPr="0037628A" w:rsidRDefault="00CE69F4" w:rsidP="00907AEC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6331" w14:textId="77777777" w:rsidR="00E95D0C" w:rsidRPr="003548A8" w:rsidRDefault="00CE69F4" w:rsidP="00907AEC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Lưu, Lê Quốc Sĩ Linh</w:t>
            </w:r>
          </w:p>
        </w:tc>
      </w:tr>
      <w:tr w:rsidR="00E95D0C" w:rsidRPr="007A1DE8" w14:paraId="4007AE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84D95" w14:textId="5C77DE29" w:rsidR="00E95D0C" w:rsidRPr="007A1DE8" w:rsidRDefault="00907AE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520F9" w14:textId="2FB7C0B7" w:rsidR="00E95D0C" w:rsidRPr="007A1DE8" w:rsidRDefault="00907AE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D41E" w14:textId="2B1E21BB" w:rsidR="00E95D0C" w:rsidRPr="007A1DE8" w:rsidRDefault="00907AEC" w:rsidP="00907AEC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Bỏ ListCard trong cấu trúc file JSON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2657" w14:textId="497214B6" w:rsidR="00E95D0C" w:rsidRPr="007A1DE8" w:rsidRDefault="00F650D9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E95D0C" w:rsidRPr="007A1DE8" w14:paraId="328C2ED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399A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A401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4A1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F4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86E737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EB25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BCC0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0DE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12D9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0514B78" w14:textId="77777777" w:rsidR="00A23833" w:rsidRDefault="00A23833" w:rsidP="0031511D">
      <w:pPr>
        <w:pStyle w:val="Tiu"/>
        <w:rPr>
          <w:lang w:val="en-US"/>
        </w:rPr>
      </w:pPr>
    </w:p>
    <w:p w14:paraId="69C8F1E3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CF4939D" w14:textId="77777777" w:rsidR="006B40DB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8971996" w:history="1">
        <w:r w:rsidR="006B40DB" w:rsidRPr="008F2524">
          <w:rPr>
            <w:rStyle w:val="Siuktni"/>
            <w:noProof/>
          </w:rPr>
          <w:t>1.</w:t>
        </w:r>
        <w:r w:rsidR="006B40D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40DB" w:rsidRPr="008F2524">
          <w:rPr>
            <w:rStyle w:val="Siuktni"/>
            <w:noProof/>
            <w:lang w:val="en-US"/>
          </w:rPr>
          <w:t>Mô tả cấu trúc</w:t>
        </w:r>
        <w:r w:rsidR="006B40DB">
          <w:rPr>
            <w:noProof/>
            <w:webHidden/>
          </w:rPr>
          <w:tab/>
        </w:r>
        <w:bookmarkStart w:id="0" w:name="_GoBack"/>
        <w:bookmarkEnd w:id="0"/>
        <w:r w:rsidR="006B40DB">
          <w:rPr>
            <w:noProof/>
            <w:webHidden/>
          </w:rPr>
          <w:fldChar w:fldCharType="begin"/>
        </w:r>
        <w:r w:rsidR="006B40DB">
          <w:rPr>
            <w:noProof/>
            <w:webHidden/>
          </w:rPr>
          <w:instrText xml:space="preserve"> PAGEREF _Toc8971996 \h </w:instrText>
        </w:r>
        <w:r w:rsidR="006B40DB">
          <w:rPr>
            <w:noProof/>
            <w:webHidden/>
          </w:rPr>
        </w:r>
        <w:r w:rsidR="006B40DB">
          <w:rPr>
            <w:noProof/>
            <w:webHidden/>
          </w:rPr>
          <w:fldChar w:fldCharType="separate"/>
        </w:r>
        <w:r w:rsidR="006B40DB">
          <w:rPr>
            <w:noProof/>
            <w:webHidden/>
          </w:rPr>
          <w:t>4</w:t>
        </w:r>
        <w:r w:rsidR="006B40DB">
          <w:rPr>
            <w:noProof/>
            <w:webHidden/>
          </w:rPr>
          <w:fldChar w:fldCharType="end"/>
        </w:r>
      </w:hyperlink>
    </w:p>
    <w:p w14:paraId="2DCFDB6F" w14:textId="77777777" w:rsidR="006B40DB" w:rsidRDefault="0005701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1997" w:history="1">
        <w:r w:rsidR="006B40DB" w:rsidRPr="008F2524">
          <w:rPr>
            <w:rStyle w:val="Siuktni"/>
            <w:noProof/>
          </w:rPr>
          <w:t>2.</w:t>
        </w:r>
        <w:r w:rsidR="006B40D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40DB" w:rsidRPr="008F2524">
          <w:rPr>
            <w:rStyle w:val="Siuktni"/>
            <w:noProof/>
          </w:rPr>
          <w:t>Mô tả chi tiết các kiểu dữ liệu</w:t>
        </w:r>
        <w:r w:rsidR="006B40DB">
          <w:rPr>
            <w:noProof/>
            <w:webHidden/>
          </w:rPr>
          <w:tab/>
        </w:r>
        <w:r w:rsidR="006B40DB">
          <w:rPr>
            <w:noProof/>
            <w:webHidden/>
          </w:rPr>
          <w:fldChar w:fldCharType="begin"/>
        </w:r>
        <w:r w:rsidR="006B40DB">
          <w:rPr>
            <w:noProof/>
            <w:webHidden/>
          </w:rPr>
          <w:instrText xml:space="preserve"> PAGEREF _Toc8971997 \h </w:instrText>
        </w:r>
        <w:r w:rsidR="006B40DB">
          <w:rPr>
            <w:noProof/>
            <w:webHidden/>
          </w:rPr>
        </w:r>
        <w:r w:rsidR="006B40DB">
          <w:rPr>
            <w:noProof/>
            <w:webHidden/>
          </w:rPr>
          <w:fldChar w:fldCharType="separate"/>
        </w:r>
        <w:r w:rsidR="006B40DB">
          <w:rPr>
            <w:noProof/>
            <w:webHidden/>
          </w:rPr>
          <w:t>6</w:t>
        </w:r>
        <w:r w:rsidR="006B40DB">
          <w:rPr>
            <w:noProof/>
            <w:webHidden/>
          </w:rPr>
          <w:fldChar w:fldCharType="end"/>
        </w:r>
      </w:hyperlink>
    </w:p>
    <w:p w14:paraId="1A21EC4C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272D137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802B5F5" w14:textId="77777777" w:rsidR="00C14AB8" w:rsidRPr="005F2DFA" w:rsidRDefault="009752AC" w:rsidP="00C14AB8">
      <w:pPr>
        <w:pStyle w:val="u1"/>
        <w:spacing w:line="360" w:lineRule="auto"/>
        <w:jc w:val="both"/>
      </w:pPr>
      <w:bookmarkStart w:id="1" w:name="_Toc8971996"/>
      <w:r>
        <w:rPr>
          <w:lang w:val="en-US"/>
        </w:rPr>
        <w:lastRenderedPageBreak/>
        <w:t>Mô tả cấu trúc</w:t>
      </w:r>
      <w:bookmarkEnd w:id="1"/>
    </w:p>
    <w:p w14:paraId="4B0B756F" w14:textId="77777777" w:rsidR="009752AC" w:rsidRDefault="009752AC" w:rsidP="009752AC">
      <w:pPr>
        <w:rPr>
          <w:lang w:val="en-US"/>
        </w:rPr>
      </w:pPr>
      <w:r>
        <w:tab/>
      </w:r>
      <w:r>
        <w:rPr>
          <w:lang w:val="en-US"/>
        </w:rPr>
        <w:t>Cấu trúc cơ sở dữ liệu sử dụng file JSON</w:t>
      </w:r>
      <w:r w:rsidR="00BE7F44">
        <w:rPr>
          <w:lang w:val="en-US"/>
        </w:rPr>
        <w:t>:</w:t>
      </w:r>
    </w:p>
    <w:p w14:paraId="11A4FFB7" w14:textId="7CDA085B" w:rsidR="00BE7F44" w:rsidRDefault="007A19C2" w:rsidP="009752AC">
      <w:pPr>
        <w:rPr>
          <w:lang w:val="en-US"/>
        </w:rPr>
      </w:pPr>
      <w:r>
        <w:rPr>
          <w:noProof/>
        </w:rPr>
        <w:drawing>
          <wp:inline distT="0" distB="0" distL="0" distR="0" wp14:anchorId="537F8378" wp14:editId="687BAE85">
            <wp:extent cx="5732145" cy="5971540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189" w14:textId="77777777" w:rsidR="00CE69F4" w:rsidRDefault="00CE69F4" w:rsidP="009752AC">
      <w:pPr>
        <w:rPr>
          <w:lang w:val="en-US"/>
        </w:rPr>
      </w:pPr>
      <w:r>
        <w:rPr>
          <w:lang w:val="en-US"/>
        </w:rPr>
        <w:t>Ví dụ:</w:t>
      </w:r>
    </w:p>
    <w:p w14:paraId="58F76522" w14:textId="77777777" w:rsidR="00BE7F44" w:rsidRPr="00BE7F44" w:rsidRDefault="009752AC" w:rsidP="00BE7F44">
      <w:pPr>
        <w:rPr>
          <w:lang w:val="en-US"/>
        </w:rPr>
      </w:pPr>
      <w:r>
        <w:rPr>
          <w:lang w:val="en-US"/>
        </w:rPr>
        <w:tab/>
      </w:r>
      <w:r w:rsidR="00BE7F44" w:rsidRPr="00BE7F44">
        <w:rPr>
          <w:lang w:val="en-US"/>
        </w:rPr>
        <w:t>{</w:t>
      </w:r>
    </w:p>
    <w:p w14:paraId="25EFA45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b2n1tNR51cfNSRjmcgNaKJq6dYF3</w:t>
      </w:r>
      <w:r w:rsidRPr="00BE7F44">
        <w:rPr>
          <w:lang w:val="en-US"/>
        </w:rPr>
        <w:t>": {</w:t>
      </w:r>
    </w:p>
    <w:p w14:paraId="757F9588" w14:textId="1D1F309A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rou</w:t>
      </w:r>
      <w:r w:rsidR="00D13B16">
        <w:rPr>
          <w:color w:val="7030A0"/>
          <w:lang w:val="en-US"/>
        </w:rPr>
        <w:t>n</w:t>
      </w:r>
      <w:r w:rsidRPr="00CE69F4">
        <w:rPr>
          <w:color w:val="7030A0"/>
          <w:lang w:val="en-US"/>
        </w:rPr>
        <w:t>d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  <w:r w:rsidRPr="00BE7F44">
        <w:rPr>
          <w:lang w:val="en-US"/>
        </w:rPr>
        <w:t>,</w:t>
      </w:r>
      <w:r w:rsidR="00CE69F4">
        <w:rPr>
          <w:lang w:val="en-US"/>
        </w:rPr>
        <w:t xml:space="preserve"> </w:t>
      </w:r>
      <w:r w:rsidR="00CE69F4">
        <w:rPr>
          <w:lang w:val="en-US"/>
        </w:rPr>
        <w:tab/>
      </w:r>
    </w:p>
    <w:p w14:paraId="3A98880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player</w:t>
      </w:r>
      <w:r w:rsidRPr="00BE7F44">
        <w:rPr>
          <w:lang w:val="en-US"/>
        </w:rPr>
        <w:t>": [</w:t>
      </w:r>
    </w:p>
    <w:p w14:paraId="08A6631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7234ED5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id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5cddfdcbdd74de138128834c</w:t>
      </w:r>
      <w:r w:rsidRPr="00BE7F44">
        <w:rPr>
          <w:lang w:val="en-US"/>
        </w:rPr>
        <w:t>",</w:t>
      </w:r>
    </w:p>
    <w:p w14:paraId="7382A12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position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756C96E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color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red</w:t>
      </w:r>
      <w:r w:rsidRPr="00BE7F44">
        <w:rPr>
          <w:lang w:val="en-US"/>
        </w:rPr>
        <w:t>",</w:t>
      </w:r>
    </w:p>
    <w:p w14:paraId="61E5F80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money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10000</w:t>
      </w:r>
      <w:r w:rsidRPr="00BE7F44">
        <w:rPr>
          <w:lang w:val="en-US"/>
        </w:rPr>
        <w:t>,</w:t>
      </w:r>
    </w:p>
    <w:p w14:paraId="4E682158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card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0BD404CA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building</w:t>
      </w:r>
      <w:r w:rsidRPr="00BE7F44">
        <w:rPr>
          <w:lang w:val="en-US"/>
        </w:rPr>
        <w:t>": [</w:t>
      </w:r>
    </w:p>
    <w:p w14:paraId="5FC8685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lastRenderedPageBreak/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26588D5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1</w:t>
      </w:r>
      <w:r w:rsidRPr="00BE7F44">
        <w:rPr>
          <w:lang w:val="en-US"/>
        </w:rPr>
        <w:t>,</w:t>
      </w:r>
    </w:p>
    <w:p w14:paraId="2E33A02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2</w:t>
      </w:r>
    </w:p>
    <w:p w14:paraId="0D946FB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128F382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1B6A9E4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8</w:t>
      </w:r>
      <w:r w:rsidRPr="00BE7F44">
        <w:rPr>
          <w:lang w:val="en-US"/>
        </w:rPr>
        <w:t>,</w:t>
      </w:r>
    </w:p>
    <w:p w14:paraId="6447607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</w:p>
    <w:p w14:paraId="214C781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0DA6FEE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5A8E2F9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12</w:t>
      </w:r>
      <w:r w:rsidRPr="00BE7F44">
        <w:rPr>
          <w:lang w:val="en-US"/>
        </w:rPr>
        <w:t>,</w:t>
      </w:r>
    </w:p>
    <w:p w14:paraId="1BC3E8B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</w:p>
    <w:p w14:paraId="45C3141D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67E7646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]</w:t>
      </w:r>
    </w:p>
    <w:p w14:paraId="3303319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1C92187E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 xml:space="preserve">          {</w:t>
      </w:r>
    </w:p>
    <w:p w14:paraId="2BC25AD0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id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5cddfdcb4440839ca3041a1b</w:t>
      </w:r>
      <w:r w:rsidRPr="00BE7F44">
        <w:rPr>
          <w:lang w:val="en-US"/>
        </w:rPr>
        <w:t>",</w:t>
      </w:r>
    </w:p>
    <w:p w14:paraId="5A22AA83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position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5</w:t>
      </w:r>
      <w:r w:rsidRPr="00BE7F44">
        <w:rPr>
          <w:lang w:val="en-US"/>
        </w:rPr>
        <w:t>,</w:t>
      </w:r>
    </w:p>
    <w:p w14:paraId="7EF45255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color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yellow</w:t>
      </w:r>
      <w:r w:rsidRPr="00BE7F44">
        <w:rPr>
          <w:lang w:val="en-US"/>
        </w:rPr>
        <w:t>",</w:t>
      </w:r>
    </w:p>
    <w:p w14:paraId="7E07728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money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10000</w:t>
      </w:r>
      <w:r w:rsidRPr="00BE7F44">
        <w:rPr>
          <w:lang w:val="en-US"/>
        </w:rPr>
        <w:t>,</w:t>
      </w:r>
    </w:p>
    <w:p w14:paraId="7EC265CF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card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02C8A745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building</w:t>
      </w:r>
      <w:r w:rsidRPr="00BE7F44">
        <w:rPr>
          <w:lang w:val="en-US"/>
        </w:rPr>
        <w:t>": [</w:t>
      </w:r>
    </w:p>
    <w:p w14:paraId="66C5B949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4A6220B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20</w:t>
      </w:r>
      <w:r w:rsidRPr="00BE7F44">
        <w:rPr>
          <w:lang w:val="en-US"/>
        </w:rPr>
        <w:t>,</w:t>
      </w:r>
    </w:p>
    <w:p w14:paraId="318D7B8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2</w:t>
      </w:r>
    </w:p>
    <w:p w14:paraId="1BC981C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1C837F10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7BAE5A4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12</w:t>
      </w:r>
      <w:r w:rsidRPr="00BE7F44">
        <w:rPr>
          <w:lang w:val="en-US"/>
        </w:rPr>
        <w:t>,</w:t>
      </w:r>
    </w:p>
    <w:p w14:paraId="6AC980D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</w:p>
    <w:p w14:paraId="4F5FF96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2FEF49F8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]</w:t>
      </w:r>
    </w:p>
    <w:p w14:paraId="09F5845E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2AE3B263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7C3F483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id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1dQcdkDqTicMynIvQmRbqiNmqj82</w:t>
      </w:r>
      <w:r w:rsidRPr="00BE7F44">
        <w:rPr>
          <w:lang w:val="en-US"/>
        </w:rPr>
        <w:t>",</w:t>
      </w:r>
    </w:p>
    <w:p w14:paraId="22C183E7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position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74EDF16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color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yellow</w:t>
      </w:r>
      <w:r w:rsidRPr="00BE7F44">
        <w:rPr>
          <w:lang w:val="en-US"/>
        </w:rPr>
        <w:t>",</w:t>
      </w:r>
    </w:p>
    <w:p w14:paraId="67522CD8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money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10000</w:t>
      </w:r>
      <w:r w:rsidRPr="00BE7F44">
        <w:rPr>
          <w:lang w:val="en-US"/>
        </w:rPr>
        <w:t>,</w:t>
      </w:r>
    </w:p>
    <w:p w14:paraId="568F383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card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4F6C05A5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building</w:t>
      </w:r>
      <w:r w:rsidRPr="00BE7F44">
        <w:rPr>
          <w:lang w:val="en-US"/>
        </w:rPr>
        <w:t>": [</w:t>
      </w:r>
    </w:p>
    <w:p w14:paraId="7E21743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647443AF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20</w:t>
      </w:r>
      <w:r w:rsidRPr="00BE7F44">
        <w:rPr>
          <w:lang w:val="en-US"/>
        </w:rPr>
        <w:t>,</w:t>
      </w:r>
    </w:p>
    <w:p w14:paraId="5B558B6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2</w:t>
      </w:r>
    </w:p>
    <w:p w14:paraId="7BD0FD4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1B915BFF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3282F8F7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12</w:t>
      </w:r>
      <w:r w:rsidRPr="00BE7F44">
        <w:rPr>
          <w:lang w:val="en-US"/>
        </w:rPr>
        <w:t>,</w:t>
      </w:r>
    </w:p>
    <w:p w14:paraId="6595DF77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</w:p>
    <w:p w14:paraId="41AAB9DD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4DA920C3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]</w:t>
      </w:r>
    </w:p>
    <w:p w14:paraId="6C5AABA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6D775B09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16EC6BC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lastRenderedPageBreak/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id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1dQcdkDqTicMynIvQmRbqiNmqj82</w:t>
      </w:r>
      <w:r w:rsidRPr="00BE7F44">
        <w:rPr>
          <w:lang w:val="en-US"/>
        </w:rPr>
        <w:t>",</w:t>
      </w:r>
    </w:p>
    <w:p w14:paraId="06EF360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position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9</w:t>
      </w:r>
      <w:r w:rsidRPr="00BE7F44">
        <w:rPr>
          <w:lang w:val="en-US"/>
        </w:rPr>
        <w:t>,</w:t>
      </w:r>
    </w:p>
    <w:p w14:paraId="21F7FBF1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color</w:t>
      </w:r>
      <w:r w:rsidRPr="00BE7F44">
        <w:rPr>
          <w:lang w:val="en-US"/>
        </w:rPr>
        <w:t>": "</w:t>
      </w:r>
      <w:r w:rsidRPr="00CE69F4">
        <w:rPr>
          <w:color w:val="0070C0"/>
          <w:lang w:val="en-US"/>
        </w:rPr>
        <w:t>yellow</w:t>
      </w:r>
      <w:r w:rsidRPr="00BE7F44">
        <w:rPr>
          <w:lang w:val="en-US"/>
        </w:rPr>
        <w:t>",</w:t>
      </w:r>
    </w:p>
    <w:p w14:paraId="418900C7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money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10000</w:t>
      </w:r>
      <w:r w:rsidRPr="00BE7F44">
        <w:rPr>
          <w:lang w:val="en-US"/>
        </w:rPr>
        <w:t>,</w:t>
      </w:r>
    </w:p>
    <w:p w14:paraId="3FEF9CE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card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6663E046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building</w:t>
      </w:r>
      <w:r w:rsidRPr="00BE7F44">
        <w:rPr>
          <w:lang w:val="en-US"/>
        </w:rPr>
        <w:t>": [</w:t>
      </w:r>
    </w:p>
    <w:p w14:paraId="209FD5C4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2ED88F1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 : </w:t>
      </w:r>
      <w:r w:rsidRPr="00CE69F4">
        <w:rPr>
          <w:color w:val="0070C0"/>
          <w:lang w:val="en-US"/>
        </w:rPr>
        <w:t>20</w:t>
      </w:r>
      <w:r w:rsidRPr="00BE7F44">
        <w:rPr>
          <w:lang w:val="en-US"/>
        </w:rPr>
        <w:t>,</w:t>
      </w:r>
    </w:p>
    <w:p w14:paraId="44F6BC8D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2</w:t>
      </w:r>
    </w:p>
    <w:p w14:paraId="48AC3A79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},</w:t>
      </w:r>
    </w:p>
    <w:p w14:paraId="124C1837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{</w:t>
      </w:r>
    </w:p>
    <w:p w14:paraId="0C49AACF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plot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21</w:t>
      </w:r>
      <w:r w:rsidRPr="00BE7F44">
        <w:rPr>
          <w:lang w:val="en-US"/>
        </w:rPr>
        <w:t>,</w:t>
      </w:r>
    </w:p>
    <w:p w14:paraId="012A7CDA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level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1</w:t>
      </w:r>
    </w:p>
    <w:p w14:paraId="56046CC5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02CD968A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]</w:t>
      </w:r>
    </w:p>
    <w:p w14:paraId="2414EA53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516E42DA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 xml:space="preserve">          ],</w:t>
      </w:r>
    </w:p>
    <w:p w14:paraId="0E0787BB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</w:r>
    </w:p>
    <w:p w14:paraId="51EEBEF0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dice</w:t>
      </w:r>
      <w:r w:rsidRPr="00BE7F44">
        <w:rPr>
          <w:lang w:val="en-US"/>
        </w:rPr>
        <w:t>": {</w:t>
      </w:r>
    </w:p>
    <w:p w14:paraId="4F1FEB42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point1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3</w:t>
      </w:r>
      <w:r w:rsidRPr="00BE7F44">
        <w:rPr>
          <w:lang w:val="en-US"/>
        </w:rPr>
        <w:t>,</w:t>
      </w:r>
    </w:p>
    <w:p w14:paraId="1691164D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</w:r>
      <w:r w:rsidRPr="00BE7F44">
        <w:rPr>
          <w:lang w:val="en-US"/>
        </w:rPr>
        <w:tab/>
        <w:t>"</w:t>
      </w:r>
      <w:r w:rsidRPr="00CE69F4">
        <w:rPr>
          <w:color w:val="7030A0"/>
          <w:lang w:val="en-US"/>
        </w:rPr>
        <w:t>point2</w:t>
      </w:r>
      <w:r w:rsidRPr="00BE7F44">
        <w:rPr>
          <w:lang w:val="en-US"/>
        </w:rPr>
        <w:t xml:space="preserve">": </w:t>
      </w:r>
      <w:r w:rsidRPr="00CE69F4">
        <w:rPr>
          <w:color w:val="0070C0"/>
          <w:lang w:val="en-US"/>
        </w:rPr>
        <w:t>3</w:t>
      </w:r>
    </w:p>
    <w:p w14:paraId="57113AD9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4B0B7D7C" w14:textId="77777777" w:rsidR="00BE7F44" w:rsidRPr="00BE7F44" w:rsidRDefault="00BE7F44" w:rsidP="00BE7F44">
      <w:pPr>
        <w:rPr>
          <w:lang w:val="en-US"/>
        </w:rPr>
      </w:pPr>
      <w:r w:rsidRPr="00BE7F44">
        <w:rPr>
          <w:lang w:val="en-US"/>
        </w:rPr>
        <w:tab/>
      </w:r>
      <w:r w:rsidRPr="00BE7F44">
        <w:rPr>
          <w:lang w:val="en-US"/>
        </w:rPr>
        <w:tab/>
        <w:t>}</w:t>
      </w:r>
    </w:p>
    <w:p w14:paraId="12D9D20B" w14:textId="77777777" w:rsidR="009752AC" w:rsidRPr="009752AC" w:rsidRDefault="00BE7F44" w:rsidP="00BE7F44">
      <w:pPr>
        <w:rPr>
          <w:lang w:val="en-US"/>
        </w:rPr>
      </w:pPr>
      <w:r w:rsidRPr="00BE7F44">
        <w:rPr>
          <w:lang w:val="en-US"/>
        </w:rPr>
        <w:t>}</w:t>
      </w:r>
    </w:p>
    <w:p w14:paraId="0081BA13" w14:textId="0C4694AF" w:rsidR="00722AD3" w:rsidRPr="003525A6" w:rsidRDefault="00C14AB8" w:rsidP="003525A6">
      <w:pPr>
        <w:pStyle w:val="u1"/>
        <w:spacing w:line="360" w:lineRule="auto"/>
        <w:jc w:val="both"/>
      </w:pPr>
      <w:bookmarkStart w:id="2" w:name="_Toc8971997"/>
      <w:bookmarkStart w:id="3" w:name="_Toc176928160"/>
      <w:r w:rsidRPr="005F2DFA">
        <w:t>Mô tả chi tiết các kiểu dữ liệu</w:t>
      </w:r>
      <w:bookmarkEnd w:id="2"/>
      <w:bookmarkEnd w:id="3"/>
    </w:p>
    <w:p w14:paraId="0BCC299F" w14:textId="65EBC891" w:rsidR="00722AD3" w:rsidRPr="00185783" w:rsidRDefault="003525A6" w:rsidP="00722AD3">
      <w:pPr>
        <w:rPr>
          <w:lang w:val="en-US"/>
        </w:rPr>
      </w:pPr>
      <w:r>
        <w:rPr>
          <w:lang w:val="en-US"/>
        </w:rPr>
        <w:t>Database</w:t>
      </w:r>
      <w:r w:rsidR="00722AD3">
        <w:rPr>
          <w:lang w:val="en-US"/>
        </w:rPr>
        <w:t xml:space="preserve"> Monopoly</w:t>
      </w:r>
    </w:p>
    <w:tbl>
      <w:tblPr>
        <w:tblStyle w:val="LiBang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0E92BF20" w14:textId="77777777" w:rsidTr="003525A6">
        <w:tc>
          <w:tcPr>
            <w:tcW w:w="801" w:type="dxa"/>
          </w:tcPr>
          <w:p w14:paraId="32656D83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78271B22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688" w:type="dxa"/>
          </w:tcPr>
          <w:p w14:paraId="0F48D610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2858" w:type="dxa"/>
          </w:tcPr>
          <w:p w14:paraId="1CC00BD6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372AA736" w14:textId="77777777" w:rsidTr="003525A6">
        <w:tc>
          <w:tcPr>
            <w:tcW w:w="801" w:type="dxa"/>
          </w:tcPr>
          <w:p w14:paraId="2EBAF2D0" w14:textId="77777777" w:rsidR="003525A6" w:rsidRPr="000821B3" w:rsidRDefault="003525A6" w:rsidP="00DD7F97">
            <w:r w:rsidRPr="000821B3">
              <w:t>1</w:t>
            </w:r>
          </w:p>
        </w:tc>
        <w:tc>
          <w:tcPr>
            <w:tcW w:w="1833" w:type="dxa"/>
          </w:tcPr>
          <w:p w14:paraId="5501D447" w14:textId="77777777" w:rsidR="003525A6" w:rsidRPr="00722AD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idGame</w:t>
            </w:r>
          </w:p>
        </w:tc>
        <w:tc>
          <w:tcPr>
            <w:tcW w:w="1688" w:type="dxa"/>
          </w:tcPr>
          <w:p w14:paraId="423982E8" w14:textId="77777777" w:rsidR="003525A6" w:rsidRPr="00722AD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858" w:type="dxa"/>
          </w:tcPr>
          <w:p w14:paraId="7E3AF735" w14:textId="3494EB81" w:rsidR="003525A6" w:rsidRP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 xml:space="preserve">Id của 1 game </w:t>
            </w:r>
          </w:p>
        </w:tc>
      </w:tr>
    </w:tbl>
    <w:p w14:paraId="13589FF0" w14:textId="354E29C8" w:rsidR="000821B3" w:rsidRPr="000821B3" w:rsidRDefault="000821B3" w:rsidP="000821B3"/>
    <w:p w14:paraId="236B83FD" w14:textId="709D69B9" w:rsidR="008201AE" w:rsidRDefault="00185783" w:rsidP="000821B3">
      <w:r>
        <w:rPr>
          <w:lang w:val="en-US"/>
        </w:rPr>
        <w:t>Collection idGame</w:t>
      </w:r>
    </w:p>
    <w:tbl>
      <w:tblPr>
        <w:tblStyle w:val="LiBang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14F372BA" w14:textId="77777777" w:rsidTr="003525A6">
        <w:tc>
          <w:tcPr>
            <w:tcW w:w="801" w:type="dxa"/>
          </w:tcPr>
          <w:p w14:paraId="433CBCCA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0C237AF6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688" w:type="dxa"/>
          </w:tcPr>
          <w:p w14:paraId="4830E038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2858" w:type="dxa"/>
          </w:tcPr>
          <w:p w14:paraId="7F37A64A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4F4EA669" w14:textId="77777777" w:rsidTr="003525A6">
        <w:tc>
          <w:tcPr>
            <w:tcW w:w="801" w:type="dxa"/>
          </w:tcPr>
          <w:p w14:paraId="5A84F733" w14:textId="77777777" w:rsidR="003525A6" w:rsidRPr="000821B3" w:rsidRDefault="003525A6" w:rsidP="00DD7F97">
            <w:r w:rsidRPr="000821B3">
              <w:t>1</w:t>
            </w:r>
          </w:p>
        </w:tc>
        <w:tc>
          <w:tcPr>
            <w:tcW w:w="1833" w:type="dxa"/>
          </w:tcPr>
          <w:p w14:paraId="3A0C511F" w14:textId="2786EAF0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1688" w:type="dxa"/>
          </w:tcPr>
          <w:p w14:paraId="0590D3D4" w14:textId="5DD15AFE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4B351AB6" w14:textId="7B4C2305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Lượt chơi</w:t>
            </w:r>
          </w:p>
        </w:tc>
      </w:tr>
      <w:tr w:rsidR="003525A6" w:rsidRPr="000821B3" w14:paraId="12804357" w14:textId="77777777" w:rsidTr="003525A6">
        <w:tc>
          <w:tcPr>
            <w:tcW w:w="801" w:type="dxa"/>
          </w:tcPr>
          <w:p w14:paraId="1752F25F" w14:textId="77777777" w:rsidR="003525A6" w:rsidRPr="000821B3" w:rsidRDefault="003525A6" w:rsidP="00DD7F97">
            <w:r w:rsidRPr="000821B3">
              <w:t>2</w:t>
            </w:r>
          </w:p>
        </w:tc>
        <w:tc>
          <w:tcPr>
            <w:tcW w:w="1833" w:type="dxa"/>
          </w:tcPr>
          <w:p w14:paraId="6428F363" w14:textId="37277A33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1688" w:type="dxa"/>
          </w:tcPr>
          <w:p w14:paraId="120E04BE" w14:textId="7505F80C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858" w:type="dxa"/>
          </w:tcPr>
          <w:p w14:paraId="1ADC5A48" w14:textId="7CE0848B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Người chơi</w:t>
            </w:r>
          </w:p>
        </w:tc>
      </w:tr>
      <w:tr w:rsidR="003525A6" w:rsidRPr="000821B3" w14:paraId="1924C442" w14:textId="77777777" w:rsidTr="003525A6">
        <w:tc>
          <w:tcPr>
            <w:tcW w:w="801" w:type="dxa"/>
          </w:tcPr>
          <w:p w14:paraId="2DCDFA78" w14:textId="3289DBCA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520E8A96" w14:textId="01295AB8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1688" w:type="dxa"/>
          </w:tcPr>
          <w:p w14:paraId="12E770CA" w14:textId="1ED64F83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858" w:type="dxa"/>
          </w:tcPr>
          <w:p w14:paraId="21FD9AB5" w14:textId="774BFF8F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Xúc xắc</w:t>
            </w:r>
          </w:p>
        </w:tc>
      </w:tr>
      <w:tr w:rsidR="003525A6" w:rsidRPr="000821B3" w14:paraId="6818FB18" w14:textId="77777777" w:rsidTr="003525A6">
        <w:tc>
          <w:tcPr>
            <w:tcW w:w="801" w:type="dxa"/>
          </w:tcPr>
          <w:p w14:paraId="22113B2A" w14:textId="2165C1C7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0A17705C" w14:textId="32ACB3AC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ListCard</w:t>
            </w:r>
          </w:p>
        </w:tc>
        <w:tc>
          <w:tcPr>
            <w:tcW w:w="1688" w:type="dxa"/>
          </w:tcPr>
          <w:p w14:paraId="403E3271" w14:textId="5AED7097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858" w:type="dxa"/>
          </w:tcPr>
          <w:p w14:paraId="0BC0375F" w14:textId="257044D2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Danh sách các thẻ cơ hội</w:t>
            </w:r>
          </w:p>
        </w:tc>
      </w:tr>
    </w:tbl>
    <w:p w14:paraId="79416484" w14:textId="00EB099F" w:rsidR="00185783" w:rsidRDefault="00185783" w:rsidP="000821B3"/>
    <w:p w14:paraId="53DCC51E" w14:textId="28DA0EBE" w:rsidR="00F82101" w:rsidRDefault="00942AE4" w:rsidP="000821B3">
      <w:r>
        <w:rPr>
          <w:lang w:val="en-US"/>
        </w:rPr>
        <w:t xml:space="preserve">Object </w:t>
      </w:r>
      <w:r w:rsidR="00F82101">
        <w:rPr>
          <w:lang w:val="en-US"/>
        </w:rPr>
        <w:t>Player</w:t>
      </w:r>
    </w:p>
    <w:tbl>
      <w:tblPr>
        <w:tblStyle w:val="LiBang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4BB7977D" w14:textId="77777777" w:rsidTr="003525A6">
        <w:tc>
          <w:tcPr>
            <w:tcW w:w="801" w:type="dxa"/>
          </w:tcPr>
          <w:p w14:paraId="78F0D003" w14:textId="77777777" w:rsidR="003525A6" w:rsidRPr="000821B3" w:rsidRDefault="003525A6" w:rsidP="00C226E9">
            <w:r w:rsidRPr="000821B3">
              <w:t>STT</w:t>
            </w:r>
          </w:p>
        </w:tc>
        <w:tc>
          <w:tcPr>
            <w:tcW w:w="1833" w:type="dxa"/>
          </w:tcPr>
          <w:p w14:paraId="496902EB" w14:textId="77777777" w:rsidR="003525A6" w:rsidRPr="000821B3" w:rsidRDefault="003525A6" w:rsidP="00C226E9">
            <w:r w:rsidRPr="000821B3">
              <w:t>Tên thuộc tính</w:t>
            </w:r>
          </w:p>
        </w:tc>
        <w:tc>
          <w:tcPr>
            <w:tcW w:w="1688" w:type="dxa"/>
          </w:tcPr>
          <w:p w14:paraId="5CA1C6B7" w14:textId="77777777" w:rsidR="003525A6" w:rsidRPr="000821B3" w:rsidRDefault="003525A6" w:rsidP="00C226E9">
            <w:r w:rsidRPr="000821B3">
              <w:t>Kiểu</w:t>
            </w:r>
          </w:p>
        </w:tc>
        <w:tc>
          <w:tcPr>
            <w:tcW w:w="2858" w:type="dxa"/>
          </w:tcPr>
          <w:p w14:paraId="56AD26D5" w14:textId="77777777" w:rsidR="003525A6" w:rsidRPr="000821B3" w:rsidRDefault="003525A6" w:rsidP="00C226E9">
            <w:r w:rsidRPr="000821B3">
              <w:t>Ý nghĩa/ghi chú</w:t>
            </w:r>
          </w:p>
        </w:tc>
      </w:tr>
      <w:tr w:rsidR="003525A6" w:rsidRPr="000821B3" w14:paraId="3C14B185" w14:textId="77777777" w:rsidTr="003525A6">
        <w:tc>
          <w:tcPr>
            <w:tcW w:w="801" w:type="dxa"/>
          </w:tcPr>
          <w:p w14:paraId="5D3B75A4" w14:textId="77777777" w:rsidR="003525A6" w:rsidRPr="000821B3" w:rsidRDefault="003525A6" w:rsidP="00C226E9">
            <w:r w:rsidRPr="000821B3">
              <w:t>1</w:t>
            </w:r>
          </w:p>
        </w:tc>
        <w:tc>
          <w:tcPr>
            <w:tcW w:w="1833" w:type="dxa"/>
          </w:tcPr>
          <w:p w14:paraId="4D1D0F9C" w14:textId="6277047E" w:rsidR="003525A6" w:rsidRPr="00722AD3" w:rsidRDefault="003525A6" w:rsidP="00C226E9">
            <w:p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</w:tc>
        <w:tc>
          <w:tcPr>
            <w:tcW w:w="1688" w:type="dxa"/>
          </w:tcPr>
          <w:p w14:paraId="6EECB740" w14:textId="77777777" w:rsidR="003525A6" w:rsidRPr="00722AD3" w:rsidRDefault="003525A6" w:rsidP="00C226E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858" w:type="dxa"/>
          </w:tcPr>
          <w:p w14:paraId="2D414584" w14:textId="20500B59" w:rsidR="003525A6" w:rsidRPr="00D86502" w:rsidRDefault="003525A6" w:rsidP="00C226E9">
            <w:pPr>
              <w:rPr>
                <w:lang w:val="en-US"/>
              </w:rPr>
            </w:pPr>
            <w:r>
              <w:rPr>
                <w:lang w:val="en-US"/>
              </w:rPr>
              <w:t>Id của người chơi</w:t>
            </w:r>
          </w:p>
        </w:tc>
      </w:tr>
    </w:tbl>
    <w:p w14:paraId="64465326" w14:textId="77777777" w:rsidR="00F82101" w:rsidRDefault="00F82101" w:rsidP="00722AD3"/>
    <w:p w14:paraId="1CAF7B31" w14:textId="753ED01D" w:rsidR="00722AD3" w:rsidRPr="000821B3" w:rsidRDefault="00942AE4" w:rsidP="00722AD3">
      <w:pPr>
        <w:rPr>
          <w:lang w:val="en-US"/>
        </w:rPr>
      </w:pPr>
      <w:r>
        <w:rPr>
          <w:lang w:val="en-US"/>
        </w:rPr>
        <w:t xml:space="preserve">Object </w:t>
      </w:r>
      <w:r w:rsidR="00722AD3">
        <w:rPr>
          <w:lang w:val="en-US"/>
        </w:rPr>
        <w:t>Player</w:t>
      </w:r>
      <w:r w:rsidR="00F82101">
        <w:rPr>
          <w:lang w:val="en-US"/>
        </w:rPr>
        <w:t>Id</w:t>
      </w:r>
    </w:p>
    <w:tbl>
      <w:tblPr>
        <w:tblStyle w:val="LiBang"/>
        <w:tblW w:w="7518" w:type="dxa"/>
        <w:tblLook w:val="01E0" w:firstRow="1" w:lastRow="1" w:firstColumn="1" w:lastColumn="1" w:noHBand="0" w:noVBand="0"/>
      </w:tblPr>
      <w:tblGrid>
        <w:gridCol w:w="801"/>
        <w:gridCol w:w="1833"/>
        <w:gridCol w:w="1254"/>
        <w:gridCol w:w="3630"/>
      </w:tblGrid>
      <w:tr w:rsidR="003525A6" w:rsidRPr="000821B3" w14:paraId="6C09B7EC" w14:textId="77777777" w:rsidTr="003525A6">
        <w:tc>
          <w:tcPr>
            <w:tcW w:w="801" w:type="dxa"/>
          </w:tcPr>
          <w:p w14:paraId="1315C6F1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457DD19C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254" w:type="dxa"/>
          </w:tcPr>
          <w:p w14:paraId="06DF2125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3630" w:type="dxa"/>
          </w:tcPr>
          <w:p w14:paraId="67922105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0BCFA35D" w14:textId="77777777" w:rsidTr="003525A6">
        <w:tc>
          <w:tcPr>
            <w:tcW w:w="801" w:type="dxa"/>
          </w:tcPr>
          <w:p w14:paraId="2833D0DC" w14:textId="5829254C" w:rsidR="003525A6" w:rsidRPr="00F82101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66E052A0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254" w:type="dxa"/>
          </w:tcPr>
          <w:p w14:paraId="46CEA1A3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30" w:type="dxa"/>
          </w:tcPr>
          <w:p w14:paraId="42713373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Vị trí người chơi trên bàn cờ</w:t>
            </w:r>
          </w:p>
        </w:tc>
      </w:tr>
      <w:tr w:rsidR="003525A6" w:rsidRPr="000821B3" w14:paraId="5A6D6F9D" w14:textId="77777777" w:rsidTr="003525A6">
        <w:tc>
          <w:tcPr>
            <w:tcW w:w="801" w:type="dxa"/>
          </w:tcPr>
          <w:p w14:paraId="37BAEDD1" w14:textId="4014DDE3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19424C43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54" w:type="dxa"/>
          </w:tcPr>
          <w:p w14:paraId="1F7457F2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30" w:type="dxa"/>
          </w:tcPr>
          <w:p w14:paraId="418D07B5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Tên của người chơi</w:t>
            </w:r>
          </w:p>
        </w:tc>
      </w:tr>
      <w:tr w:rsidR="003525A6" w:rsidRPr="000821B3" w14:paraId="60892FB6" w14:textId="77777777" w:rsidTr="003525A6">
        <w:tc>
          <w:tcPr>
            <w:tcW w:w="801" w:type="dxa"/>
          </w:tcPr>
          <w:p w14:paraId="335FB11A" w14:textId="0CBCF492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791A0ED4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254" w:type="dxa"/>
          </w:tcPr>
          <w:p w14:paraId="77B7D9CB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30" w:type="dxa"/>
          </w:tcPr>
          <w:p w14:paraId="09962800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Số tiền của người chơi</w:t>
            </w:r>
          </w:p>
        </w:tc>
      </w:tr>
      <w:tr w:rsidR="003525A6" w:rsidRPr="000821B3" w14:paraId="3C351EE9" w14:textId="77777777" w:rsidTr="003525A6">
        <w:tc>
          <w:tcPr>
            <w:tcW w:w="801" w:type="dxa"/>
          </w:tcPr>
          <w:p w14:paraId="09F83D4D" w14:textId="235C0652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135460D5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254" w:type="dxa"/>
          </w:tcPr>
          <w:p w14:paraId="27138527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30" w:type="dxa"/>
          </w:tcPr>
          <w:p w14:paraId="044A94A5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Màu của người chơi</w:t>
            </w:r>
          </w:p>
        </w:tc>
      </w:tr>
      <w:tr w:rsidR="003525A6" w:rsidRPr="000821B3" w14:paraId="6303CF6F" w14:textId="77777777" w:rsidTr="003525A6">
        <w:tc>
          <w:tcPr>
            <w:tcW w:w="801" w:type="dxa"/>
          </w:tcPr>
          <w:p w14:paraId="5CEFA77C" w14:textId="576A55BC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70F92DE4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254" w:type="dxa"/>
          </w:tcPr>
          <w:p w14:paraId="2262689C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30" w:type="dxa"/>
          </w:tcPr>
          <w:p w14:paraId="11F79B0C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Loại thẻ cơ hội người chơi sở hữu</w:t>
            </w:r>
          </w:p>
        </w:tc>
      </w:tr>
      <w:tr w:rsidR="003525A6" w:rsidRPr="000821B3" w14:paraId="45141C61" w14:textId="77777777" w:rsidTr="003525A6">
        <w:tc>
          <w:tcPr>
            <w:tcW w:w="801" w:type="dxa"/>
          </w:tcPr>
          <w:p w14:paraId="2439B862" w14:textId="1FF2662E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833" w:type="dxa"/>
          </w:tcPr>
          <w:p w14:paraId="55634006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1254" w:type="dxa"/>
          </w:tcPr>
          <w:p w14:paraId="5B9BF767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630" w:type="dxa"/>
          </w:tcPr>
          <w:p w14:paraId="026DB061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Ô đất người chơi sở hữu</w:t>
            </w:r>
          </w:p>
        </w:tc>
      </w:tr>
    </w:tbl>
    <w:p w14:paraId="104EA515" w14:textId="77777777" w:rsidR="00722AD3" w:rsidRPr="000821B3" w:rsidRDefault="00722AD3" w:rsidP="00722AD3"/>
    <w:p w14:paraId="341FD711" w14:textId="70EC6289" w:rsidR="00722AD3" w:rsidRPr="00AC395F" w:rsidRDefault="00942AE4" w:rsidP="00722AD3">
      <w:pPr>
        <w:rPr>
          <w:lang w:val="en-US"/>
        </w:rPr>
      </w:pPr>
      <w:r>
        <w:rPr>
          <w:lang w:val="en-US"/>
        </w:rPr>
        <w:t xml:space="preserve">Object </w:t>
      </w:r>
      <w:r w:rsidR="00722AD3">
        <w:rPr>
          <w:lang w:val="en-US"/>
        </w:rPr>
        <w:t>Buiding</w:t>
      </w:r>
    </w:p>
    <w:tbl>
      <w:tblPr>
        <w:tblStyle w:val="LiBang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48308F9A" w14:textId="77777777" w:rsidTr="003525A6">
        <w:tc>
          <w:tcPr>
            <w:tcW w:w="801" w:type="dxa"/>
          </w:tcPr>
          <w:p w14:paraId="448A891B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11BABA29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688" w:type="dxa"/>
          </w:tcPr>
          <w:p w14:paraId="43847935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2858" w:type="dxa"/>
          </w:tcPr>
          <w:p w14:paraId="1DAB1AD1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0143D333" w14:textId="77777777" w:rsidTr="003525A6">
        <w:tc>
          <w:tcPr>
            <w:tcW w:w="801" w:type="dxa"/>
          </w:tcPr>
          <w:p w14:paraId="0A01F252" w14:textId="77777777" w:rsidR="003525A6" w:rsidRPr="00D13B1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7B9F26F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1688" w:type="dxa"/>
          </w:tcPr>
          <w:p w14:paraId="03963A1C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71F28E23" w14:textId="77777777" w:rsidR="003525A6" w:rsidRPr="00D13B1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Vị trí ô đất</w:t>
            </w:r>
          </w:p>
        </w:tc>
      </w:tr>
      <w:tr w:rsidR="003525A6" w:rsidRPr="000821B3" w14:paraId="1B57359B" w14:textId="77777777" w:rsidTr="003525A6">
        <w:tc>
          <w:tcPr>
            <w:tcW w:w="801" w:type="dxa"/>
          </w:tcPr>
          <w:p w14:paraId="2209F005" w14:textId="77777777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249B4E6" w14:textId="77777777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Leve</w:t>
            </w:r>
          </w:p>
        </w:tc>
        <w:tc>
          <w:tcPr>
            <w:tcW w:w="1688" w:type="dxa"/>
          </w:tcPr>
          <w:p w14:paraId="10ADD308" w14:textId="77777777" w:rsidR="003525A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5A4B71BD" w14:textId="77777777" w:rsidR="003525A6" w:rsidRPr="00D13B16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Cấp độ của ô đất</w:t>
            </w:r>
          </w:p>
        </w:tc>
      </w:tr>
    </w:tbl>
    <w:p w14:paraId="283B91A1" w14:textId="0E7234FE" w:rsidR="00722AD3" w:rsidRDefault="00722AD3" w:rsidP="000821B3"/>
    <w:p w14:paraId="795C0544" w14:textId="0175B033" w:rsidR="00722AD3" w:rsidRPr="000821B3" w:rsidRDefault="00942AE4" w:rsidP="00722AD3">
      <w:r>
        <w:rPr>
          <w:lang w:val="en-US"/>
        </w:rPr>
        <w:t>Object</w:t>
      </w:r>
      <w:r w:rsidRPr="000821B3">
        <w:t xml:space="preserve"> </w:t>
      </w:r>
      <w:r w:rsidR="00722AD3" w:rsidRPr="000821B3">
        <w:t>Dice</w:t>
      </w:r>
    </w:p>
    <w:tbl>
      <w:tblPr>
        <w:tblStyle w:val="LiBang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787D2B37" w14:textId="77777777" w:rsidTr="003525A6">
        <w:tc>
          <w:tcPr>
            <w:tcW w:w="801" w:type="dxa"/>
          </w:tcPr>
          <w:p w14:paraId="5A42E907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53F29DF7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688" w:type="dxa"/>
          </w:tcPr>
          <w:p w14:paraId="1DA2E034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2858" w:type="dxa"/>
          </w:tcPr>
          <w:p w14:paraId="228236CD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5FE8B47E" w14:textId="77777777" w:rsidTr="003525A6">
        <w:tc>
          <w:tcPr>
            <w:tcW w:w="801" w:type="dxa"/>
          </w:tcPr>
          <w:p w14:paraId="74EFC787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2DC66B46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Point1</w:t>
            </w:r>
          </w:p>
        </w:tc>
        <w:tc>
          <w:tcPr>
            <w:tcW w:w="1688" w:type="dxa"/>
          </w:tcPr>
          <w:p w14:paraId="300E1F31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38D1B3BA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Điểm số của xúc xắc</w:t>
            </w:r>
          </w:p>
        </w:tc>
      </w:tr>
      <w:tr w:rsidR="003525A6" w:rsidRPr="000821B3" w14:paraId="5D258159" w14:textId="77777777" w:rsidTr="003525A6">
        <w:tc>
          <w:tcPr>
            <w:tcW w:w="801" w:type="dxa"/>
          </w:tcPr>
          <w:p w14:paraId="7D614260" w14:textId="77777777" w:rsidR="003525A6" w:rsidRPr="00AC395F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173C5FB4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Point2</w:t>
            </w:r>
          </w:p>
        </w:tc>
        <w:tc>
          <w:tcPr>
            <w:tcW w:w="1688" w:type="dxa"/>
          </w:tcPr>
          <w:p w14:paraId="02303591" w14:textId="77777777" w:rsidR="003525A6" w:rsidRPr="000821B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A8A77DE" w14:textId="77777777" w:rsidR="003525A6" w:rsidRPr="000821B3" w:rsidRDefault="003525A6" w:rsidP="00DD7F97">
            <w:r>
              <w:rPr>
                <w:lang w:val="en-US"/>
              </w:rPr>
              <w:t>Điểm số của xúc xắc</w:t>
            </w:r>
          </w:p>
        </w:tc>
      </w:tr>
    </w:tbl>
    <w:p w14:paraId="4E67A61A" w14:textId="77777777" w:rsidR="00722AD3" w:rsidRDefault="00722AD3" w:rsidP="000821B3"/>
    <w:p w14:paraId="6F0CAC71" w14:textId="73F74240" w:rsidR="00722AD3" w:rsidRPr="00185783" w:rsidRDefault="00942AE4" w:rsidP="00722AD3">
      <w:pPr>
        <w:rPr>
          <w:lang w:val="en-US"/>
        </w:rPr>
      </w:pPr>
      <w:r>
        <w:rPr>
          <w:lang w:val="en-US"/>
        </w:rPr>
        <w:t xml:space="preserve">Object </w:t>
      </w:r>
      <w:r w:rsidR="00722AD3">
        <w:rPr>
          <w:lang w:val="en-US"/>
        </w:rPr>
        <w:t>ListCard</w:t>
      </w:r>
    </w:p>
    <w:tbl>
      <w:tblPr>
        <w:tblStyle w:val="LiBang"/>
        <w:tblpPr w:leftFromText="180" w:rightFromText="180" w:vertAnchor="text" w:tblpY="1"/>
        <w:tblOverlap w:val="never"/>
        <w:tblW w:w="7180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858"/>
      </w:tblGrid>
      <w:tr w:rsidR="003525A6" w:rsidRPr="000821B3" w14:paraId="4CD48C0E" w14:textId="77777777" w:rsidTr="003525A6">
        <w:tc>
          <w:tcPr>
            <w:tcW w:w="801" w:type="dxa"/>
          </w:tcPr>
          <w:p w14:paraId="54404B1C" w14:textId="77777777" w:rsidR="003525A6" w:rsidRPr="000821B3" w:rsidRDefault="003525A6" w:rsidP="00DD7F97">
            <w:r w:rsidRPr="000821B3">
              <w:t>STT</w:t>
            </w:r>
          </w:p>
        </w:tc>
        <w:tc>
          <w:tcPr>
            <w:tcW w:w="1833" w:type="dxa"/>
          </w:tcPr>
          <w:p w14:paraId="418E45EA" w14:textId="77777777" w:rsidR="003525A6" w:rsidRPr="000821B3" w:rsidRDefault="003525A6" w:rsidP="00DD7F97">
            <w:r w:rsidRPr="000821B3">
              <w:t>Tên thuộc tính</w:t>
            </w:r>
          </w:p>
        </w:tc>
        <w:tc>
          <w:tcPr>
            <w:tcW w:w="1688" w:type="dxa"/>
          </w:tcPr>
          <w:p w14:paraId="0A1D0C8F" w14:textId="77777777" w:rsidR="003525A6" w:rsidRPr="000821B3" w:rsidRDefault="003525A6" w:rsidP="00DD7F97">
            <w:r w:rsidRPr="000821B3">
              <w:t>Kiểu</w:t>
            </w:r>
          </w:p>
        </w:tc>
        <w:tc>
          <w:tcPr>
            <w:tcW w:w="2858" w:type="dxa"/>
          </w:tcPr>
          <w:p w14:paraId="5FC2BCDE" w14:textId="77777777" w:rsidR="003525A6" w:rsidRPr="000821B3" w:rsidRDefault="003525A6" w:rsidP="00DD7F97">
            <w:r w:rsidRPr="000821B3">
              <w:t>Ý nghĩa/ghi chú</w:t>
            </w:r>
          </w:p>
        </w:tc>
      </w:tr>
      <w:tr w:rsidR="003525A6" w:rsidRPr="000821B3" w14:paraId="165843A7" w14:textId="77777777" w:rsidTr="003525A6">
        <w:tc>
          <w:tcPr>
            <w:tcW w:w="801" w:type="dxa"/>
          </w:tcPr>
          <w:p w14:paraId="110DD526" w14:textId="77777777" w:rsidR="003525A6" w:rsidRPr="000821B3" w:rsidRDefault="003525A6" w:rsidP="00DD7F97">
            <w:r w:rsidRPr="000821B3">
              <w:t>1</w:t>
            </w:r>
          </w:p>
        </w:tc>
        <w:tc>
          <w:tcPr>
            <w:tcW w:w="1833" w:type="dxa"/>
          </w:tcPr>
          <w:p w14:paraId="5AB6C109" w14:textId="77777777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NameCard</w:t>
            </w:r>
          </w:p>
        </w:tc>
        <w:tc>
          <w:tcPr>
            <w:tcW w:w="1688" w:type="dxa"/>
          </w:tcPr>
          <w:p w14:paraId="301852E2" w14:textId="77777777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58" w:type="dxa"/>
          </w:tcPr>
          <w:p w14:paraId="4D216CD0" w14:textId="77777777" w:rsidR="003525A6" w:rsidRPr="00185783" w:rsidRDefault="003525A6" w:rsidP="00DD7F97">
            <w:pPr>
              <w:rPr>
                <w:lang w:val="en-US"/>
              </w:rPr>
            </w:pPr>
            <w:r>
              <w:rPr>
                <w:lang w:val="en-US"/>
              </w:rPr>
              <w:t>Tên của thẻ cơ hội</w:t>
            </w:r>
          </w:p>
        </w:tc>
      </w:tr>
    </w:tbl>
    <w:p w14:paraId="2372329E" w14:textId="77777777" w:rsidR="00722AD3" w:rsidRPr="000821B3" w:rsidRDefault="00722AD3" w:rsidP="000821B3"/>
    <w:sectPr w:rsidR="00722AD3" w:rsidRPr="000821B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92C2" w14:textId="77777777" w:rsidR="00057012" w:rsidRDefault="00057012">
      <w:r>
        <w:separator/>
      </w:r>
    </w:p>
  </w:endnote>
  <w:endnote w:type="continuationSeparator" w:id="0">
    <w:p w14:paraId="65FFF095" w14:textId="77777777" w:rsidR="00057012" w:rsidRDefault="0005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226D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97D5BC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14A9DD7" wp14:editId="6696158C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935F5C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1D8F06E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FE8D" w14:textId="77777777" w:rsidR="00057012" w:rsidRDefault="00057012">
      <w:r>
        <w:separator/>
      </w:r>
    </w:p>
  </w:footnote>
  <w:footnote w:type="continuationSeparator" w:id="0">
    <w:p w14:paraId="1812C91B" w14:textId="77777777" w:rsidR="00057012" w:rsidRDefault="00057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13AA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4077B29" wp14:editId="7E0C84A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C4FED29" w14:textId="77777777" w:rsidTr="008D3541">
      <w:tc>
        <w:tcPr>
          <w:tcW w:w="6623" w:type="dxa"/>
          <w:shd w:val="clear" w:color="auto" w:fill="auto"/>
        </w:tcPr>
        <w:p w14:paraId="3D8C41F1" w14:textId="77777777" w:rsidR="00E95D0C" w:rsidRPr="008D3541" w:rsidRDefault="00CE69F4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Cờ tỷ phú</w:t>
          </w:r>
        </w:p>
      </w:tc>
      <w:tc>
        <w:tcPr>
          <w:tcW w:w="2845" w:type="dxa"/>
          <w:shd w:val="clear" w:color="auto" w:fill="auto"/>
        </w:tcPr>
        <w:p w14:paraId="48CA84A8" w14:textId="77777777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="00CE69F4">
            <w:rPr>
              <w:color w:val="0000FF"/>
              <w:lang w:val="en-US"/>
            </w:rPr>
            <w:t>1</w:t>
          </w:r>
          <w:r w:rsidRPr="008D3541">
            <w:rPr>
              <w:color w:val="0000FF"/>
              <w:lang w:val="en-US"/>
            </w:rPr>
            <w:t>.</w:t>
          </w:r>
          <w:r w:rsidR="00CE69F4">
            <w:rPr>
              <w:color w:val="0000FF"/>
              <w:lang w:val="en-US"/>
            </w:rPr>
            <w:t>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3DFB04DA" w14:textId="77777777" w:rsidTr="008D3541">
      <w:tc>
        <w:tcPr>
          <w:tcW w:w="6623" w:type="dxa"/>
          <w:shd w:val="clear" w:color="auto" w:fill="auto"/>
        </w:tcPr>
        <w:p w14:paraId="414A065A" w14:textId="77777777"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4FE276F9" w14:textId="42DBD0B7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="007051D0">
            <w:rPr>
              <w:color w:val="0000FF"/>
              <w:lang w:val="en-US"/>
            </w:rPr>
            <w:t>30</w:t>
          </w:r>
          <w:r w:rsidRPr="008D3541">
            <w:rPr>
              <w:color w:val="0000FF"/>
              <w:lang w:val="en-US"/>
            </w:rPr>
            <w:t>/</w:t>
          </w:r>
          <w:r w:rsidR="00CE69F4">
            <w:rPr>
              <w:color w:val="0000FF"/>
              <w:lang w:val="en-US"/>
            </w:rPr>
            <w:t>5</w:t>
          </w:r>
          <w:r w:rsidRPr="008D3541">
            <w:rPr>
              <w:color w:val="0000FF"/>
              <w:lang w:val="en-US"/>
            </w:rPr>
            <w:t>/</w:t>
          </w:r>
          <w:r w:rsidR="00CE69F4">
            <w:rPr>
              <w:color w:val="0000FF"/>
              <w:lang w:val="en-US"/>
            </w:rPr>
            <w:t>2019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61F5E33A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57012"/>
    <w:rsid w:val="000821B3"/>
    <w:rsid w:val="000C0CA8"/>
    <w:rsid w:val="001765B2"/>
    <w:rsid w:val="00185783"/>
    <w:rsid w:val="00213ECB"/>
    <w:rsid w:val="002160F2"/>
    <w:rsid w:val="00221A67"/>
    <w:rsid w:val="00301562"/>
    <w:rsid w:val="0031511D"/>
    <w:rsid w:val="003525A6"/>
    <w:rsid w:val="003548A8"/>
    <w:rsid w:val="003701D7"/>
    <w:rsid w:val="003747E6"/>
    <w:rsid w:val="003C2F0F"/>
    <w:rsid w:val="003F3A5B"/>
    <w:rsid w:val="004176B5"/>
    <w:rsid w:val="00435847"/>
    <w:rsid w:val="004B7CC9"/>
    <w:rsid w:val="004E4257"/>
    <w:rsid w:val="005802A5"/>
    <w:rsid w:val="0060493B"/>
    <w:rsid w:val="006257BE"/>
    <w:rsid w:val="006855DC"/>
    <w:rsid w:val="006B40DB"/>
    <w:rsid w:val="006D084D"/>
    <w:rsid w:val="006E420F"/>
    <w:rsid w:val="006E56E2"/>
    <w:rsid w:val="006F4038"/>
    <w:rsid w:val="007051D0"/>
    <w:rsid w:val="00722AD3"/>
    <w:rsid w:val="007338F6"/>
    <w:rsid w:val="007506E7"/>
    <w:rsid w:val="007A19C2"/>
    <w:rsid w:val="007A1DE8"/>
    <w:rsid w:val="007F21C9"/>
    <w:rsid w:val="008201AE"/>
    <w:rsid w:val="008243D9"/>
    <w:rsid w:val="008D3541"/>
    <w:rsid w:val="00907AEC"/>
    <w:rsid w:val="00942AE4"/>
    <w:rsid w:val="009752AC"/>
    <w:rsid w:val="00984338"/>
    <w:rsid w:val="0099744F"/>
    <w:rsid w:val="009B2AFC"/>
    <w:rsid w:val="009F47F5"/>
    <w:rsid w:val="00A077C4"/>
    <w:rsid w:val="00A23833"/>
    <w:rsid w:val="00A544E7"/>
    <w:rsid w:val="00A638EF"/>
    <w:rsid w:val="00AA5194"/>
    <w:rsid w:val="00AC395F"/>
    <w:rsid w:val="00B871C5"/>
    <w:rsid w:val="00BB5444"/>
    <w:rsid w:val="00BE7F44"/>
    <w:rsid w:val="00C14AB8"/>
    <w:rsid w:val="00C25BB4"/>
    <w:rsid w:val="00C74D6D"/>
    <w:rsid w:val="00CA52C8"/>
    <w:rsid w:val="00CE69F4"/>
    <w:rsid w:val="00D04A68"/>
    <w:rsid w:val="00D13B16"/>
    <w:rsid w:val="00D234F3"/>
    <w:rsid w:val="00D328EA"/>
    <w:rsid w:val="00D86502"/>
    <w:rsid w:val="00DA2A6D"/>
    <w:rsid w:val="00DC363E"/>
    <w:rsid w:val="00DD57E3"/>
    <w:rsid w:val="00E6347A"/>
    <w:rsid w:val="00E840F9"/>
    <w:rsid w:val="00E95D0C"/>
    <w:rsid w:val="00F650D9"/>
    <w:rsid w:val="00F82101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496C2"/>
  <w15:docId w15:val="{7CBB3321-CDC2-4071-9C7C-15BCB6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AFC0-0EDE-4503-BB2B-4C8EC48F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186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2863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Hoang Luu</cp:lastModifiedBy>
  <cp:revision>20</cp:revision>
  <cp:lastPrinted>2013-12-07T15:58:00Z</cp:lastPrinted>
  <dcterms:created xsi:type="dcterms:W3CDTF">2013-10-13T11:14:00Z</dcterms:created>
  <dcterms:modified xsi:type="dcterms:W3CDTF">2019-05-30T02:45:00Z</dcterms:modified>
</cp:coreProperties>
</file>