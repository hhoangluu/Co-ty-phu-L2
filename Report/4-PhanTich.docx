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70C" w:rsidRDefault="00A66504">
      <w:bookmarkStart w:id="0" w:name="_GoBack"/>
      <w:r>
        <w:rPr>
          <w:noProof/>
        </w:rPr>
        <w:drawing>
          <wp:inline distT="0" distB="0" distL="0" distR="0">
            <wp:extent cx="5943600" cy="48958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E17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DC0" w:rsidRDefault="00465DC0" w:rsidP="00A66504">
      <w:pPr>
        <w:spacing w:after="0" w:line="240" w:lineRule="auto"/>
      </w:pPr>
      <w:r>
        <w:separator/>
      </w:r>
    </w:p>
  </w:endnote>
  <w:endnote w:type="continuationSeparator" w:id="0">
    <w:p w:rsidR="00465DC0" w:rsidRDefault="00465DC0" w:rsidP="00A66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DC0" w:rsidRDefault="00465DC0" w:rsidP="00A66504">
      <w:pPr>
        <w:spacing w:after="0" w:line="240" w:lineRule="auto"/>
      </w:pPr>
      <w:r>
        <w:separator/>
      </w:r>
    </w:p>
  </w:footnote>
  <w:footnote w:type="continuationSeparator" w:id="0">
    <w:p w:rsidR="00465DC0" w:rsidRDefault="00465DC0" w:rsidP="00A66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504" w:rsidRDefault="00A66504">
    <w:pPr>
      <w:pStyle w:val="utrang"/>
    </w:pPr>
    <w:r>
      <w:t>Nguyễn Hoàng Lưu 1612364</w:t>
    </w:r>
  </w:p>
  <w:p w:rsidR="00A66504" w:rsidRDefault="00A66504">
    <w:pPr>
      <w:pStyle w:val="utra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04"/>
    <w:rsid w:val="00465DC0"/>
    <w:rsid w:val="00A66504"/>
    <w:rsid w:val="00D062AA"/>
    <w:rsid w:val="00DD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38F7"/>
  <w15:chartTrackingRefBased/>
  <w15:docId w15:val="{CDF42429-4EF3-4E6F-8614-4C5DF94F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A665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66504"/>
    <w:rPr>
      <w:rFonts w:ascii="Segoe UI" w:hAnsi="Segoe UI" w:cs="Segoe UI"/>
      <w:sz w:val="18"/>
      <w:szCs w:val="18"/>
    </w:rPr>
  </w:style>
  <w:style w:type="paragraph" w:styleId="utrang">
    <w:name w:val="header"/>
    <w:basedOn w:val="Binhthng"/>
    <w:link w:val="utrangChar"/>
    <w:uiPriority w:val="99"/>
    <w:unhideWhenUsed/>
    <w:rsid w:val="00A66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66504"/>
  </w:style>
  <w:style w:type="paragraph" w:styleId="Chntrang">
    <w:name w:val="footer"/>
    <w:basedOn w:val="Binhthng"/>
    <w:link w:val="ChntrangChar"/>
    <w:uiPriority w:val="99"/>
    <w:unhideWhenUsed/>
    <w:rsid w:val="00A66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66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Luu</dc:creator>
  <cp:keywords/>
  <dc:description/>
  <cp:lastModifiedBy>Hoang Luu</cp:lastModifiedBy>
  <cp:revision>1</cp:revision>
  <dcterms:created xsi:type="dcterms:W3CDTF">2019-03-29T03:18:00Z</dcterms:created>
  <dcterms:modified xsi:type="dcterms:W3CDTF">2019-03-29T03:19:00Z</dcterms:modified>
</cp:coreProperties>
</file>